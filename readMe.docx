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A31C1A" w14:textId="77777777" w:rsidR="00240F4E" w:rsidRPr="001F434E" w:rsidRDefault="00FC514F" w:rsidP="00ED2B1A">
      <w:pPr>
        <w:pStyle w:val="Title"/>
        <w:rPr>
          <w:color w:val="0051A8" w:themeColor="accent1"/>
          <w:sz w:val="72"/>
          <w:szCs w:val="72"/>
        </w:rPr>
      </w:pPr>
      <w:r w:rsidRPr="001F434E">
        <w:rPr>
          <w:color w:val="0051A8" w:themeColor="accent1"/>
          <w:sz w:val="72"/>
          <w:szCs w:val="72"/>
        </w:rPr>
        <w:t>Project Overview</w:t>
      </w:r>
    </w:p>
    <w:p w14:paraId="0022709B" w14:textId="70066E8D" w:rsidR="00FC514F" w:rsidRPr="006F0C9B" w:rsidRDefault="00ED2B1A" w:rsidP="00FC514F">
      <w:pPr>
        <w:rPr>
          <w:rFonts w:cstheme="minorHAnsi"/>
          <w:color w:val="A6A6A6" w:themeColor="background1" w:themeShade="A6"/>
          <w:sz w:val="24"/>
          <w:szCs w:val="24"/>
        </w:rPr>
      </w:pPr>
      <w:r w:rsidRPr="001F434E">
        <w:rPr>
          <w:rFonts w:cstheme="minorHAnsi"/>
          <w:color w:val="000000" w:themeColor="text1"/>
          <w:sz w:val="24"/>
          <w:szCs w:val="24"/>
        </w:rPr>
        <w:fldChar w:fldCharType="begin"/>
      </w:r>
      <w:r w:rsidRPr="001F434E">
        <w:rPr>
          <w:rFonts w:cstheme="minorHAnsi"/>
          <w:color w:val="000000" w:themeColor="text1"/>
          <w:sz w:val="24"/>
          <w:szCs w:val="24"/>
        </w:rPr>
        <w:instrText xml:space="preserve"> CREATEDATE \@ "d MMMM yyyy" \* MERGEFORMAT </w:instrText>
      </w:r>
      <w:r w:rsidRPr="001F434E">
        <w:rPr>
          <w:rFonts w:cstheme="minorHAnsi"/>
          <w:color w:val="000000" w:themeColor="text1"/>
          <w:sz w:val="24"/>
          <w:szCs w:val="24"/>
        </w:rPr>
        <w:fldChar w:fldCharType="separate"/>
      </w:r>
      <w:r w:rsidR="005E360C" w:rsidRPr="001F434E">
        <w:rPr>
          <w:rFonts w:cstheme="minorHAnsi"/>
          <w:noProof/>
          <w:color w:val="000000" w:themeColor="text1"/>
          <w:sz w:val="24"/>
          <w:szCs w:val="24"/>
        </w:rPr>
        <w:t>5 June 2020</w:t>
      </w:r>
      <w:r w:rsidRPr="001F434E">
        <w:rPr>
          <w:rFonts w:cstheme="minorHAnsi"/>
          <w:color w:val="000000" w:themeColor="text1"/>
          <w:sz w:val="24"/>
          <w:szCs w:val="24"/>
        </w:rPr>
        <w:fldChar w:fldCharType="end"/>
      </w:r>
      <w:r w:rsidRPr="001F434E">
        <w:rPr>
          <w:rFonts w:cstheme="minorHAnsi"/>
          <w:color w:val="B5B5B5" w:themeColor="background2" w:themeShade="BF"/>
          <w:sz w:val="24"/>
          <w:szCs w:val="24"/>
        </w:rPr>
        <w:t xml:space="preserve"> | </w:t>
      </w:r>
      <w:r w:rsidRPr="001F434E">
        <w:rPr>
          <w:rFonts w:cstheme="minorHAnsi"/>
          <w:color w:val="A6A6A6" w:themeColor="background1" w:themeShade="A6"/>
          <w:sz w:val="24"/>
          <w:szCs w:val="24"/>
        </w:rPr>
        <w:fldChar w:fldCharType="begin"/>
      </w:r>
      <w:r w:rsidRPr="001F434E">
        <w:rPr>
          <w:rFonts w:cstheme="minorHAnsi"/>
          <w:color w:val="A6A6A6" w:themeColor="background1" w:themeShade="A6"/>
          <w:sz w:val="24"/>
          <w:szCs w:val="24"/>
        </w:rPr>
        <w:instrText xml:space="preserve"> AUTHOR  \* MERGEFORMAT </w:instrText>
      </w:r>
      <w:r w:rsidRPr="001F434E">
        <w:rPr>
          <w:rFonts w:cstheme="minorHAnsi"/>
          <w:color w:val="A6A6A6" w:themeColor="background1" w:themeShade="A6"/>
          <w:sz w:val="24"/>
          <w:szCs w:val="24"/>
        </w:rPr>
        <w:fldChar w:fldCharType="separate"/>
      </w:r>
      <w:r w:rsidR="005E360C" w:rsidRPr="001F434E">
        <w:rPr>
          <w:rFonts w:cstheme="minorHAnsi"/>
          <w:noProof/>
          <w:color w:val="A6A6A6" w:themeColor="background1" w:themeShade="A6"/>
          <w:sz w:val="24"/>
          <w:szCs w:val="24"/>
        </w:rPr>
        <w:t>Andrei Florian</w:t>
      </w:r>
      <w:r w:rsidRPr="001F434E">
        <w:rPr>
          <w:rFonts w:cstheme="minorHAnsi"/>
          <w:color w:val="A6A6A6" w:themeColor="background1" w:themeShade="A6"/>
          <w:sz w:val="24"/>
          <w:szCs w:val="24"/>
        </w:rPr>
        <w:fldChar w:fldCharType="end"/>
      </w:r>
    </w:p>
    <w:p w14:paraId="44468881" w14:textId="77777777" w:rsidR="00FC514F" w:rsidRPr="001F434E" w:rsidRDefault="00FC514F" w:rsidP="00FC514F">
      <w:pPr>
        <w:pStyle w:val="Heading1"/>
      </w:pPr>
      <w:r w:rsidRPr="001F434E">
        <w:t>Idea Improvements</w:t>
      </w:r>
    </w:p>
    <w:p w14:paraId="17E65800" w14:textId="1CEC2368" w:rsidR="000E50DC" w:rsidRPr="001F434E" w:rsidRDefault="00897A24" w:rsidP="00FC514F">
      <w:r w:rsidRPr="001F434E">
        <w:rPr>
          <w:noProof/>
        </w:rPr>
        <w:drawing>
          <wp:inline distT="0" distB="0" distL="0" distR="0" wp14:anchorId="7642E186" wp14:editId="58039807">
            <wp:extent cx="5728335" cy="32232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335" cy="3223260"/>
                    </a:xfrm>
                    <a:prstGeom prst="rect">
                      <a:avLst/>
                    </a:prstGeom>
                    <a:noFill/>
                    <a:ln>
                      <a:noFill/>
                    </a:ln>
                  </pic:spPr>
                </pic:pic>
              </a:graphicData>
            </a:graphic>
          </wp:inline>
        </w:drawing>
      </w:r>
    </w:p>
    <w:p w14:paraId="60EF9E6B" w14:textId="5665BBE6" w:rsidR="00FC514F" w:rsidRPr="001F434E" w:rsidRDefault="00357B96" w:rsidP="00FC514F">
      <w:r w:rsidRPr="001F434E">
        <w:t>Many changes have been made to the idea to facilitate the development of the project. These changes are listed below.</w:t>
      </w:r>
    </w:p>
    <w:p w14:paraId="5E24F749" w14:textId="6D656C13" w:rsidR="00357B96" w:rsidRPr="001F434E" w:rsidRDefault="00E22B1D" w:rsidP="00E22B1D">
      <w:pPr>
        <w:pStyle w:val="Heading2"/>
      </w:pPr>
      <w:r w:rsidRPr="001F434E">
        <w:t>Data Collection</w:t>
      </w:r>
    </w:p>
    <w:p w14:paraId="66F0096A" w14:textId="30BC259D" w:rsidR="00E22B1D" w:rsidRPr="001F434E" w:rsidRDefault="00E22B1D" w:rsidP="00E22B1D">
      <w:r w:rsidRPr="001F434E">
        <w:t xml:space="preserve">There was a </w:t>
      </w:r>
      <w:r w:rsidR="00C511AC" w:rsidRPr="00256230">
        <w:rPr>
          <w:b/>
          <w:bCs/>
        </w:rPr>
        <w:t>misunderstanding</w:t>
      </w:r>
      <w:r w:rsidRPr="001F434E">
        <w:t xml:space="preserve"> when </w:t>
      </w:r>
      <w:r w:rsidR="00C511AC" w:rsidRPr="001F434E">
        <w:t xml:space="preserve">purchasing the MikroE clickboard, the device </w:t>
      </w:r>
      <w:r w:rsidR="006F4827" w:rsidRPr="001F434E">
        <w:t xml:space="preserve">does not measure </w:t>
      </w:r>
      <w:r w:rsidR="00E019DE" w:rsidRPr="001F434E">
        <w:t xml:space="preserve">the amount of Carbon monoxide in the atmosphere but </w:t>
      </w:r>
      <w:r w:rsidR="00E019DE" w:rsidRPr="00256230">
        <w:rPr>
          <w:b/>
          <w:bCs/>
        </w:rPr>
        <w:t>carbon dioxide</w:t>
      </w:r>
      <w:r w:rsidR="00E019DE" w:rsidRPr="001F434E">
        <w:t xml:space="preserve">. </w:t>
      </w:r>
      <w:r w:rsidR="000839D1" w:rsidRPr="001F434E">
        <w:t xml:space="preserve">The data collected by the device hence does </w:t>
      </w:r>
      <w:r w:rsidR="000839D1" w:rsidRPr="00256230">
        <w:rPr>
          <w:b/>
          <w:bCs/>
        </w:rPr>
        <w:t>not include a carbon monoxide reading</w:t>
      </w:r>
      <w:r w:rsidR="000839D1" w:rsidRPr="001F434E">
        <w:t>.</w:t>
      </w:r>
    </w:p>
    <w:p w14:paraId="3CFBCD9B" w14:textId="5660B39A" w:rsidR="000839D1" w:rsidRPr="001F434E" w:rsidRDefault="000839D1" w:rsidP="00E22B1D">
      <w:r w:rsidRPr="001F434E">
        <w:t xml:space="preserve">Because of this, the </w:t>
      </w:r>
      <w:r w:rsidR="00A04073" w:rsidRPr="001F434E">
        <w:t xml:space="preserve">carbon </w:t>
      </w:r>
      <w:r w:rsidR="00A04073" w:rsidRPr="00256230">
        <w:rPr>
          <w:b/>
          <w:bCs/>
        </w:rPr>
        <w:t>monoxide</w:t>
      </w:r>
      <w:r w:rsidRPr="00256230">
        <w:rPr>
          <w:b/>
          <w:bCs/>
        </w:rPr>
        <w:t xml:space="preserve"> alarm mode was removed</w:t>
      </w:r>
      <w:r w:rsidRPr="001F434E">
        <w:t xml:space="preserve"> from the project</w:t>
      </w:r>
      <w:r w:rsidR="00A04073" w:rsidRPr="001F434E">
        <w:t xml:space="preserve"> as this data is not available.</w:t>
      </w:r>
      <w:r w:rsidR="002977F9" w:rsidRPr="001F434E">
        <w:t xml:space="preserve"> </w:t>
      </w:r>
      <w:r w:rsidR="002977F9" w:rsidRPr="00256230">
        <w:rPr>
          <w:b/>
          <w:bCs/>
        </w:rPr>
        <w:t xml:space="preserve">Temperature and humidity data </w:t>
      </w:r>
      <w:r w:rsidR="00C86BD5" w:rsidRPr="00256230">
        <w:rPr>
          <w:b/>
          <w:bCs/>
        </w:rPr>
        <w:t>are not collected anymore</w:t>
      </w:r>
      <w:r w:rsidR="00C86BD5" w:rsidRPr="001F434E">
        <w:t xml:space="preserve">. This is because the </w:t>
      </w:r>
      <w:r w:rsidR="00C86BD5" w:rsidRPr="00256230">
        <w:rPr>
          <w:b/>
          <w:bCs/>
        </w:rPr>
        <w:t>onboard temperature sensors are heavily influenced by the heating of the device</w:t>
      </w:r>
      <w:r w:rsidR="00C86BD5" w:rsidRPr="001F434E">
        <w:t xml:space="preserve"> as it is </w:t>
      </w:r>
      <w:r w:rsidR="00256230" w:rsidRPr="001F434E">
        <w:t>running,</w:t>
      </w:r>
      <w:r w:rsidR="00C86BD5" w:rsidRPr="001F434E">
        <w:t xml:space="preserve"> and </w:t>
      </w:r>
      <w:r w:rsidR="00C520C3" w:rsidRPr="001F434E">
        <w:t>an external sensor could not be added due to the lack of available ports and resources.</w:t>
      </w:r>
    </w:p>
    <w:p w14:paraId="4538E12C" w14:textId="76BC3C32" w:rsidR="00A04073" w:rsidRPr="001F434E" w:rsidRDefault="00A04073" w:rsidP="00A04073">
      <w:pPr>
        <w:pStyle w:val="Heading2"/>
      </w:pPr>
      <w:r w:rsidRPr="001F434E">
        <w:t>The addition of the fan</w:t>
      </w:r>
    </w:p>
    <w:p w14:paraId="2E5E365D" w14:textId="6C21FCB1" w:rsidR="00A04073" w:rsidRPr="001F434E" w:rsidRDefault="00A04073" w:rsidP="00A04073">
      <w:r w:rsidRPr="001F434E">
        <w:t xml:space="preserve">Because </w:t>
      </w:r>
      <w:r w:rsidRPr="00256230">
        <w:rPr>
          <w:b/>
          <w:bCs/>
        </w:rPr>
        <w:t xml:space="preserve">carbon dioxide is also harmful </w:t>
      </w:r>
      <w:r w:rsidRPr="001F434E">
        <w:t xml:space="preserve">to organic life when in great quantities and can have effects similar to the ones posed by excessive carbon monoxide, a </w:t>
      </w:r>
      <w:r w:rsidRPr="00256230">
        <w:rPr>
          <w:b/>
          <w:bCs/>
        </w:rPr>
        <w:t>new mode</w:t>
      </w:r>
      <w:r w:rsidRPr="001F434E">
        <w:t xml:space="preserve"> has been added to the device where it can </w:t>
      </w:r>
      <w:r w:rsidRPr="00256230">
        <w:rPr>
          <w:b/>
          <w:bCs/>
        </w:rPr>
        <w:t>control a fan</w:t>
      </w:r>
      <w:r w:rsidRPr="001F434E">
        <w:t xml:space="preserve"> (if mounted) which would </w:t>
      </w:r>
      <w:r w:rsidR="00322A68" w:rsidRPr="001F434E">
        <w:t xml:space="preserve">absorb the </w:t>
      </w:r>
      <w:r w:rsidR="00322A68" w:rsidRPr="00256230">
        <w:rPr>
          <w:b/>
          <w:bCs/>
        </w:rPr>
        <w:t>carbon dioxide and ventilate it out</w:t>
      </w:r>
      <w:r w:rsidR="00322A68" w:rsidRPr="001F434E">
        <w:t xml:space="preserve"> of the room.</w:t>
      </w:r>
    </w:p>
    <w:p w14:paraId="6EE8065D" w14:textId="72B205B4" w:rsidR="00322A68" w:rsidRPr="001F434E" w:rsidRDefault="00322A68" w:rsidP="00A04073">
      <w:r w:rsidRPr="001F434E">
        <w:t xml:space="preserve">This is facilitated by the </w:t>
      </w:r>
      <w:r w:rsidRPr="00256230">
        <w:rPr>
          <w:b/>
          <w:bCs/>
        </w:rPr>
        <w:t>presence of 2 modules in the MikroE clickboard</w:t>
      </w:r>
      <w:r w:rsidRPr="001F434E">
        <w:t xml:space="preserve"> allowing 2 separate devices to be controlled.</w:t>
      </w:r>
      <w:r w:rsidR="005B0021" w:rsidRPr="001F434E">
        <w:t xml:space="preserve"> Note that the fan is not included in this debut of the project but can be added as an extra by the end user as there is code support for it.</w:t>
      </w:r>
    </w:p>
    <w:p w14:paraId="3291B337" w14:textId="5D8E9C00" w:rsidR="00A61DCD" w:rsidRPr="001F434E" w:rsidRDefault="00A61DCD" w:rsidP="00A61DCD">
      <w:pPr>
        <w:pStyle w:val="Heading2"/>
      </w:pPr>
      <w:r w:rsidRPr="001F434E">
        <w:lastRenderedPageBreak/>
        <w:t>The Purifier now turns on automatically</w:t>
      </w:r>
    </w:p>
    <w:p w14:paraId="4303865D" w14:textId="451A698C" w:rsidR="00A61DCD" w:rsidRPr="001F434E" w:rsidRDefault="00A61DCD" w:rsidP="00A61DCD">
      <w:r w:rsidRPr="001F434E">
        <w:t xml:space="preserve">This implementation was made because the previous idea where the user would have to </w:t>
      </w:r>
      <w:r w:rsidR="00004DF5" w:rsidRPr="001F434E">
        <w:t xml:space="preserve">enable the purifier to run manually </w:t>
      </w:r>
      <w:r w:rsidR="00004DF5" w:rsidRPr="00256230">
        <w:rPr>
          <w:b/>
          <w:bCs/>
        </w:rPr>
        <w:t>defeated the purpose of an automatic air purifier</w:t>
      </w:r>
      <w:r w:rsidR="00004DF5" w:rsidRPr="001F434E">
        <w:t xml:space="preserve"> and made the implementation seem more like </w:t>
      </w:r>
      <w:r w:rsidR="00630BB6" w:rsidRPr="001F434E">
        <w:t>a traditional purifier. On top of this, the extraction of this feature meant that the code was faster to develop.</w:t>
      </w:r>
    </w:p>
    <w:p w14:paraId="215001F1" w14:textId="27B237D3" w:rsidR="00630BB6" w:rsidRPr="001F434E" w:rsidRDefault="00C4019F" w:rsidP="00630BB6">
      <w:pPr>
        <w:pStyle w:val="Heading2"/>
      </w:pPr>
      <w:r w:rsidRPr="001F434E">
        <w:t>Deprecating the Alerts in the Backend</w:t>
      </w:r>
    </w:p>
    <w:p w14:paraId="7B147330" w14:textId="3B8B8B78" w:rsidR="00C4019F" w:rsidRPr="0022467F" w:rsidRDefault="00C4019F" w:rsidP="00C4019F">
      <w:pPr>
        <w:rPr>
          <w:b/>
          <w:bCs/>
        </w:rPr>
      </w:pPr>
      <w:r w:rsidRPr="001F434E">
        <w:t xml:space="preserve">After a long </w:t>
      </w:r>
      <w:r w:rsidR="0022467F">
        <w:t>attempt</w:t>
      </w:r>
      <w:r w:rsidRPr="001F434E">
        <w:t xml:space="preserve"> and documentation, it became apparent that </w:t>
      </w:r>
      <w:r w:rsidRPr="0022467F">
        <w:rPr>
          <w:b/>
          <w:bCs/>
        </w:rPr>
        <w:t>there was no way to implement data alerts in PowerBi because the data was flowing into the report through a Power Bi dataset which does not support data alerts.</w:t>
      </w:r>
    </w:p>
    <w:p w14:paraId="639FD24B" w14:textId="3F8CE434" w:rsidR="00C4019F" w:rsidRPr="001F434E" w:rsidRDefault="00C4019F" w:rsidP="00C4019F">
      <w:r w:rsidRPr="001F434E">
        <w:t xml:space="preserve">This issue can be overcome through the sending of the data into a database and then querying it from there. This can be included in a </w:t>
      </w:r>
      <w:r w:rsidR="007F1368" w:rsidRPr="001F434E">
        <w:t>future release of the project.</w:t>
      </w:r>
    </w:p>
    <w:p w14:paraId="639D6A20" w14:textId="77777777" w:rsidR="00FC514F" w:rsidRPr="001F434E" w:rsidRDefault="00FC514F" w:rsidP="00FC514F">
      <w:pPr>
        <w:pStyle w:val="Heading1"/>
      </w:pPr>
      <w:r w:rsidRPr="001F434E">
        <w:t>Project Overview</w:t>
      </w:r>
    </w:p>
    <w:p w14:paraId="28FD461D" w14:textId="1BC67300" w:rsidR="00FC514F" w:rsidRPr="001F434E" w:rsidRDefault="00AD58EC" w:rsidP="00FC514F">
      <w:r w:rsidRPr="001F434E">
        <w:rPr>
          <w:noProof/>
        </w:rPr>
        <w:drawing>
          <wp:inline distT="0" distB="0" distL="0" distR="0" wp14:anchorId="4D288DFC" wp14:editId="3F755076">
            <wp:extent cx="5728970" cy="32207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8970" cy="3220720"/>
                    </a:xfrm>
                    <a:prstGeom prst="rect">
                      <a:avLst/>
                    </a:prstGeom>
                    <a:noFill/>
                    <a:ln>
                      <a:noFill/>
                    </a:ln>
                  </pic:spPr>
                </pic:pic>
              </a:graphicData>
            </a:graphic>
          </wp:inline>
        </w:drawing>
      </w:r>
    </w:p>
    <w:p w14:paraId="27367814" w14:textId="327FB460" w:rsidR="00AD58EC" w:rsidRPr="001F434E" w:rsidRDefault="000E7325" w:rsidP="0022467F">
      <w:pPr>
        <w:pStyle w:val="IntenseQuote"/>
      </w:pPr>
      <w:r w:rsidRPr="001F434E">
        <w:t xml:space="preserve">People spend </w:t>
      </w:r>
      <w:r w:rsidR="005F060A" w:rsidRPr="001F434E">
        <w:t>most of</w:t>
      </w:r>
      <w:r w:rsidRPr="001F434E">
        <w:t xml:space="preserve"> their day at home, t</w:t>
      </w:r>
      <w:r w:rsidR="005F060A" w:rsidRPr="001F434E">
        <w:t xml:space="preserve">hey wake up, go to work, then come back and stay until the next day. We all try to beautify our home environment through the addition of </w:t>
      </w:r>
      <w:r w:rsidR="002038B9" w:rsidRPr="001F434E">
        <w:t xml:space="preserve">sometimes extravagant furniture and flowers. But we </w:t>
      </w:r>
      <w:r w:rsidR="006E36BF" w:rsidRPr="001F434E">
        <w:t>do not</w:t>
      </w:r>
      <w:r w:rsidR="002038B9" w:rsidRPr="001F434E">
        <w:t xml:space="preserve"> pay that much attention to the air inside our </w:t>
      </w:r>
      <w:r w:rsidR="00280790" w:rsidRPr="001F434E">
        <w:t>home.</w:t>
      </w:r>
    </w:p>
    <w:p w14:paraId="5EEFEAEE" w14:textId="77777777" w:rsidR="005825ED" w:rsidRPr="0022467F" w:rsidRDefault="006E36BF" w:rsidP="00FC514F">
      <w:pPr>
        <w:rPr>
          <w:b/>
          <w:bCs/>
        </w:rPr>
      </w:pPr>
      <w:r w:rsidRPr="001F434E">
        <w:t xml:space="preserve">Studies show that indoor air we breath in most of the day </w:t>
      </w:r>
      <w:r w:rsidRPr="0022467F">
        <w:rPr>
          <w:b/>
          <w:bCs/>
        </w:rPr>
        <w:t>is 3 to 4 times more polluted than the air outside our house.</w:t>
      </w:r>
      <w:r w:rsidRPr="001F434E">
        <w:t xml:space="preserve"> This refers to the </w:t>
      </w:r>
      <w:r w:rsidRPr="0022467F">
        <w:rPr>
          <w:b/>
          <w:bCs/>
        </w:rPr>
        <w:t>higher amount of carbon dioxide</w:t>
      </w:r>
      <w:r w:rsidRPr="001F434E">
        <w:t xml:space="preserve"> as well as </w:t>
      </w:r>
      <w:r w:rsidR="005825ED" w:rsidRPr="0022467F">
        <w:rPr>
          <w:b/>
          <w:bCs/>
        </w:rPr>
        <w:t>volatile organic compounds (VOCs) which are harmful for our lives.</w:t>
      </w:r>
    </w:p>
    <w:p w14:paraId="6C54131A" w14:textId="58AF26E5" w:rsidR="00D82326" w:rsidRPr="001F434E" w:rsidRDefault="005825ED" w:rsidP="00FC514F">
      <w:r w:rsidRPr="001F434E">
        <w:t xml:space="preserve">Studies show that the </w:t>
      </w:r>
      <w:r w:rsidRPr="0022467F">
        <w:rPr>
          <w:b/>
          <w:bCs/>
        </w:rPr>
        <w:t xml:space="preserve">presence of </w:t>
      </w:r>
      <w:r w:rsidR="000A7929" w:rsidRPr="0022467F">
        <w:rPr>
          <w:b/>
          <w:bCs/>
        </w:rPr>
        <w:t xml:space="preserve">carbon dioxide </w:t>
      </w:r>
      <w:r w:rsidR="00956093" w:rsidRPr="0022467F">
        <w:rPr>
          <w:b/>
          <w:bCs/>
        </w:rPr>
        <w:t>in excessive amounts can lead to a lower level of concentration</w:t>
      </w:r>
      <w:r w:rsidR="00956093" w:rsidRPr="001F434E">
        <w:t xml:space="preserve">, </w:t>
      </w:r>
      <w:r w:rsidR="009652A3" w:rsidRPr="001F434E">
        <w:t xml:space="preserve">this is because a higher level of carbon dioxide would replace the oxygen that should be present in the air </w:t>
      </w:r>
      <w:r w:rsidR="00D82326" w:rsidRPr="001F434E">
        <w:t>reducing the oxygenation of the brain leading to reduced brain function.</w:t>
      </w:r>
    </w:p>
    <w:p w14:paraId="72F9AFE8" w14:textId="18589D35" w:rsidR="00280790" w:rsidRPr="0022467F" w:rsidRDefault="000A7929" w:rsidP="00FC514F">
      <w:pPr>
        <w:rPr>
          <w:b/>
          <w:bCs/>
        </w:rPr>
      </w:pPr>
      <w:r w:rsidRPr="001F434E">
        <w:lastRenderedPageBreak/>
        <w:t xml:space="preserve">VOCs also have an impact on human health. </w:t>
      </w:r>
      <w:r w:rsidR="000F37DA" w:rsidRPr="001F434E">
        <w:t xml:space="preserve">Studies show that </w:t>
      </w:r>
      <w:r w:rsidR="00AF2841" w:rsidRPr="0022467F">
        <w:rPr>
          <w:b/>
          <w:bCs/>
        </w:rPr>
        <w:t xml:space="preserve">over 30% of households </w:t>
      </w:r>
      <w:r w:rsidR="00F16C28" w:rsidRPr="0022467F">
        <w:rPr>
          <w:b/>
          <w:bCs/>
        </w:rPr>
        <w:t>have excessive levels of VOCs.</w:t>
      </w:r>
      <w:r w:rsidR="00F16C28" w:rsidRPr="001F434E">
        <w:t xml:space="preserve"> These can lead to problems such as </w:t>
      </w:r>
      <w:r w:rsidR="00F16C28" w:rsidRPr="0022467F">
        <w:rPr>
          <w:b/>
          <w:bCs/>
        </w:rPr>
        <w:t xml:space="preserve">difficulty </w:t>
      </w:r>
      <w:r w:rsidR="00A31A06" w:rsidRPr="0022467F">
        <w:rPr>
          <w:b/>
          <w:bCs/>
        </w:rPr>
        <w:t>breathing,</w:t>
      </w:r>
      <w:r w:rsidR="00F16C28" w:rsidRPr="0022467F">
        <w:rPr>
          <w:b/>
          <w:bCs/>
        </w:rPr>
        <w:t xml:space="preserve"> and lengthened exposure can lead to nasal cancer.</w:t>
      </w:r>
    </w:p>
    <w:p w14:paraId="31C955D1" w14:textId="71FC74B3" w:rsidR="00F16C28" w:rsidRPr="009162AE" w:rsidRDefault="00E41AE9" w:rsidP="00FC514F">
      <w:pPr>
        <w:rPr>
          <w:b/>
          <w:bCs/>
        </w:rPr>
      </w:pPr>
      <w:r w:rsidRPr="001F434E">
        <w:t>So,</w:t>
      </w:r>
      <w:r w:rsidR="00A31A06" w:rsidRPr="001F434E">
        <w:t xml:space="preserve"> what can we do to </w:t>
      </w:r>
      <w:r w:rsidR="00967693" w:rsidRPr="001F434E">
        <w:t xml:space="preserve">make our home environment healthier? </w:t>
      </w:r>
      <w:r w:rsidR="00967693" w:rsidRPr="0022467F">
        <w:rPr>
          <w:b/>
          <w:bCs/>
        </w:rPr>
        <w:t>Air purifiers</w:t>
      </w:r>
      <w:r w:rsidR="00967693" w:rsidRPr="001F434E">
        <w:t xml:space="preserve"> can </w:t>
      </w:r>
      <w:r w:rsidRPr="001F434E">
        <w:t>filter</w:t>
      </w:r>
      <w:r w:rsidR="00967693" w:rsidRPr="001F434E">
        <w:t xml:space="preserve"> the </w:t>
      </w:r>
      <w:r w:rsidRPr="001F434E">
        <w:t xml:space="preserve">VOCs out of the air easily, but there is a catch; </w:t>
      </w:r>
      <w:r w:rsidR="008F4334" w:rsidRPr="001F434E">
        <w:t xml:space="preserve">the cost of modern air purifiers can be quite high. But we </w:t>
      </w:r>
      <w:r w:rsidR="008967C9" w:rsidRPr="001F434E">
        <w:t>do not</w:t>
      </w:r>
      <w:r w:rsidR="008F4334" w:rsidRPr="001F434E">
        <w:t xml:space="preserve"> want to have an air purifier that</w:t>
      </w:r>
      <w:r w:rsidR="009162AE">
        <w:t xml:space="preserve"> would run all the time because that would </w:t>
      </w:r>
      <w:r w:rsidR="009162AE" w:rsidRPr="009162AE">
        <w:rPr>
          <w:b/>
          <w:bCs/>
        </w:rPr>
        <w:t>waste energy</w:t>
      </w:r>
      <w:r w:rsidR="008967C9" w:rsidRPr="001F434E">
        <w:t xml:space="preserve">. We need our devices to be </w:t>
      </w:r>
      <w:r w:rsidR="008967C9" w:rsidRPr="009162AE">
        <w:rPr>
          <w:b/>
          <w:bCs/>
        </w:rPr>
        <w:t>connected to the internet and run without the need for us to press buttons and plug them in.</w:t>
      </w:r>
    </w:p>
    <w:p w14:paraId="4089F679" w14:textId="719C4AE2" w:rsidR="00123D5C" w:rsidRPr="009162AE" w:rsidRDefault="009C3D7B" w:rsidP="00FC514F">
      <w:pPr>
        <w:rPr>
          <w:b/>
          <w:bCs/>
        </w:rPr>
      </w:pPr>
      <w:r w:rsidRPr="009162AE">
        <w:rPr>
          <w:b/>
          <w:bCs/>
        </w:rPr>
        <w:t>Smart air purifiers</w:t>
      </w:r>
      <w:r w:rsidRPr="001F434E">
        <w:t xml:space="preserve"> are the solution! These devices purify the air automatically whenever </w:t>
      </w:r>
      <w:r w:rsidR="00A91EC9" w:rsidRPr="001F434E">
        <w:t xml:space="preserve">excessive impurities were detected. But the </w:t>
      </w:r>
      <w:r w:rsidR="00A91EC9" w:rsidRPr="009162AE">
        <w:rPr>
          <w:b/>
          <w:bCs/>
        </w:rPr>
        <w:t>cost of implementing solutions like this are excessive</w:t>
      </w:r>
      <w:r w:rsidR="00A91EC9" w:rsidRPr="001F434E">
        <w:t xml:space="preserve">, and on top of that, there is </w:t>
      </w:r>
      <w:r w:rsidR="00A91EC9" w:rsidRPr="009162AE">
        <w:rPr>
          <w:b/>
          <w:bCs/>
        </w:rPr>
        <w:t xml:space="preserve">very little information given to the user </w:t>
      </w:r>
      <w:r w:rsidR="00123D5C" w:rsidRPr="009162AE">
        <w:rPr>
          <w:b/>
          <w:bCs/>
        </w:rPr>
        <w:t>about air quality.</w:t>
      </w:r>
    </w:p>
    <w:p w14:paraId="13F1A3E9" w14:textId="314086AA" w:rsidR="00B54D47" w:rsidRPr="001F434E" w:rsidRDefault="00B54D47" w:rsidP="00FC514F">
      <w:r w:rsidRPr="001F434E">
        <w:t xml:space="preserve">So, what about carbon dioxide? Well, </w:t>
      </w:r>
      <w:r w:rsidR="00304B58" w:rsidRPr="001F434E">
        <w:t xml:space="preserve">simple </w:t>
      </w:r>
      <w:r w:rsidR="00304B58" w:rsidRPr="009162AE">
        <w:rPr>
          <w:b/>
          <w:bCs/>
        </w:rPr>
        <w:t xml:space="preserve">ventilators and fans </w:t>
      </w:r>
      <w:r w:rsidR="00304B58" w:rsidRPr="001F434E">
        <w:t xml:space="preserve">can redirect the impurities outside but running them all day can </w:t>
      </w:r>
      <w:r w:rsidR="00304B58" w:rsidRPr="009162AE">
        <w:rPr>
          <w:b/>
          <w:bCs/>
        </w:rPr>
        <w:t>use up a significant amount of energy</w:t>
      </w:r>
      <w:r w:rsidR="003D6EC3" w:rsidRPr="001F434E">
        <w:t>. So, what if you could automate both an air purifier and a fan to ensure that the air quality indoors is optimal at all times?</w:t>
      </w:r>
    </w:p>
    <w:p w14:paraId="48D700D1" w14:textId="4F8644BE" w:rsidR="003D6EC3" w:rsidRPr="001F434E" w:rsidRDefault="003D6EC3" w:rsidP="009162AE">
      <w:pPr>
        <w:pStyle w:val="IntenseQuote"/>
      </w:pPr>
      <w:r w:rsidRPr="001F434E">
        <w:t xml:space="preserve">This is where IntlAir comes in, IntlAir is a device powered by the Azure Sphere board which monitors the indoor air quality by reading the TVOC and </w:t>
      </w:r>
      <w:r w:rsidR="002B71DB" w:rsidRPr="001F434E">
        <w:t>carbon dioxide levels and turning on the air purifier and/or the fan, respectively.</w:t>
      </w:r>
      <w:r w:rsidR="002977F9" w:rsidRPr="001F434E">
        <w:t xml:space="preserve"> The device also monitors barometric pressure to ensure that the atmosphere is optimum.</w:t>
      </w:r>
    </w:p>
    <w:p w14:paraId="2FBED034" w14:textId="65C22EF6" w:rsidR="00D1489D" w:rsidRPr="001F434E" w:rsidRDefault="00EC36F2" w:rsidP="00FC514F">
      <w:r w:rsidRPr="001F434E">
        <w:rPr>
          <w:noProof/>
        </w:rPr>
        <w:drawing>
          <wp:inline distT="0" distB="0" distL="0" distR="0" wp14:anchorId="52BAC64B" wp14:editId="7941A0C9">
            <wp:extent cx="5716905" cy="3811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3811270"/>
                    </a:xfrm>
                    <a:prstGeom prst="rect">
                      <a:avLst/>
                    </a:prstGeom>
                    <a:noFill/>
                    <a:ln>
                      <a:noFill/>
                    </a:ln>
                  </pic:spPr>
                </pic:pic>
              </a:graphicData>
            </a:graphic>
          </wp:inline>
        </w:drawing>
      </w:r>
    </w:p>
    <w:p w14:paraId="5B726155" w14:textId="6E92460E" w:rsidR="002B71DB" w:rsidRPr="009162AE" w:rsidRDefault="002B71DB" w:rsidP="00FC514F">
      <w:pPr>
        <w:rPr>
          <w:rStyle w:val="IntenseEmphasis"/>
        </w:rPr>
      </w:pPr>
      <w:r w:rsidRPr="009162AE">
        <w:rPr>
          <w:rStyle w:val="IntenseEmphasis"/>
        </w:rPr>
        <w:t xml:space="preserve">This way, any fan system and purifier can be </w:t>
      </w:r>
      <w:r w:rsidR="00A75EFC" w:rsidRPr="009162AE">
        <w:rPr>
          <w:rStyle w:val="IntenseEmphasis"/>
        </w:rPr>
        <w:t xml:space="preserve">modernised and brought into the age of IoT in minutes, no need to purchase new, expensive systems. </w:t>
      </w:r>
      <w:r w:rsidR="00D1489D" w:rsidRPr="009162AE">
        <w:rPr>
          <w:rStyle w:val="IntenseEmphasis"/>
        </w:rPr>
        <w:t xml:space="preserve">IntlAir can significantly reduce the amount of energy </w:t>
      </w:r>
      <w:r w:rsidR="00D1489D" w:rsidRPr="009162AE">
        <w:rPr>
          <w:rStyle w:val="IntenseEmphasis"/>
        </w:rPr>
        <w:lastRenderedPageBreak/>
        <w:t xml:space="preserve">used by these devices and provides the user with a comprehensive dashboard and application where they can visualise </w:t>
      </w:r>
      <w:r w:rsidR="00791A74" w:rsidRPr="009162AE">
        <w:rPr>
          <w:rStyle w:val="IntenseEmphasis"/>
        </w:rPr>
        <w:t>both the air quality in the home</w:t>
      </w:r>
      <w:r w:rsidR="009D6ADE" w:rsidRPr="009162AE">
        <w:rPr>
          <w:rStyle w:val="IntenseEmphasis"/>
        </w:rPr>
        <w:t xml:space="preserve">, and when the </w:t>
      </w:r>
      <w:r w:rsidR="00963A95" w:rsidRPr="009162AE">
        <w:rPr>
          <w:rStyle w:val="IntenseEmphasis"/>
        </w:rPr>
        <w:t>purifier was running.</w:t>
      </w:r>
    </w:p>
    <w:p w14:paraId="7C967873" w14:textId="10547775" w:rsidR="00963A95" w:rsidRPr="001F434E" w:rsidRDefault="00963A95" w:rsidP="00FC514F">
      <w:r w:rsidRPr="001F434E">
        <w:t>This gives the user full control over the data and ensures that the</w:t>
      </w:r>
      <w:r w:rsidR="006C0DC6" w:rsidRPr="001F434E">
        <w:t xml:space="preserve"> air in their home is always clean. </w:t>
      </w:r>
      <w:r w:rsidR="0089797F" w:rsidRPr="001F434E">
        <w:t xml:space="preserve">Bring your home into the future with </w:t>
      </w:r>
      <w:r w:rsidR="009A7353" w:rsidRPr="001F434E">
        <w:t>a smart, cost-effective implementation.</w:t>
      </w:r>
    </w:p>
    <w:p w14:paraId="13778D03" w14:textId="2472D8F7" w:rsidR="00D920B4" w:rsidRPr="001F434E" w:rsidRDefault="00BA4612" w:rsidP="00FC514F">
      <w:r w:rsidRPr="001F434E">
        <w:rPr>
          <w:noProof/>
        </w:rPr>
        <w:drawing>
          <wp:inline distT="0" distB="0" distL="0" distR="0" wp14:anchorId="6CDD59A0" wp14:editId="323132B3">
            <wp:extent cx="5728970" cy="4297045"/>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4297045"/>
                    </a:xfrm>
                    <a:prstGeom prst="rect">
                      <a:avLst/>
                    </a:prstGeom>
                    <a:noFill/>
                    <a:ln>
                      <a:noFill/>
                    </a:ln>
                  </pic:spPr>
                </pic:pic>
              </a:graphicData>
            </a:graphic>
          </wp:inline>
        </w:drawing>
      </w:r>
    </w:p>
    <w:p w14:paraId="563A1D8A" w14:textId="4069BAF6" w:rsidR="009A7353" w:rsidRPr="001F434E" w:rsidRDefault="00BD74AF" w:rsidP="00BD74AF">
      <w:pPr>
        <w:pStyle w:val="Heading2"/>
      </w:pPr>
      <w:r w:rsidRPr="001F434E">
        <w:t>Some more about TVOCs and Carbon Dioxide</w:t>
      </w:r>
    </w:p>
    <w:p w14:paraId="33363AE5" w14:textId="3D590D0E" w:rsidR="00BD74AF" w:rsidRPr="009162AE" w:rsidRDefault="00BD74AF" w:rsidP="00BD74AF">
      <w:pPr>
        <w:rPr>
          <w:b/>
          <w:bCs/>
        </w:rPr>
      </w:pPr>
      <w:r w:rsidRPr="001F434E">
        <w:t xml:space="preserve">As previously mentioned, it is important to monitor the levels of these compounds in the air. Sadly, </w:t>
      </w:r>
      <w:r w:rsidRPr="009162AE">
        <w:rPr>
          <w:b/>
          <w:bCs/>
        </w:rPr>
        <w:t xml:space="preserve">because of the cost of solutions that monitor these parameters, </w:t>
      </w:r>
      <w:r w:rsidR="008555BC" w:rsidRPr="009162AE">
        <w:rPr>
          <w:b/>
          <w:bCs/>
        </w:rPr>
        <w:t>most</w:t>
      </w:r>
      <w:r w:rsidRPr="009162AE">
        <w:rPr>
          <w:b/>
          <w:bCs/>
        </w:rPr>
        <w:t xml:space="preserve"> homes will not be equipped with such </w:t>
      </w:r>
      <w:r w:rsidR="00946335" w:rsidRPr="009162AE">
        <w:rPr>
          <w:b/>
          <w:bCs/>
        </w:rPr>
        <w:t>sensors.</w:t>
      </w:r>
    </w:p>
    <w:p w14:paraId="1DBE3D54" w14:textId="5AC2E09C" w:rsidR="00946335" w:rsidRPr="001F434E" w:rsidRDefault="00650B6F" w:rsidP="00BD74AF">
      <w:r w:rsidRPr="001F434E">
        <w:t xml:space="preserve">The term TVOC refers to the </w:t>
      </w:r>
      <w:r w:rsidRPr="009162AE">
        <w:rPr>
          <w:b/>
          <w:bCs/>
        </w:rPr>
        <w:t>Total amount of Volatile Organic Compounds</w:t>
      </w:r>
      <w:r w:rsidRPr="001F434E">
        <w:t xml:space="preserve"> in the atmosphere. There are many VOCs such as </w:t>
      </w:r>
      <w:r w:rsidR="00D24AB3" w:rsidRPr="009162AE">
        <w:rPr>
          <w:b/>
          <w:bCs/>
        </w:rPr>
        <w:t>e</w:t>
      </w:r>
      <w:r w:rsidRPr="009162AE">
        <w:rPr>
          <w:b/>
          <w:bCs/>
        </w:rPr>
        <w:t xml:space="preserve">thanol and </w:t>
      </w:r>
      <w:r w:rsidR="00D24AB3" w:rsidRPr="009162AE">
        <w:rPr>
          <w:b/>
          <w:bCs/>
        </w:rPr>
        <w:t>butanol</w:t>
      </w:r>
      <w:r w:rsidR="00D24AB3" w:rsidRPr="001F434E">
        <w:t xml:space="preserve">. The TVOC level is </w:t>
      </w:r>
      <w:r w:rsidR="00D24AB3" w:rsidRPr="009162AE">
        <w:rPr>
          <w:b/>
          <w:bCs/>
        </w:rPr>
        <w:t xml:space="preserve">calculated by counting the concentration of </w:t>
      </w:r>
      <w:r w:rsidR="00B94716" w:rsidRPr="009162AE">
        <w:rPr>
          <w:b/>
          <w:bCs/>
        </w:rPr>
        <w:t>a few of these VOCs together</w:t>
      </w:r>
      <w:r w:rsidR="00B94716" w:rsidRPr="001F434E">
        <w:t xml:space="preserve"> getting the total level VOCs in the atmosphere.</w:t>
      </w:r>
    </w:p>
    <w:p w14:paraId="012FA5C2" w14:textId="0A632BDC" w:rsidR="00B94716" w:rsidRPr="001F434E" w:rsidRDefault="00463924" w:rsidP="00BD74AF">
      <w:r w:rsidRPr="001F434E">
        <w:t xml:space="preserve">Both TVOCs and CO2 are calculated in either </w:t>
      </w:r>
      <w:r w:rsidR="00C344D7" w:rsidRPr="001F434E">
        <w:t xml:space="preserve">particles per billion (ppb) or </w:t>
      </w:r>
      <w:r w:rsidR="00C344D7" w:rsidRPr="009162AE">
        <w:rPr>
          <w:b/>
          <w:bCs/>
        </w:rPr>
        <w:t>particles per meter (ppm)</w:t>
      </w:r>
      <w:r w:rsidR="00C344D7" w:rsidRPr="001F434E">
        <w:t xml:space="preserve">. These measurements are the same and represent the </w:t>
      </w:r>
      <w:r w:rsidR="00C344D7" w:rsidRPr="00AB3CAA">
        <w:rPr>
          <w:b/>
          <w:bCs/>
        </w:rPr>
        <w:t>concentration</w:t>
      </w:r>
      <w:r w:rsidR="00C344D7" w:rsidRPr="001F434E">
        <w:t xml:space="preserve"> (amount) of these compounds in the atmosphere </w:t>
      </w:r>
      <w:r w:rsidR="00C344D7" w:rsidRPr="00AB3CAA">
        <w:rPr>
          <w:b/>
          <w:bCs/>
        </w:rPr>
        <w:t>in respect to 1 billion air particles</w:t>
      </w:r>
      <w:r w:rsidR="00C344D7" w:rsidRPr="001F434E">
        <w:t>.</w:t>
      </w:r>
    </w:p>
    <w:p w14:paraId="19964E26" w14:textId="1B3615BA" w:rsidR="002E4AFA" w:rsidRPr="001F434E" w:rsidRDefault="002E4AFA" w:rsidP="00BD74AF">
      <w:r w:rsidRPr="001F434E">
        <w:t>After conducting research in the field, I managed to put together some tables with the effects of different concentrations of TVOCs and carbon dioxide on the health of the inhabitants, these are shown below:</w:t>
      </w:r>
    </w:p>
    <w:p w14:paraId="04EC3805" w14:textId="3CE1D7E2" w:rsidR="002E4AFA" w:rsidRPr="001F434E" w:rsidRDefault="00C8681A" w:rsidP="00C8681A">
      <w:pPr>
        <w:pStyle w:val="Heading3"/>
      </w:pPr>
      <w:r w:rsidRPr="001F434E">
        <w:t>Co2 Levels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6813"/>
      </w:tblGrid>
      <w:tr w:rsidR="00C8681A" w:rsidRPr="00C8681A" w14:paraId="7BA2263B" w14:textId="77777777" w:rsidTr="00C8681A">
        <w:tc>
          <w:tcPr>
            <w:tcW w:w="135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92E8581" w14:textId="77777777" w:rsidR="00C8681A" w:rsidRPr="00C8681A" w:rsidRDefault="00C8681A" w:rsidP="00C8681A">
            <w:pPr>
              <w:spacing w:after="0" w:line="300" w:lineRule="atLeast"/>
              <w:rPr>
                <w:rFonts w:ascii="Calibri" w:eastAsia="Times New Roman" w:hAnsi="Calibri" w:cs="Calibri"/>
                <w:color w:val="00B050"/>
                <w:lang w:eastAsia="en-GB"/>
              </w:rPr>
            </w:pPr>
            <w:r w:rsidRPr="00C8681A">
              <w:rPr>
                <w:rFonts w:ascii="Calibri" w:eastAsia="Times New Roman" w:hAnsi="Calibri" w:cs="Calibri"/>
                <w:color w:val="00B050"/>
                <w:lang w:eastAsia="en-GB"/>
              </w:rPr>
              <w:t>250-400ppm</w:t>
            </w:r>
          </w:p>
        </w:tc>
        <w:tc>
          <w:tcPr>
            <w:tcW w:w="681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8C4A95E"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Normal background concentration in outdoor ambient air</w:t>
            </w:r>
          </w:p>
        </w:tc>
      </w:tr>
      <w:tr w:rsidR="00C8681A" w:rsidRPr="00C8681A" w14:paraId="7147CDC1" w14:textId="77777777" w:rsidTr="00C8681A">
        <w:tc>
          <w:tcPr>
            <w:tcW w:w="135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6A19049" w14:textId="77777777" w:rsidR="00C8681A" w:rsidRPr="00C8681A" w:rsidRDefault="00C8681A" w:rsidP="00C8681A">
            <w:pPr>
              <w:spacing w:after="0" w:line="300" w:lineRule="atLeast"/>
              <w:rPr>
                <w:rFonts w:ascii="Calibri" w:eastAsia="Times New Roman" w:hAnsi="Calibri" w:cs="Calibri"/>
                <w:color w:val="00B050"/>
                <w:lang w:eastAsia="en-GB"/>
              </w:rPr>
            </w:pPr>
            <w:r w:rsidRPr="00C8681A">
              <w:rPr>
                <w:rFonts w:ascii="Calibri" w:eastAsia="Times New Roman" w:hAnsi="Calibri" w:cs="Calibri"/>
                <w:color w:val="00B050"/>
                <w:lang w:eastAsia="en-GB"/>
              </w:rPr>
              <w:lastRenderedPageBreak/>
              <w:t>400-1,000ppm</w:t>
            </w:r>
          </w:p>
        </w:tc>
        <w:tc>
          <w:tcPr>
            <w:tcW w:w="681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F28F4E5"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Concentrations typical of occupied indoor spaces with good air exchange</w:t>
            </w:r>
          </w:p>
        </w:tc>
      </w:tr>
      <w:tr w:rsidR="00C8681A" w:rsidRPr="00C8681A" w14:paraId="71DC132D" w14:textId="77777777" w:rsidTr="00C8681A">
        <w:tc>
          <w:tcPr>
            <w:tcW w:w="1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AAD59C6" w14:textId="77777777" w:rsidR="00C8681A" w:rsidRPr="00C8681A" w:rsidRDefault="00C8681A" w:rsidP="00C8681A">
            <w:pPr>
              <w:spacing w:after="0" w:line="300" w:lineRule="atLeast"/>
              <w:rPr>
                <w:rFonts w:ascii="Calibri" w:eastAsia="Times New Roman" w:hAnsi="Calibri" w:cs="Calibri"/>
                <w:color w:val="FFC000"/>
                <w:lang w:eastAsia="en-GB"/>
              </w:rPr>
            </w:pPr>
            <w:r w:rsidRPr="00C8681A">
              <w:rPr>
                <w:rFonts w:ascii="Calibri" w:eastAsia="Times New Roman" w:hAnsi="Calibri" w:cs="Calibri"/>
                <w:color w:val="FFC000"/>
                <w:lang w:eastAsia="en-GB"/>
              </w:rPr>
              <w:t>1,000-2,000ppm</w:t>
            </w:r>
          </w:p>
        </w:tc>
        <w:tc>
          <w:tcPr>
            <w:tcW w:w="678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759FA17"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Complaints of drowsiness and poor air.</w:t>
            </w:r>
          </w:p>
        </w:tc>
      </w:tr>
      <w:tr w:rsidR="00C8681A" w:rsidRPr="00C8681A" w14:paraId="5D77B4A4" w14:textId="77777777" w:rsidTr="00C8681A">
        <w:tc>
          <w:tcPr>
            <w:tcW w:w="1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2D8A8D9" w14:textId="77777777" w:rsidR="00C8681A" w:rsidRPr="00C8681A" w:rsidRDefault="00C8681A" w:rsidP="00C8681A">
            <w:pPr>
              <w:spacing w:after="0" w:line="300" w:lineRule="atLeast"/>
              <w:rPr>
                <w:rFonts w:ascii="Calibri" w:eastAsia="Times New Roman" w:hAnsi="Calibri" w:cs="Calibri"/>
                <w:color w:val="FFC000"/>
                <w:lang w:eastAsia="en-GB"/>
              </w:rPr>
            </w:pPr>
            <w:r w:rsidRPr="00C8681A">
              <w:rPr>
                <w:rFonts w:ascii="Calibri" w:eastAsia="Times New Roman" w:hAnsi="Calibri" w:cs="Calibri"/>
                <w:color w:val="FFC000"/>
                <w:lang w:eastAsia="en-GB"/>
              </w:rPr>
              <w:t>2,000-5,000 ppm</w:t>
            </w:r>
          </w:p>
        </w:tc>
        <w:tc>
          <w:tcPr>
            <w:tcW w:w="678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CD25E47"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Headaches, sleepiness and stagnant, stale, stuffy air. Poor concentration, loss of attention, increased heart rate and slight nausea may also be present.</w:t>
            </w:r>
          </w:p>
        </w:tc>
      </w:tr>
      <w:tr w:rsidR="00C8681A" w:rsidRPr="00C8681A" w14:paraId="6117EF92" w14:textId="77777777" w:rsidTr="00C8681A">
        <w:tc>
          <w:tcPr>
            <w:tcW w:w="135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459D251" w14:textId="77777777" w:rsidR="00C8681A" w:rsidRPr="00C8681A" w:rsidRDefault="00C8681A" w:rsidP="00C8681A">
            <w:pPr>
              <w:spacing w:after="0" w:line="300" w:lineRule="atLeast"/>
              <w:rPr>
                <w:rFonts w:ascii="Calibri" w:eastAsia="Times New Roman" w:hAnsi="Calibri" w:cs="Calibri"/>
                <w:color w:val="FF0000"/>
                <w:lang w:eastAsia="en-GB"/>
              </w:rPr>
            </w:pPr>
            <w:r w:rsidRPr="00C8681A">
              <w:rPr>
                <w:rFonts w:ascii="Calibri" w:eastAsia="Times New Roman" w:hAnsi="Calibri" w:cs="Calibri"/>
                <w:color w:val="FF0000"/>
                <w:lang w:eastAsia="en-GB"/>
              </w:rPr>
              <w:t>5,000</w:t>
            </w:r>
          </w:p>
        </w:tc>
        <w:tc>
          <w:tcPr>
            <w:tcW w:w="681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4E645FE"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Workplace exposure limit (as 8-hour TWA) in most jurisdictions.</w:t>
            </w:r>
          </w:p>
        </w:tc>
      </w:tr>
      <w:tr w:rsidR="00C8681A" w:rsidRPr="00C8681A" w14:paraId="50D28C04" w14:textId="77777777" w:rsidTr="00C8681A">
        <w:tc>
          <w:tcPr>
            <w:tcW w:w="135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E4EAD1F" w14:textId="77777777" w:rsidR="00C8681A" w:rsidRPr="00C8681A" w:rsidRDefault="00C8681A" w:rsidP="00C8681A">
            <w:pPr>
              <w:spacing w:after="0" w:line="300" w:lineRule="atLeast"/>
              <w:rPr>
                <w:rFonts w:ascii="Calibri" w:eastAsia="Times New Roman" w:hAnsi="Calibri" w:cs="Calibri"/>
                <w:color w:val="FF0000"/>
                <w:lang w:eastAsia="en-GB"/>
              </w:rPr>
            </w:pPr>
            <w:r w:rsidRPr="00C8681A">
              <w:rPr>
                <w:rFonts w:ascii="Calibri" w:eastAsia="Times New Roman" w:hAnsi="Calibri" w:cs="Calibri"/>
                <w:color w:val="FF0000"/>
                <w:lang w:eastAsia="en-GB"/>
              </w:rPr>
              <w:t>&gt;40,000 ppm</w:t>
            </w:r>
          </w:p>
        </w:tc>
        <w:tc>
          <w:tcPr>
            <w:tcW w:w="681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B546C7B" w14:textId="77777777" w:rsidR="00C8681A" w:rsidRPr="00C8681A" w:rsidRDefault="00C8681A" w:rsidP="00C8681A">
            <w:pPr>
              <w:spacing w:after="0" w:line="300" w:lineRule="atLeast"/>
              <w:rPr>
                <w:rFonts w:ascii="Calibri" w:eastAsia="Times New Roman" w:hAnsi="Calibri" w:cs="Calibri"/>
                <w:color w:val="000000"/>
                <w:lang w:eastAsia="en-GB"/>
              </w:rPr>
            </w:pPr>
            <w:r w:rsidRPr="00C8681A">
              <w:rPr>
                <w:rFonts w:ascii="Calibri" w:eastAsia="Times New Roman" w:hAnsi="Calibri" w:cs="Calibri"/>
                <w:color w:val="000000"/>
                <w:lang w:eastAsia="en-GB"/>
              </w:rPr>
              <w:t>Exposure may lead to serious oxygen deprivation resulting in permanent brain damage, coma, even death.</w:t>
            </w:r>
          </w:p>
        </w:tc>
      </w:tr>
    </w:tbl>
    <w:p w14:paraId="3F23BF9C" w14:textId="20666C39" w:rsidR="00C8681A" w:rsidRPr="001F434E" w:rsidRDefault="00C8681A" w:rsidP="00C8681A"/>
    <w:p w14:paraId="14528CC5" w14:textId="1DEF8F34" w:rsidR="00C8681A" w:rsidRPr="001F434E" w:rsidRDefault="00C8681A" w:rsidP="00C8681A">
      <w:pPr>
        <w:pStyle w:val="Heading3"/>
      </w:pPr>
      <w:r w:rsidRPr="001F434E">
        <w:t>TVOC Levels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80"/>
        <w:gridCol w:w="1464"/>
        <w:gridCol w:w="1804"/>
        <w:gridCol w:w="2048"/>
      </w:tblGrid>
      <w:tr w:rsidR="002F7314" w:rsidRPr="001F434E" w14:paraId="1000983F"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B78B03"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Source</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5CA69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Concentration</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70BB8A"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Associated Period of Exposure</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D76330"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Health Effect(s)</w:t>
            </w:r>
          </w:p>
        </w:tc>
      </w:tr>
      <w:tr w:rsidR="002F7314" w:rsidRPr="001F434E" w14:paraId="5289F3BC"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DD6103"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Based on sensory irritation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DF657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3601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B34F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r>
      <w:tr w:rsidR="002F7314" w:rsidRPr="001F434E" w14:paraId="584BE944"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585528"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California Environmental Protection Agency (EPA)</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79B8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44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736A7"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 hour</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89AFB"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Eye and airway irritation</w:t>
            </w:r>
          </w:p>
        </w:tc>
      </w:tr>
      <w:tr w:rsidR="002F7314" w:rsidRPr="001F434E" w14:paraId="3A26CC48"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0BB14"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Health Canada</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5E54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100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8B32D"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 hour</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0E808A"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Eye irritation</w:t>
            </w:r>
          </w:p>
        </w:tc>
      </w:tr>
      <w:tr w:rsidR="002F7314" w:rsidRPr="001F434E" w14:paraId="2CB15F9A"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77B49A"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National Institute for Occupational Safety and Health</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587EF7"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100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0BAFDD" w14:textId="3275EF8A"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15 minute</w:t>
            </w:r>
            <w:r w:rsidRPr="001F434E">
              <w:rPr>
                <w:rFonts w:ascii="Calibri" w:eastAsia="Times New Roman" w:hAnsi="Calibri" w:cs="Calibri"/>
                <w:lang w:eastAsia="en-GB"/>
              </w:rPr>
              <w:t>s</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665494"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w:t>
            </w:r>
          </w:p>
        </w:tc>
      </w:tr>
      <w:tr w:rsidR="002F7314" w:rsidRPr="001F434E" w14:paraId="00EA2899"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D57E9"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Occupational Safety</w:t>
            </w:r>
          </w:p>
          <w:p w14:paraId="34124BA1"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and Health Administration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EC2BF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750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07435"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8-hour PEL-TWA</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56F34A"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Cancer and skin/eye/ respiratory irritation</w:t>
            </w:r>
          </w:p>
        </w:tc>
      </w:tr>
      <w:tr w:rsidR="002F7314" w:rsidRPr="001F434E" w14:paraId="6AC60143"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243280"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World Health Organization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B225D4"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81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620661" w14:textId="71733E92"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30 minute</w:t>
            </w:r>
            <w:r w:rsidRPr="001F434E">
              <w:rPr>
                <w:rFonts w:ascii="Calibri" w:eastAsia="Times New Roman" w:hAnsi="Calibri" w:cs="Calibri"/>
                <w:lang w:eastAsia="en-GB"/>
              </w:rPr>
              <w:t>s</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B7697"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Sensory irritation</w:t>
            </w:r>
          </w:p>
        </w:tc>
      </w:tr>
      <w:tr w:rsidR="002F7314" w:rsidRPr="001F434E" w14:paraId="6B21C7EA"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B613F"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World Health Organization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3E9C1C"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100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F7991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Short- and long-term</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B7F22C"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Sensory irritation</w:t>
            </w:r>
          </w:p>
        </w:tc>
      </w:tr>
      <w:tr w:rsidR="002F7314" w:rsidRPr="001F434E" w14:paraId="315EC489"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FF4AC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Based on respiratory and asthma-like symptoms</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39393"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1307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E0D30"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r>
      <w:tr w:rsidR="002F7314" w:rsidRPr="001F434E" w14:paraId="455D94B7"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A68B59"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Agency for Toxic Substances and Disease Registry</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C850F"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40 ppb</w:t>
            </w:r>
          </w:p>
          <w:p w14:paraId="2FC98557"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30 ppb</w:t>
            </w:r>
          </w:p>
          <w:p w14:paraId="610D1BDE"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8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2F58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Daily:1-14 days</w:t>
            </w:r>
          </w:p>
          <w:p w14:paraId="59C1383E"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15-364 days</w:t>
            </w:r>
          </w:p>
          <w:p w14:paraId="64978F51"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&gt; 1 year</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620CBD"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Respiratory</w:t>
            </w:r>
          </w:p>
        </w:tc>
      </w:tr>
      <w:tr w:rsidR="002F7314" w:rsidRPr="001F434E" w14:paraId="240C6AED"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F19FB"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lastRenderedPageBreak/>
              <w:t>California EPA</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4826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7 ppb</w:t>
            </w:r>
          </w:p>
          <w:p w14:paraId="6F7CA467"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7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BF9BB"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8-hour</w:t>
            </w:r>
          </w:p>
          <w:p w14:paraId="15684D95"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annual average</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750E04"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Respiratory symptoms</w:t>
            </w:r>
          </w:p>
          <w:p w14:paraId="6EA794D4"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Respiratory symptoms</w:t>
            </w:r>
          </w:p>
        </w:tc>
      </w:tr>
      <w:tr w:rsidR="002F7314" w:rsidRPr="001F434E" w14:paraId="5934A175"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6EC14B"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Health Canada</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FA20C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highlight w:val="yellow"/>
                <w:lang w:eastAsia="en-GB"/>
              </w:rPr>
              <w:t>40 ppb (target)</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76308" w14:textId="7AE633E4"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 hour</w:t>
            </w:r>
            <w:r w:rsidRPr="001F434E">
              <w:rPr>
                <w:rFonts w:ascii="Calibri" w:eastAsia="Times New Roman" w:hAnsi="Calibri" w:cs="Calibri"/>
                <w:lang w:eastAsia="en-GB"/>
              </w:rPr>
              <w:t>s</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EF85B"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Respiratory symptoms in children</w:t>
            </w:r>
          </w:p>
        </w:tc>
      </w:tr>
      <w:tr w:rsidR="002F7314" w:rsidRPr="001F434E" w14:paraId="20B08313"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2E796"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b/>
                <w:bCs/>
                <w:lang w:eastAsia="en-GB"/>
              </w:rPr>
              <w:t>Based on cancer risk</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1B3669"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0360F1"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ACEB2"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 </w:t>
            </w:r>
          </w:p>
        </w:tc>
      </w:tr>
      <w:tr w:rsidR="002F7314" w:rsidRPr="001F434E" w14:paraId="23714D8D"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A13909"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National Institute for Occupational Safety and Health</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15CC88"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16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547B70" w14:textId="71C3AD8F"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 hour</w:t>
            </w:r>
            <w:r w:rsidRPr="001F434E">
              <w:rPr>
                <w:rFonts w:ascii="Calibri" w:eastAsia="Times New Roman" w:hAnsi="Calibri" w:cs="Calibri"/>
                <w:lang w:eastAsia="en-GB"/>
              </w:rPr>
              <w:t>s</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03F3F"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Nasal cancer</w:t>
            </w:r>
          </w:p>
        </w:tc>
      </w:tr>
      <w:tr w:rsidR="002F7314" w:rsidRPr="001F434E" w14:paraId="3B0C6798"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B8D9C3"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Occupational Safety</w:t>
            </w:r>
          </w:p>
          <w:p w14:paraId="6A86E8E0" w14:textId="77777777" w:rsidR="002F7314" w:rsidRPr="002F7314" w:rsidRDefault="002F7314" w:rsidP="002F7314">
            <w:pPr>
              <w:spacing w:after="220" w:line="240" w:lineRule="auto"/>
              <w:rPr>
                <w:rFonts w:ascii="Calibri" w:eastAsia="Times New Roman" w:hAnsi="Calibri" w:cs="Calibri"/>
                <w:lang w:eastAsia="en-GB"/>
              </w:rPr>
            </w:pPr>
            <w:r w:rsidRPr="002F7314">
              <w:rPr>
                <w:rFonts w:ascii="Calibri" w:eastAsia="Times New Roman" w:hAnsi="Calibri" w:cs="Calibri"/>
                <w:lang w:eastAsia="en-GB"/>
              </w:rPr>
              <w:t>and Health Administration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0CDD0"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750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488B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8-hour PEL-TWA</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FEB53F"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lang w:eastAsia="en-GB"/>
              </w:rPr>
              <w:t>Cancer and skin/eye/ respiratory irritation</w:t>
            </w:r>
          </w:p>
        </w:tc>
      </w:tr>
      <w:tr w:rsidR="002F7314" w:rsidRPr="001F434E" w14:paraId="32866EA7" w14:textId="77777777" w:rsidTr="002F7314">
        <w:tc>
          <w:tcPr>
            <w:tcW w:w="2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EF0AB5"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highlight w:val="yellow"/>
                <w:lang w:eastAsia="en-GB"/>
              </w:rPr>
              <w:t>World Health Organization</w:t>
            </w:r>
          </w:p>
        </w:tc>
        <w:tc>
          <w:tcPr>
            <w:tcW w:w="14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AAF74"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highlight w:val="yellow"/>
                <w:lang w:eastAsia="en-GB"/>
              </w:rPr>
              <w:t>100 ppb</w:t>
            </w:r>
          </w:p>
        </w:tc>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A9A59E"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highlight w:val="yellow"/>
                <w:lang w:eastAsia="en-GB"/>
              </w:rPr>
              <w:t>Long-term</w:t>
            </w:r>
          </w:p>
        </w:tc>
        <w:tc>
          <w:tcPr>
            <w:tcW w:w="20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438C3D" w14:textId="77777777" w:rsidR="002F7314" w:rsidRPr="002F7314" w:rsidRDefault="002F7314" w:rsidP="002F7314">
            <w:pPr>
              <w:spacing w:after="0" w:line="240" w:lineRule="auto"/>
              <w:rPr>
                <w:rFonts w:ascii="Calibri" w:eastAsia="Times New Roman" w:hAnsi="Calibri" w:cs="Calibri"/>
                <w:lang w:eastAsia="en-GB"/>
              </w:rPr>
            </w:pPr>
            <w:r w:rsidRPr="002F7314">
              <w:rPr>
                <w:rFonts w:ascii="Calibri" w:eastAsia="Times New Roman" w:hAnsi="Calibri" w:cs="Calibri"/>
                <w:highlight w:val="yellow"/>
                <w:lang w:eastAsia="en-GB"/>
              </w:rPr>
              <w:t>Nasal cancer</w:t>
            </w:r>
          </w:p>
        </w:tc>
      </w:tr>
    </w:tbl>
    <w:p w14:paraId="781162EB" w14:textId="62280021" w:rsidR="009C6975" w:rsidRPr="00AB3CAA" w:rsidRDefault="009C6975" w:rsidP="00C8681A">
      <w:pPr>
        <w:rPr>
          <w:rStyle w:val="IntenseEmphasis"/>
        </w:rPr>
      </w:pPr>
      <w:r w:rsidRPr="00AB3CAA">
        <w:rPr>
          <w:rStyle w:val="IntenseEmphasis"/>
        </w:rPr>
        <w:t xml:space="preserve">After analysing this data, I set the values at which the fan and purifier would turn on at </w:t>
      </w:r>
      <w:r w:rsidR="00C03B06" w:rsidRPr="00AB3CAA">
        <w:rPr>
          <w:rStyle w:val="IntenseEmphasis"/>
        </w:rPr>
        <w:t xml:space="preserve">1,000ppm of CO2 for the fan and 40ppm of TVOCs for the purifier. This way the room can be cleaned if the </w:t>
      </w:r>
      <w:r w:rsidR="00B45FDC" w:rsidRPr="00AB3CAA">
        <w:rPr>
          <w:rStyle w:val="IntenseEmphasis"/>
        </w:rPr>
        <w:t>concentration of impurities exceeds this limit.</w:t>
      </w:r>
    </w:p>
    <w:p w14:paraId="3399E634" w14:textId="35EBB5DC" w:rsidR="00B45FDC" w:rsidRPr="001F434E" w:rsidRDefault="00B45FDC" w:rsidP="00B45FDC">
      <w:pPr>
        <w:pStyle w:val="Heading2"/>
      </w:pPr>
      <w:r w:rsidRPr="001F434E">
        <w:lastRenderedPageBreak/>
        <w:t>Frontend</w:t>
      </w:r>
    </w:p>
    <w:p w14:paraId="2EAC93E3" w14:textId="04C383CD" w:rsidR="00B45FDC" w:rsidRPr="001F434E" w:rsidRDefault="00DB5E94" w:rsidP="00B45FDC">
      <w:r w:rsidRPr="001F434E">
        <w:rPr>
          <w:noProof/>
        </w:rPr>
        <w:drawing>
          <wp:inline distT="0" distB="0" distL="0" distR="0" wp14:anchorId="226C891A" wp14:editId="20D37500">
            <wp:extent cx="5725160" cy="44221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4422140"/>
                    </a:xfrm>
                    <a:prstGeom prst="rect">
                      <a:avLst/>
                    </a:prstGeom>
                    <a:noFill/>
                    <a:ln>
                      <a:noFill/>
                    </a:ln>
                  </pic:spPr>
                </pic:pic>
              </a:graphicData>
            </a:graphic>
          </wp:inline>
        </w:drawing>
      </w:r>
    </w:p>
    <w:p w14:paraId="5BA3F576" w14:textId="4B541A97" w:rsidR="00DB5E94" w:rsidRPr="001F434E" w:rsidRDefault="00DB5E94" w:rsidP="00B45FDC">
      <w:r w:rsidRPr="001F434E">
        <w:t xml:space="preserve">The frontend of the project refers to the </w:t>
      </w:r>
      <w:r w:rsidRPr="00AB3CAA">
        <w:rPr>
          <w:b/>
          <w:bCs/>
        </w:rPr>
        <w:t>device that controls the purification system</w:t>
      </w:r>
      <w:r w:rsidRPr="001F434E">
        <w:t xml:space="preserve">. </w:t>
      </w:r>
      <w:r w:rsidR="00F22CD5" w:rsidRPr="001F434E">
        <w:t xml:space="preserve">The diagram above shows this process. As seen above, the device will </w:t>
      </w:r>
      <w:r w:rsidR="00F22CD5" w:rsidRPr="00AB3CAA">
        <w:rPr>
          <w:b/>
          <w:bCs/>
        </w:rPr>
        <w:t>turn on every 2 minutes</w:t>
      </w:r>
      <w:r w:rsidR="00F22CD5" w:rsidRPr="001F434E">
        <w:t xml:space="preserve"> (sleeping in between).</w:t>
      </w:r>
    </w:p>
    <w:p w14:paraId="6308BB89" w14:textId="002BF595" w:rsidR="00990A5B" w:rsidRPr="001F434E" w:rsidRDefault="00F22CD5" w:rsidP="00B45FDC">
      <w:r w:rsidRPr="001F434E">
        <w:t xml:space="preserve">The device will </w:t>
      </w:r>
      <w:r w:rsidRPr="00AB3CAA">
        <w:rPr>
          <w:b/>
          <w:bCs/>
        </w:rPr>
        <w:t xml:space="preserve">collect the TVOC and </w:t>
      </w:r>
      <w:r w:rsidR="00C520C3" w:rsidRPr="00AB3CAA">
        <w:rPr>
          <w:b/>
          <w:bCs/>
        </w:rPr>
        <w:t>Co2 data</w:t>
      </w:r>
      <w:r w:rsidR="00C520C3" w:rsidRPr="001F434E">
        <w:t xml:space="preserve"> from the click modules attached and will then </w:t>
      </w:r>
      <w:r w:rsidR="004B5157" w:rsidRPr="00AB3CAA">
        <w:rPr>
          <w:b/>
          <w:bCs/>
        </w:rPr>
        <w:t>process it</w:t>
      </w:r>
      <w:r w:rsidR="004B5157" w:rsidRPr="001F434E">
        <w:t xml:space="preserve"> to see if the values are abnormal. If this is the case, the </w:t>
      </w:r>
      <w:r w:rsidR="004B5157" w:rsidRPr="00AB3CAA">
        <w:rPr>
          <w:b/>
          <w:bCs/>
        </w:rPr>
        <w:t xml:space="preserve">relay controlling the fan and </w:t>
      </w:r>
      <w:r w:rsidR="00990A5B" w:rsidRPr="00AB3CAA">
        <w:rPr>
          <w:b/>
          <w:bCs/>
        </w:rPr>
        <w:t xml:space="preserve">the one controlling the purifier will be toggled. </w:t>
      </w:r>
      <w:r w:rsidR="00990A5B" w:rsidRPr="001F434E">
        <w:t xml:space="preserve">The device will also pack </w:t>
      </w:r>
      <w:r w:rsidR="00AF1CBD" w:rsidRPr="001F434E">
        <w:t>all</w:t>
      </w:r>
      <w:r w:rsidR="00990A5B" w:rsidRPr="001F434E">
        <w:t xml:space="preserve"> this data and send it to the cloud.</w:t>
      </w:r>
    </w:p>
    <w:p w14:paraId="3A228E01" w14:textId="310FF232" w:rsidR="00990A5B" w:rsidRPr="001F434E" w:rsidRDefault="00990A5B" w:rsidP="00990A5B">
      <w:pPr>
        <w:pStyle w:val="Heading3"/>
      </w:pPr>
      <w:r w:rsidRPr="001F434E">
        <w:lastRenderedPageBreak/>
        <w:t>Managing the Relays</w:t>
      </w:r>
    </w:p>
    <w:p w14:paraId="4BCB375D" w14:textId="0C864FF9" w:rsidR="00990A5B" w:rsidRPr="00123821" w:rsidRDefault="00563660" w:rsidP="00990A5B">
      <w:pPr>
        <w:rPr>
          <w:b/>
          <w:bCs/>
        </w:rPr>
      </w:pPr>
      <w:r w:rsidRPr="001F434E">
        <w:rPr>
          <w:noProof/>
        </w:rPr>
        <w:drawing>
          <wp:inline distT="0" distB="0" distL="0" distR="0" wp14:anchorId="578CFF9B" wp14:editId="4E902FCB">
            <wp:extent cx="5721350" cy="322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r w:rsidR="00AF1CBD" w:rsidRPr="001F434E">
        <w:t xml:space="preserve">The system was designed to turn on the fan and/or the purifier </w:t>
      </w:r>
      <w:r w:rsidR="00AF1CBD" w:rsidRPr="00123821">
        <w:rPr>
          <w:b/>
          <w:bCs/>
        </w:rPr>
        <w:t>until the air is clean</w:t>
      </w:r>
      <w:r w:rsidR="00AF1CBD" w:rsidRPr="001F434E">
        <w:t>. But to prevent the device from running the purifier excessively</w:t>
      </w:r>
      <w:r w:rsidR="00AF1CBD" w:rsidRPr="00123821">
        <w:t xml:space="preserve">. </w:t>
      </w:r>
      <w:r w:rsidR="00AF1CBD" w:rsidRPr="00123821">
        <w:rPr>
          <w:b/>
          <w:bCs/>
        </w:rPr>
        <w:t>It will turn off after 1 hour of running if the air is still not clean.</w:t>
      </w:r>
    </w:p>
    <w:p w14:paraId="11FCCF2E" w14:textId="42D87EA3" w:rsidR="00AF1CBD" w:rsidRPr="001F434E" w:rsidRDefault="00AF1CBD" w:rsidP="00990A5B">
      <w:r w:rsidRPr="001F434E">
        <w:t xml:space="preserve">The device will </w:t>
      </w:r>
      <w:r w:rsidRPr="00123821">
        <w:rPr>
          <w:b/>
          <w:bCs/>
        </w:rPr>
        <w:t>prevent the purifier/fan from turning on for one hour</w:t>
      </w:r>
      <w:r w:rsidRPr="001F434E">
        <w:t xml:space="preserve"> to let </w:t>
      </w:r>
      <w:r w:rsidRPr="00123821">
        <w:rPr>
          <w:b/>
          <w:bCs/>
        </w:rPr>
        <w:t>the air in the room circulate</w:t>
      </w:r>
      <w:r w:rsidRPr="001F434E">
        <w:t xml:space="preserve"> and if the air is still dirty afterwards, the purifier</w:t>
      </w:r>
      <w:r w:rsidR="00AA1407" w:rsidRPr="001F434E">
        <w:t>/fan will turn on again.</w:t>
      </w:r>
    </w:p>
    <w:p w14:paraId="067F0F9C" w14:textId="1ABBC551" w:rsidR="00AA1407" w:rsidRPr="001F434E" w:rsidRDefault="008559E6" w:rsidP="00563660">
      <w:pPr>
        <w:pStyle w:val="Heading3"/>
      </w:pPr>
      <w:r w:rsidRPr="001F434E">
        <w:t>The Azure Sphere</w:t>
      </w:r>
    </w:p>
    <w:p w14:paraId="308D7D55" w14:textId="50376D89" w:rsidR="008559E6" w:rsidRPr="001F434E" w:rsidRDefault="00495BAC" w:rsidP="00495BAC">
      <w:pPr>
        <w:jc w:val="center"/>
      </w:pPr>
      <w:r w:rsidRPr="001F434E">
        <w:rPr>
          <w:noProof/>
        </w:rPr>
        <w:drawing>
          <wp:inline distT="0" distB="0" distL="0" distR="0" wp14:anchorId="02E29B45" wp14:editId="162979EE">
            <wp:extent cx="2225310" cy="18383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1981" cy="1868593"/>
                    </a:xfrm>
                    <a:prstGeom prst="rect">
                      <a:avLst/>
                    </a:prstGeom>
                    <a:noFill/>
                    <a:ln>
                      <a:noFill/>
                    </a:ln>
                  </pic:spPr>
                </pic:pic>
              </a:graphicData>
            </a:graphic>
          </wp:inline>
        </w:drawing>
      </w:r>
    </w:p>
    <w:p w14:paraId="797204F2" w14:textId="141F7D31" w:rsidR="00495BAC" w:rsidRPr="00123821" w:rsidRDefault="00495BAC" w:rsidP="00495BAC">
      <w:pPr>
        <w:rPr>
          <w:rStyle w:val="IntenseEmphasis"/>
        </w:rPr>
      </w:pPr>
      <w:r w:rsidRPr="001F434E">
        <w:t xml:space="preserve">I find the Azure Sphere development board a great device to work with. It is true that it takes a bit longer to get started with it than other platforms but </w:t>
      </w:r>
      <w:r w:rsidR="007C7038" w:rsidRPr="001F434E">
        <w:t xml:space="preserve">since its debut, support, libraries and tutorials have poured online and now it is easy to prototype an application on the board. Avnet’s iteration is </w:t>
      </w:r>
      <w:r w:rsidR="00E70014" w:rsidRPr="001F434E">
        <w:t>especially great because of the addition of the MikroE bus pins which makes developing so much faster and easier.</w:t>
      </w:r>
      <w:r w:rsidR="003077D5" w:rsidRPr="001F434E">
        <w:t xml:space="preserve"> </w:t>
      </w:r>
      <w:r w:rsidR="003077D5" w:rsidRPr="00123821">
        <w:rPr>
          <w:rStyle w:val="IntenseEmphasis"/>
        </w:rPr>
        <w:t xml:space="preserve">A shout out to </w:t>
      </w:r>
      <w:r w:rsidR="00EB7B13" w:rsidRPr="00123821">
        <w:rPr>
          <w:rStyle w:val="IntenseEmphasis"/>
        </w:rPr>
        <w:t>Walter Coan for the great tutorials on Hackster and element14!</w:t>
      </w:r>
    </w:p>
    <w:p w14:paraId="046DDE68" w14:textId="51C1B5EB" w:rsidR="00495BAC" w:rsidRPr="001F434E" w:rsidRDefault="00CE7902" w:rsidP="00CE7902">
      <w:pPr>
        <w:pStyle w:val="Heading3"/>
      </w:pPr>
      <w:r w:rsidRPr="001F434E">
        <w:t>Security</w:t>
      </w:r>
    </w:p>
    <w:p w14:paraId="0F6CD1EA" w14:textId="36CB7042" w:rsidR="00CE7902" w:rsidRPr="001F434E" w:rsidRDefault="00CE7902" w:rsidP="00CE7902">
      <w:r w:rsidRPr="001F434E">
        <w:t xml:space="preserve">Because this is a home automation project, I believe that </w:t>
      </w:r>
      <w:r w:rsidRPr="00123821">
        <w:rPr>
          <w:b/>
          <w:bCs/>
        </w:rPr>
        <w:t>security is of upmost importance</w:t>
      </w:r>
      <w:r w:rsidRPr="001F434E">
        <w:t xml:space="preserve"> to ensure that </w:t>
      </w:r>
      <w:r w:rsidR="00A73E04" w:rsidRPr="001F434E">
        <w:t xml:space="preserve">the application is running smoothly and undisturbed by outside sources. The Azure Sphere device is as secure as it gets when it comes to IoT. From the </w:t>
      </w:r>
      <w:r w:rsidR="00A73E04" w:rsidRPr="00123821">
        <w:rPr>
          <w:b/>
          <w:bCs/>
        </w:rPr>
        <w:t>Pluton chip</w:t>
      </w:r>
      <w:r w:rsidR="00A73E04" w:rsidRPr="001F434E">
        <w:t xml:space="preserve"> ensuring that </w:t>
      </w:r>
      <w:r w:rsidR="00D33559" w:rsidRPr="001F434E">
        <w:t xml:space="preserve">the device’s code can only be modified by users with access to the </w:t>
      </w:r>
      <w:r w:rsidR="00E046C4" w:rsidRPr="001F434E">
        <w:t>spe</w:t>
      </w:r>
      <w:r w:rsidR="00E046C4" w:rsidRPr="00123821">
        <w:rPr>
          <w:b/>
          <w:bCs/>
        </w:rPr>
        <w:t>cificity needed in the app manifest</w:t>
      </w:r>
      <w:r w:rsidR="00E046C4" w:rsidRPr="001F434E">
        <w:t>, this device will ensure that the application</w:t>
      </w:r>
      <w:r w:rsidR="00DA3D2F">
        <w:t xml:space="preserve"> is</w:t>
      </w:r>
      <w:r w:rsidR="00E046C4" w:rsidRPr="001F434E">
        <w:t xml:space="preserve"> running smoothly and securely.</w:t>
      </w:r>
    </w:p>
    <w:p w14:paraId="40D14EC4" w14:textId="48DAF5C0" w:rsidR="00E046C4" w:rsidRPr="001F434E" w:rsidRDefault="00420092" w:rsidP="00420092">
      <w:pPr>
        <w:pStyle w:val="Heading2"/>
      </w:pPr>
      <w:r w:rsidRPr="001F434E">
        <w:lastRenderedPageBreak/>
        <w:t>Backend</w:t>
      </w:r>
    </w:p>
    <w:p w14:paraId="13129D85" w14:textId="319BAFF9" w:rsidR="00420092" w:rsidRPr="001F434E" w:rsidRDefault="00D63A08" w:rsidP="00420092">
      <w:r w:rsidRPr="001F434E">
        <w:rPr>
          <w:noProof/>
        </w:rPr>
        <w:drawing>
          <wp:inline distT="0" distB="0" distL="0" distR="0" wp14:anchorId="7FBBE9B0" wp14:editId="3A736B6E">
            <wp:extent cx="5724325" cy="32044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15" b="13709"/>
                    <a:stretch/>
                  </pic:blipFill>
                  <pic:spPr bwMode="auto">
                    <a:xfrm>
                      <a:off x="0" y="0"/>
                      <a:ext cx="5725160" cy="3204914"/>
                    </a:xfrm>
                    <a:prstGeom prst="rect">
                      <a:avLst/>
                    </a:prstGeom>
                    <a:noFill/>
                    <a:ln>
                      <a:noFill/>
                    </a:ln>
                    <a:extLst>
                      <a:ext uri="{53640926-AAD7-44D8-BBD7-CCE9431645EC}">
                        <a14:shadowObscured xmlns:a14="http://schemas.microsoft.com/office/drawing/2010/main"/>
                      </a:ext>
                    </a:extLst>
                  </pic:spPr>
                </pic:pic>
              </a:graphicData>
            </a:graphic>
          </wp:inline>
        </w:drawing>
      </w:r>
    </w:p>
    <w:p w14:paraId="3CBAB31B" w14:textId="379C0BA0" w:rsidR="00D63A08" w:rsidRPr="001F434E" w:rsidRDefault="0037256B" w:rsidP="00420092">
      <w:r w:rsidRPr="001F434E">
        <w:t xml:space="preserve">The backend of the project refers to the </w:t>
      </w:r>
      <w:r w:rsidRPr="001C24CC">
        <w:rPr>
          <w:b/>
          <w:bCs/>
        </w:rPr>
        <w:t>cloud infrastructure implemented to deal with the telemetry data</w:t>
      </w:r>
      <w:r w:rsidRPr="001F434E">
        <w:t xml:space="preserve"> sent by the device as well as the </w:t>
      </w:r>
      <w:r w:rsidRPr="001C24CC">
        <w:rPr>
          <w:b/>
          <w:bCs/>
        </w:rPr>
        <w:t>Power Bi dashboard</w:t>
      </w:r>
      <w:r w:rsidRPr="001F434E">
        <w:t xml:space="preserve"> which </w:t>
      </w:r>
      <w:r w:rsidR="0058656B" w:rsidRPr="001F434E">
        <w:t>the end user will be able to access from anywhere.</w:t>
      </w:r>
    </w:p>
    <w:p w14:paraId="7876D0CA" w14:textId="2AA42762" w:rsidR="0058656B" w:rsidRPr="001F434E" w:rsidRDefault="00AD65F1" w:rsidP="00AD65F1">
      <w:pPr>
        <w:pStyle w:val="Heading3"/>
      </w:pPr>
      <w:r w:rsidRPr="001F434E">
        <w:t>Automatic connection and Integration with the Azure Sphere</w:t>
      </w:r>
    </w:p>
    <w:p w14:paraId="76879B90" w14:textId="738180A1" w:rsidR="00AD65F1" w:rsidRPr="001F434E" w:rsidRDefault="00AD65F1" w:rsidP="00AD65F1">
      <w:r w:rsidRPr="001F434E">
        <w:t xml:space="preserve">The Azure Sphere is limited to connecting to the Azure Cloud which </w:t>
      </w:r>
      <w:r w:rsidRPr="001C24CC">
        <w:rPr>
          <w:b/>
          <w:bCs/>
        </w:rPr>
        <w:t>ensures data is sent in a safe environment.</w:t>
      </w:r>
      <w:r w:rsidRPr="001F434E">
        <w:t xml:space="preserve"> </w:t>
      </w:r>
      <w:r w:rsidR="0037279B" w:rsidRPr="001F434E">
        <w:t>I personally use the Azure cloud for my projects, honestly mainly because of the brilliant interface</w:t>
      </w:r>
      <w:r w:rsidR="001D19D1" w:rsidRPr="001F434E">
        <w:t xml:space="preserve"> so it is great to see that the Azure Sphere makes the connection easier.</w:t>
      </w:r>
    </w:p>
    <w:p w14:paraId="4A30880A" w14:textId="7DC31F2D" w:rsidR="001D19D1" w:rsidRPr="001F434E" w:rsidRDefault="001D19D1" w:rsidP="001D19D1">
      <w:pPr>
        <w:pStyle w:val="Heading3"/>
      </w:pPr>
      <w:r w:rsidRPr="001F434E">
        <w:t>Message Routing</w:t>
      </w:r>
    </w:p>
    <w:p w14:paraId="418FF4D0" w14:textId="58E61155" w:rsidR="001D19D1" w:rsidRPr="001F434E" w:rsidRDefault="006B16E0" w:rsidP="001D19D1">
      <w:r w:rsidRPr="001F434E">
        <w:rPr>
          <w:noProof/>
        </w:rPr>
        <w:drawing>
          <wp:inline distT="0" distB="0" distL="0" distR="0" wp14:anchorId="1EA480E3" wp14:editId="230AF7A1">
            <wp:extent cx="5725160" cy="12458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1245870"/>
                    </a:xfrm>
                    <a:prstGeom prst="rect">
                      <a:avLst/>
                    </a:prstGeom>
                    <a:noFill/>
                    <a:ln>
                      <a:noFill/>
                    </a:ln>
                  </pic:spPr>
                </pic:pic>
              </a:graphicData>
            </a:graphic>
          </wp:inline>
        </w:drawing>
      </w:r>
    </w:p>
    <w:p w14:paraId="0D33E0CB" w14:textId="4E4D38F4" w:rsidR="006B16E0" w:rsidRDefault="006B16E0" w:rsidP="001D19D1">
      <w:r w:rsidRPr="001F434E">
        <w:t xml:space="preserve">A </w:t>
      </w:r>
      <w:r w:rsidRPr="001C24CC">
        <w:rPr>
          <w:b/>
          <w:bCs/>
        </w:rPr>
        <w:t xml:space="preserve">DPS (device </w:t>
      </w:r>
      <w:r w:rsidR="001F434E" w:rsidRPr="001C24CC">
        <w:rPr>
          <w:b/>
          <w:bCs/>
        </w:rPr>
        <w:t>provisioning</w:t>
      </w:r>
      <w:r w:rsidRPr="001C24CC">
        <w:rPr>
          <w:b/>
          <w:bCs/>
        </w:rPr>
        <w:t xml:space="preserve"> </w:t>
      </w:r>
      <w:r w:rsidR="001F434E" w:rsidRPr="001C24CC">
        <w:rPr>
          <w:b/>
          <w:bCs/>
        </w:rPr>
        <w:t>service) connects the device to the IoT Hub</w:t>
      </w:r>
      <w:r w:rsidR="001F434E">
        <w:t xml:space="preserve">. This feature allows for the </w:t>
      </w:r>
      <w:r w:rsidR="001F434E" w:rsidRPr="001C24CC">
        <w:rPr>
          <w:b/>
          <w:bCs/>
        </w:rPr>
        <w:t>connection of thousands of devices if needed without human interference</w:t>
      </w:r>
      <w:r w:rsidR="001F434E">
        <w:t xml:space="preserve"> making connection seamless.</w:t>
      </w:r>
    </w:p>
    <w:p w14:paraId="038EB5BF" w14:textId="49E6C53E" w:rsidR="00DD3D35" w:rsidRDefault="00DD3D35" w:rsidP="001D19D1">
      <w:r>
        <w:t xml:space="preserve">The messages are then placed in the IoT Hub. They are then extracted by a </w:t>
      </w:r>
      <w:r w:rsidRPr="00F72C57">
        <w:rPr>
          <w:b/>
          <w:bCs/>
        </w:rPr>
        <w:t>Stream Analytics job</w:t>
      </w:r>
      <w:r>
        <w:t xml:space="preserve"> and</w:t>
      </w:r>
      <w:r w:rsidR="0063055B">
        <w:t xml:space="preserve"> forwarded into a </w:t>
      </w:r>
      <w:r w:rsidR="0063055B" w:rsidRPr="00F72C57">
        <w:rPr>
          <w:b/>
          <w:bCs/>
        </w:rPr>
        <w:t>Power Bi dashboard and mobile app</w:t>
      </w:r>
      <w:r w:rsidR="0063055B">
        <w:t>. The data is displayed live in the dashboard.</w:t>
      </w:r>
    </w:p>
    <w:p w14:paraId="3529A674" w14:textId="1CEC8652" w:rsidR="0063055B" w:rsidRDefault="0063055B" w:rsidP="0063055B">
      <w:pPr>
        <w:pStyle w:val="Heading3"/>
      </w:pPr>
      <w:r>
        <w:lastRenderedPageBreak/>
        <w:t>The Dashboard and App</w:t>
      </w:r>
    </w:p>
    <w:p w14:paraId="38E9BA67" w14:textId="6A7725D9" w:rsidR="001D538B" w:rsidRPr="001D538B" w:rsidRDefault="004252FA" w:rsidP="001D538B">
      <w:r>
        <w:rPr>
          <w:noProof/>
        </w:rPr>
        <w:drawing>
          <wp:inline distT="0" distB="0" distL="0" distR="0" wp14:anchorId="273DAD44" wp14:editId="48BBDF6D">
            <wp:extent cx="5728970" cy="3819525"/>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4EE49F4E" w14:textId="083E9D22" w:rsidR="0063055B" w:rsidRPr="00F72C57" w:rsidRDefault="0041124F" w:rsidP="0063055B">
      <w:pPr>
        <w:rPr>
          <w:rStyle w:val="IntenseEmphasis"/>
        </w:rPr>
      </w:pPr>
      <w:r w:rsidRPr="00F72C57">
        <w:rPr>
          <w:rStyle w:val="IntenseEmphasis"/>
        </w:rPr>
        <w:t>Aesthetically pleasing UI is essential for a modern application targeted at individuals. A dashboard which shows the user all the information they need in an orderly and beautiful fashion is just as important a</w:t>
      </w:r>
      <w:r w:rsidR="009C58F3" w:rsidRPr="00F72C57">
        <w:rPr>
          <w:rStyle w:val="IntenseEmphasis"/>
        </w:rPr>
        <w:t>s the data collected by the device.</w:t>
      </w:r>
    </w:p>
    <w:p w14:paraId="21FB8FB6" w14:textId="6397584B" w:rsidR="00AF381A" w:rsidRDefault="009C58F3" w:rsidP="0063055B">
      <w:r>
        <w:t xml:space="preserve">I leveraged the powerful capabilities of </w:t>
      </w:r>
      <w:r w:rsidRPr="00367906">
        <w:rPr>
          <w:b/>
          <w:bCs/>
        </w:rPr>
        <w:t xml:space="preserve">Power Bi </w:t>
      </w:r>
      <w:r>
        <w:t xml:space="preserve">to develop a stunning </w:t>
      </w:r>
      <w:r w:rsidR="00FF2507">
        <w:t xml:space="preserve">dashboard which is available to the user in the cloud so they can see the data from anywhere at any time. I also converted it into a mobile application using </w:t>
      </w:r>
      <w:r w:rsidR="00FF2507" w:rsidRPr="00367906">
        <w:rPr>
          <w:b/>
          <w:bCs/>
        </w:rPr>
        <w:t xml:space="preserve">Power Bi’s powerful </w:t>
      </w:r>
      <w:r w:rsidR="00AF381A" w:rsidRPr="00367906">
        <w:rPr>
          <w:b/>
          <w:bCs/>
        </w:rPr>
        <w:t>phone layout</w:t>
      </w:r>
      <w:r w:rsidR="00AF381A">
        <w:t xml:space="preserve"> so that users can carry their data in their pockets being able to check the air quality </w:t>
      </w:r>
      <w:r w:rsidR="001D538B">
        <w:t>at work, on the bus, and everywhere in between.</w:t>
      </w:r>
    </w:p>
    <w:p w14:paraId="40231514" w14:textId="2EE88ECA" w:rsidR="001D538B" w:rsidRDefault="004252FA" w:rsidP="0063055B">
      <w:r>
        <w:rPr>
          <w:noProof/>
        </w:rPr>
        <w:lastRenderedPageBreak/>
        <w:drawing>
          <wp:inline distT="0" distB="0" distL="0" distR="0" wp14:anchorId="2D651604" wp14:editId="40448EAA">
            <wp:extent cx="5728970" cy="429704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970" cy="4297045"/>
                    </a:xfrm>
                    <a:prstGeom prst="rect">
                      <a:avLst/>
                    </a:prstGeom>
                    <a:noFill/>
                    <a:ln>
                      <a:noFill/>
                    </a:ln>
                  </pic:spPr>
                </pic:pic>
              </a:graphicData>
            </a:graphic>
          </wp:inline>
        </w:drawing>
      </w:r>
    </w:p>
    <w:p w14:paraId="1E65382D" w14:textId="0978FEDC" w:rsidR="00255FC5" w:rsidRDefault="004252FA" w:rsidP="0063055B">
      <w:r>
        <w:t xml:space="preserve">The dashboard shows the user the </w:t>
      </w:r>
      <w:r w:rsidR="00DD5C25" w:rsidRPr="00367906">
        <w:rPr>
          <w:b/>
          <w:bCs/>
        </w:rPr>
        <w:t>current levels of TVOCs and Co2</w:t>
      </w:r>
      <w:r w:rsidR="00DD5C25">
        <w:t xml:space="preserve"> in the home as well as the </w:t>
      </w:r>
      <w:r w:rsidR="00DD5C25" w:rsidRPr="00367906">
        <w:rPr>
          <w:b/>
          <w:bCs/>
        </w:rPr>
        <w:t>barometric pressure</w:t>
      </w:r>
      <w:r w:rsidR="00DD5C25">
        <w:t xml:space="preserve">. This data is also shown on </w:t>
      </w:r>
      <w:r w:rsidR="00DD5C25" w:rsidRPr="00367906">
        <w:rPr>
          <w:b/>
          <w:bCs/>
        </w:rPr>
        <w:t>graphs over time</w:t>
      </w:r>
      <w:r w:rsidR="00E02099">
        <w:t xml:space="preserve">. The user can also see within the app </w:t>
      </w:r>
      <w:r w:rsidR="00E02099" w:rsidRPr="00367906">
        <w:rPr>
          <w:b/>
          <w:bCs/>
        </w:rPr>
        <w:t>if the purifier and/or fan is running</w:t>
      </w:r>
      <w:r w:rsidR="00E02099">
        <w:t xml:space="preserve"> even if they are at work</w:t>
      </w:r>
      <w:r w:rsidR="00255FC5">
        <w:t xml:space="preserve"> putting the data in the user’s hands.</w:t>
      </w:r>
    </w:p>
    <w:p w14:paraId="01D5FBE4" w14:textId="225E77DA" w:rsidR="00255FC5" w:rsidRDefault="00255FC5" w:rsidP="00255FC5">
      <w:pPr>
        <w:pStyle w:val="Heading2"/>
      </w:pPr>
      <w:r>
        <w:t>Going Further</w:t>
      </w:r>
    </w:p>
    <w:p w14:paraId="06C36781" w14:textId="780717D8" w:rsidR="00542977" w:rsidRPr="00367906" w:rsidRDefault="00542977" w:rsidP="00255FC5">
      <w:pPr>
        <w:rPr>
          <w:rStyle w:val="IntenseEmphasis"/>
        </w:rPr>
      </w:pPr>
      <w:r w:rsidRPr="00367906">
        <w:rPr>
          <w:rStyle w:val="IntenseEmphasis"/>
        </w:rPr>
        <w:t>I want to note that this project can still work if only an air purifier or a fan is connected and not both.</w:t>
      </w:r>
    </w:p>
    <w:p w14:paraId="1D28B938" w14:textId="11666541" w:rsidR="00255FC5" w:rsidRDefault="00143DAB" w:rsidP="00255FC5">
      <w:r>
        <w:t xml:space="preserve">While developing this project. I kept notes of ways in which this project can develop further in next versions. </w:t>
      </w:r>
      <w:r w:rsidR="007C4DDF">
        <w:t>Below is a list of developments of the project:</w:t>
      </w:r>
    </w:p>
    <w:p w14:paraId="24A91F79" w14:textId="6E79FA20" w:rsidR="007C4DDF" w:rsidRDefault="007C4DDF" w:rsidP="007C4DDF">
      <w:pPr>
        <w:pStyle w:val="ListParagraph"/>
        <w:numPr>
          <w:ilvl w:val="0"/>
          <w:numId w:val="3"/>
        </w:numPr>
      </w:pPr>
      <w:r w:rsidRPr="00FD5727">
        <w:rPr>
          <w:b/>
          <w:bCs/>
        </w:rPr>
        <w:t>Adding alerts</w:t>
      </w:r>
      <w:r>
        <w:t xml:space="preserve"> so that the user can know when the purifier/fan is turned on and off and if </w:t>
      </w:r>
      <w:r w:rsidR="001030AE">
        <w:t>the air is not clean in the home.</w:t>
      </w:r>
    </w:p>
    <w:p w14:paraId="587D8D1E" w14:textId="5D625195" w:rsidR="001030AE" w:rsidRDefault="00496820" w:rsidP="007C4DDF">
      <w:pPr>
        <w:pStyle w:val="ListParagraph"/>
        <w:numPr>
          <w:ilvl w:val="0"/>
          <w:numId w:val="3"/>
        </w:numPr>
      </w:pPr>
      <w:r w:rsidRPr="00FD5727">
        <w:rPr>
          <w:b/>
          <w:bCs/>
        </w:rPr>
        <w:t>Storing the data in Cosmos DB</w:t>
      </w:r>
      <w:r>
        <w:t xml:space="preserve"> to allow multiple applications to use it</w:t>
      </w:r>
      <w:r w:rsidR="001715F8">
        <w:t xml:space="preserve"> in the backend if needed.</w:t>
      </w:r>
    </w:p>
    <w:p w14:paraId="704C4FDD" w14:textId="519F363F" w:rsidR="005A6BCF" w:rsidRPr="00255FC5" w:rsidRDefault="005A6BCF" w:rsidP="005A6BCF">
      <w:pPr>
        <w:pStyle w:val="ListParagraph"/>
        <w:numPr>
          <w:ilvl w:val="0"/>
          <w:numId w:val="3"/>
        </w:numPr>
      </w:pPr>
      <w:r w:rsidRPr="00FD5727">
        <w:rPr>
          <w:b/>
          <w:bCs/>
        </w:rPr>
        <w:t>Azure Functions can be used</w:t>
      </w:r>
      <w:r>
        <w:t xml:space="preserve"> to route messages from the IoT Hub into the Power Bi report. This will dramatically reduce the cost of development.</w:t>
      </w:r>
    </w:p>
    <w:p w14:paraId="49F51BDB" w14:textId="77777777" w:rsidR="00FC514F" w:rsidRPr="001F434E" w:rsidRDefault="00FC514F" w:rsidP="00FC514F">
      <w:pPr>
        <w:pStyle w:val="Heading1"/>
      </w:pPr>
      <w:r w:rsidRPr="001F434E">
        <w:t>Market Research</w:t>
      </w:r>
    </w:p>
    <w:p w14:paraId="5B3A7DC5" w14:textId="21C49AA0" w:rsidR="00FC514F" w:rsidRDefault="003E39D2" w:rsidP="003E39D2">
      <w:r>
        <w:t xml:space="preserve">Market research was conducted for this project to gain an insight into the users that would use it as well as the </w:t>
      </w:r>
      <w:r w:rsidR="00232D2C">
        <w:t>competition for the product.</w:t>
      </w:r>
    </w:p>
    <w:p w14:paraId="0E6CBD93" w14:textId="49575F84" w:rsidR="00947B1F" w:rsidRDefault="00947B1F" w:rsidP="00947B1F">
      <w:pPr>
        <w:pStyle w:val="Heading2"/>
      </w:pPr>
      <w:r>
        <w:t>Target Market</w:t>
      </w:r>
    </w:p>
    <w:p w14:paraId="37F82C23" w14:textId="75402F90" w:rsidR="00947B1F" w:rsidRDefault="00692ADA" w:rsidP="00947B1F">
      <w:r>
        <w:t xml:space="preserve">The target market for this product is </w:t>
      </w:r>
      <w:r w:rsidR="00337DBB">
        <w:t>described under the following headings:</w:t>
      </w:r>
    </w:p>
    <w:p w14:paraId="3A6DA4D1" w14:textId="5422DCC8" w:rsidR="00337DBB" w:rsidRDefault="00337DBB" w:rsidP="0018429A">
      <w:pPr>
        <w:ind w:left="2160" w:hanging="2160"/>
      </w:pPr>
      <w:r w:rsidRPr="001C5C54">
        <w:rPr>
          <w:color w:val="0071E2" w:themeColor="accent2"/>
        </w:rPr>
        <w:lastRenderedPageBreak/>
        <w:t>Age</w:t>
      </w:r>
      <w:r>
        <w:tab/>
        <w:t xml:space="preserve">The product can help </w:t>
      </w:r>
      <w:r w:rsidRPr="00FD5727">
        <w:rPr>
          <w:b/>
          <w:bCs/>
        </w:rPr>
        <w:t xml:space="preserve">people of any age </w:t>
      </w:r>
      <w:r>
        <w:t xml:space="preserve">but is aimed at </w:t>
      </w:r>
      <w:r w:rsidRPr="00FD5727">
        <w:rPr>
          <w:b/>
          <w:bCs/>
        </w:rPr>
        <w:t>families</w:t>
      </w:r>
      <w:r>
        <w:t xml:space="preserve"> </w:t>
      </w:r>
      <w:r w:rsidR="0018429A">
        <w:t>because they will tend to care more about the air quality in their home because of their children.</w:t>
      </w:r>
    </w:p>
    <w:p w14:paraId="6D25F7FE" w14:textId="4CD61A63" w:rsidR="0018429A" w:rsidRDefault="0018429A" w:rsidP="00734366">
      <w:pPr>
        <w:ind w:left="2160" w:hanging="2160"/>
      </w:pPr>
      <w:r w:rsidRPr="001C5C54">
        <w:rPr>
          <w:color w:val="0071E2" w:themeColor="accent2"/>
        </w:rPr>
        <w:t>Economic Background</w:t>
      </w:r>
      <w:r>
        <w:tab/>
      </w:r>
      <w:r w:rsidR="00734366">
        <w:t xml:space="preserve">The device is aimed to </w:t>
      </w:r>
      <w:r w:rsidR="00734366" w:rsidRPr="00FD5727">
        <w:rPr>
          <w:b/>
          <w:bCs/>
        </w:rPr>
        <w:t>middle and lower-class households</w:t>
      </w:r>
      <w:r w:rsidR="00734366">
        <w:t xml:space="preserve"> because of its low cost and because it is easily implementable. </w:t>
      </w:r>
    </w:p>
    <w:p w14:paraId="43B0B742" w14:textId="509285FE" w:rsidR="00383BC0" w:rsidRDefault="00734366" w:rsidP="001C5C54">
      <w:pPr>
        <w:ind w:left="2160" w:hanging="2160"/>
      </w:pPr>
      <w:r w:rsidRPr="001C5C54">
        <w:rPr>
          <w:color w:val="0071E2" w:themeColor="accent2"/>
        </w:rPr>
        <w:t>Lifestyle</w:t>
      </w:r>
      <w:r>
        <w:tab/>
        <w:t xml:space="preserve">The product is aimed at people that </w:t>
      </w:r>
      <w:r w:rsidRPr="00FD5727">
        <w:rPr>
          <w:b/>
          <w:bCs/>
        </w:rPr>
        <w:t>care about their health</w:t>
      </w:r>
      <w:r>
        <w:t xml:space="preserve"> indoors and </w:t>
      </w:r>
      <w:r w:rsidR="00EC7E4D">
        <w:t>want to live a healthy lifestyle.</w:t>
      </w:r>
    </w:p>
    <w:p w14:paraId="12852261" w14:textId="77777777" w:rsidR="00D27B9A" w:rsidRDefault="00D27B9A" w:rsidP="00D27B9A">
      <w:pPr>
        <w:pStyle w:val="Heading2"/>
      </w:pPr>
      <w:r>
        <w:rPr>
          <w:noProof/>
        </w:rPr>
        <w:drawing>
          <wp:anchor distT="0" distB="0" distL="114300" distR="114300" simplePos="0" relativeHeight="251659264" behindDoc="0" locked="0" layoutInCell="1" allowOverlap="1" wp14:anchorId="4153F7D6" wp14:editId="4D5798F2">
            <wp:simplePos x="0" y="0"/>
            <wp:positionH relativeFrom="margin">
              <wp:align>left</wp:align>
            </wp:positionH>
            <wp:positionV relativeFrom="paragraph">
              <wp:posOffset>215900</wp:posOffset>
            </wp:positionV>
            <wp:extent cx="817245" cy="1238250"/>
            <wp:effectExtent l="0" t="0" r="190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0514"/>
                    <a:stretch/>
                  </pic:blipFill>
                  <pic:spPr bwMode="auto">
                    <a:xfrm>
                      <a:off x="0" y="0"/>
                      <a:ext cx="81724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Competition</w:t>
      </w:r>
    </w:p>
    <w:p w14:paraId="18849751" w14:textId="77777777" w:rsidR="00D27B9A" w:rsidRDefault="00D27B9A" w:rsidP="00D27B9A">
      <w:r>
        <w:t xml:space="preserve">The main competition that has been encountered when researching similar products was a range of air purifiers known as </w:t>
      </w:r>
      <w:r w:rsidRPr="00657C69">
        <w:rPr>
          <w:rStyle w:val="IntenseReference"/>
        </w:rPr>
        <w:t>“smart air purifiers”</w:t>
      </w:r>
      <w:r>
        <w:t>. These devices turn on automatically when they sense impurities in the air.</w:t>
      </w:r>
    </w:p>
    <w:p w14:paraId="31ADBB1E" w14:textId="77777777" w:rsidR="00D27B9A" w:rsidRDefault="00D27B9A" w:rsidP="00D27B9A">
      <w:r>
        <w:t xml:space="preserve">Although these devices already exist, their </w:t>
      </w:r>
      <w:r w:rsidRPr="00FD5727">
        <w:rPr>
          <w:b/>
          <w:bCs/>
        </w:rPr>
        <w:t xml:space="preserve">price point starts from €100 for the cheapest models. </w:t>
      </w:r>
      <w:r>
        <w:t xml:space="preserve">These products also offer a </w:t>
      </w:r>
      <w:r w:rsidRPr="00FD5727">
        <w:rPr>
          <w:b/>
          <w:bCs/>
        </w:rPr>
        <w:t>very small amount of control</w:t>
      </w:r>
      <w:r>
        <w:t xml:space="preserve"> over the purification of the air which is not appropriate.</w:t>
      </w:r>
    </w:p>
    <w:p w14:paraId="70F04CAE" w14:textId="165104C4" w:rsidR="00D27B9A" w:rsidRDefault="00D27B9A" w:rsidP="00D27B9A">
      <w:pPr>
        <w:pStyle w:val="Heading2"/>
      </w:pPr>
      <w:r>
        <w:t>Unique Selling Point</w:t>
      </w:r>
    </w:p>
    <w:p w14:paraId="4DBAA6CC" w14:textId="77777777" w:rsidR="00D27B9A" w:rsidRPr="007B5C0F" w:rsidRDefault="00D27B9A" w:rsidP="00D27B9A">
      <w:r>
        <w:t>There are multiple advantages and USPs that this product has over others that already exist in the market. These are listed below.</w:t>
      </w:r>
    </w:p>
    <w:p w14:paraId="0C9DB60E" w14:textId="77777777" w:rsidR="00D27B9A" w:rsidRPr="00FD5727" w:rsidRDefault="00D27B9A" w:rsidP="00D27B9A">
      <w:pPr>
        <w:pStyle w:val="ListParagraph"/>
        <w:numPr>
          <w:ilvl w:val="0"/>
          <w:numId w:val="4"/>
        </w:numPr>
        <w:rPr>
          <w:b/>
          <w:bCs/>
        </w:rPr>
      </w:pPr>
      <w:r w:rsidRPr="00FD5727">
        <w:rPr>
          <w:b/>
          <w:bCs/>
        </w:rPr>
        <w:t>Cheaper than most of these devices</w:t>
      </w:r>
    </w:p>
    <w:p w14:paraId="44F3715A" w14:textId="77777777" w:rsidR="00D27B9A" w:rsidRPr="00FD5727" w:rsidRDefault="00D27B9A" w:rsidP="00D27B9A">
      <w:pPr>
        <w:pStyle w:val="ListParagraph"/>
        <w:numPr>
          <w:ilvl w:val="0"/>
          <w:numId w:val="4"/>
        </w:numPr>
        <w:rPr>
          <w:b/>
          <w:bCs/>
        </w:rPr>
      </w:pPr>
      <w:r w:rsidRPr="00FD5727">
        <w:rPr>
          <w:b/>
          <w:bCs/>
        </w:rPr>
        <w:t>Any air purifier can be turned into a smart one</w:t>
      </w:r>
    </w:p>
    <w:p w14:paraId="4A506ACD" w14:textId="77777777" w:rsidR="00D27B9A" w:rsidRDefault="00D27B9A" w:rsidP="00D27B9A">
      <w:pPr>
        <w:pStyle w:val="ListParagraph"/>
        <w:numPr>
          <w:ilvl w:val="0"/>
          <w:numId w:val="4"/>
        </w:numPr>
      </w:pPr>
      <w:r>
        <w:t>A dashboard well designed providing the user with more information than typical models would</w:t>
      </w:r>
    </w:p>
    <w:p w14:paraId="0A1E23E6" w14:textId="77777777" w:rsidR="00D27B9A" w:rsidRPr="00FD5727" w:rsidRDefault="00D27B9A" w:rsidP="00D27B9A">
      <w:pPr>
        <w:pStyle w:val="ListParagraph"/>
        <w:numPr>
          <w:ilvl w:val="0"/>
          <w:numId w:val="4"/>
        </w:numPr>
        <w:rPr>
          <w:b/>
          <w:bCs/>
        </w:rPr>
      </w:pPr>
      <w:r w:rsidRPr="00FD5727">
        <w:rPr>
          <w:b/>
          <w:bCs/>
        </w:rPr>
        <w:t>Azure Sphere’s security integration</w:t>
      </w:r>
    </w:p>
    <w:p w14:paraId="47FC026F" w14:textId="18D79655" w:rsidR="00947B1F" w:rsidRPr="00947B1F" w:rsidRDefault="00947B1F" w:rsidP="00243F99">
      <w:pPr>
        <w:pStyle w:val="Heading2"/>
      </w:pPr>
      <w:r>
        <w:t>User Persona</w:t>
      </w:r>
    </w:p>
    <w:p w14:paraId="2C512BD9" w14:textId="21AEFCE5" w:rsidR="00243F99" w:rsidRDefault="00C30520" w:rsidP="00243F99">
      <w:r>
        <w:rPr>
          <w:noProof/>
        </w:rPr>
        <w:drawing>
          <wp:anchor distT="0" distB="0" distL="114300" distR="114300" simplePos="0" relativeHeight="251661312" behindDoc="0" locked="0" layoutInCell="1" allowOverlap="1" wp14:anchorId="3992B7CF" wp14:editId="512891A4">
            <wp:simplePos x="0" y="0"/>
            <wp:positionH relativeFrom="margin">
              <wp:align>left</wp:align>
            </wp:positionH>
            <wp:positionV relativeFrom="paragraph">
              <wp:posOffset>66040</wp:posOffset>
            </wp:positionV>
            <wp:extent cx="970915" cy="970915"/>
            <wp:effectExtent l="0" t="0" r="0" b="0"/>
            <wp:wrapSquare wrapText="bothSides"/>
            <wp:docPr id="31" name="Graphic 31"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70915" cy="970915"/>
                    </a:xfrm>
                    <a:prstGeom prst="rect">
                      <a:avLst/>
                    </a:prstGeom>
                  </pic:spPr>
                </pic:pic>
              </a:graphicData>
            </a:graphic>
            <wp14:sizeRelH relativeFrom="margin">
              <wp14:pctWidth>0</wp14:pctWidth>
            </wp14:sizeRelH>
            <wp14:sizeRelV relativeFrom="margin">
              <wp14:pctHeight>0</wp14:pctHeight>
            </wp14:sizeRelV>
          </wp:anchor>
        </w:drawing>
      </w:r>
      <w:r w:rsidR="00243F99">
        <w:t xml:space="preserve">Zara and </w:t>
      </w:r>
      <w:r w:rsidR="00A56F94">
        <w:t xml:space="preserve">James are a couple with 2 children. They have recently read about the importance of air quality and are wondering </w:t>
      </w:r>
      <w:r w:rsidR="00C04CE1">
        <w:t xml:space="preserve">if they can improve the air quality in their home. </w:t>
      </w:r>
      <w:r w:rsidR="007A5280">
        <w:t xml:space="preserve">They searched for smart air purifiers online, but the expense of a quality product is too high. Instead, they decide to purchase a normal purifier and use IntlAir to </w:t>
      </w:r>
      <w:r>
        <w:t>turn it into a smart air purifier saving money and energy. They have also connected their pre-existing fan system to the device to further save energy.</w:t>
      </w:r>
    </w:p>
    <w:p w14:paraId="6DF7C6E8" w14:textId="59DA71EB" w:rsidR="00FC514F" w:rsidRPr="001F434E" w:rsidRDefault="00FC514F" w:rsidP="00FC514F">
      <w:pPr>
        <w:pStyle w:val="Heading1"/>
      </w:pPr>
      <w:r w:rsidRPr="001F434E">
        <w:t>Project Conduct</w:t>
      </w:r>
    </w:p>
    <w:p w14:paraId="5596920A" w14:textId="63F0E73A" w:rsidR="00FC514F" w:rsidRDefault="001B1899" w:rsidP="00FC514F">
      <w:r>
        <w:t xml:space="preserve">This section will walk through the steps needed to </w:t>
      </w:r>
      <w:r w:rsidR="005A6BCF">
        <w:t>construct the project and some tips on getting everything together.</w:t>
      </w:r>
    </w:p>
    <w:p w14:paraId="2BE37BD5" w14:textId="7C06D40E" w:rsidR="005A6BCF" w:rsidRDefault="00F144D2" w:rsidP="00F144D2">
      <w:pPr>
        <w:pStyle w:val="Heading2"/>
      </w:pPr>
      <w:r>
        <w:t>Getting everything, you need</w:t>
      </w:r>
    </w:p>
    <w:p w14:paraId="30D8D157" w14:textId="5BD539C7" w:rsidR="00F144D2" w:rsidRPr="00FD5727" w:rsidRDefault="00A60C7E" w:rsidP="00F144D2">
      <w:pPr>
        <w:rPr>
          <w:b/>
          <w:bCs/>
        </w:rPr>
      </w:pPr>
      <w:r>
        <w:t xml:space="preserve">Ok, let us get started by ensuring that we have all the components we need to create this project. Below is the </w:t>
      </w:r>
      <w:r w:rsidRPr="00FD5727">
        <w:rPr>
          <w:b/>
          <w:bCs/>
        </w:rPr>
        <w:t>BOM needed</w:t>
      </w:r>
      <w:r>
        <w:t>.</w:t>
      </w:r>
      <w:r w:rsidR="005A40E9">
        <w:t xml:space="preserve"> </w:t>
      </w:r>
      <w:r w:rsidR="005A40E9" w:rsidRPr="00FD5727">
        <w:rPr>
          <w:b/>
          <w:bCs/>
        </w:rPr>
        <w:t>Please make sure that you purchase the correct versions of the MikroE modules.</w:t>
      </w:r>
    </w:p>
    <w:p w14:paraId="3F6D4CBF" w14:textId="3BEFB49B" w:rsidR="00A60C7E" w:rsidRDefault="00D91B90" w:rsidP="00A60C7E">
      <w:pPr>
        <w:pStyle w:val="ListParagraph"/>
        <w:numPr>
          <w:ilvl w:val="0"/>
          <w:numId w:val="5"/>
        </w:numPr>
      </w:pPr>
      <w:hyperlink r:id="rId24" w:history="1">
        <w:r w:rsidR="00A60C7E" w:rsidRPr="00093B5E">
          <w:rPr>
            <w:rStyle w:val="Hyperlink"/>
          </w:rPr>
          <w:t>Azure Sphere MT36</w:t>
        </w:r>
        <w:r w:rsidR="009E5495" w:rsidRPr="00093B5E">
          <w:rPr>
            <w:rStyle w:val="Hyperlink"/>
          </w:rPr>
          <w:t>2</w:t>
        </w:r>
        <w:r w:rsidR="00A60C7E" w:rsidRPr="00093B5E">
          <w:rPr>
            <w:rStyle w:val="Hyperlink"/>
          </w:rPr>
          <w:t>0</w:t>
        </w:r>
        <w:r w:rsidR="00C26793" w:rsidRPr="00093B5E">
          <w:rPr>
            <w:rStyle w:val="Hyperlink"/>
          </w:rPr>
          <w:t xml:space="preserve"> development board</w:t>
        </w:r>
      </w:hyperlink>
    </w:p>
    <w:p w14:paraId="586C328E" w14:textId="425ACA37" w:rsidR="00C26793" w:rsidRDefault="00D91B90" w:rsidP="00A60C7E">
      <w:pPr>
        <w:pStyle w:val="ListParagraph"/>
        <w:numPr>
          <w:ilvl w:val="0"/>
          <w:numId w:val="5"/>
        </w:numPr>
      </w:pPr>
      <w:hyperlink r:id="rId25" w:history="1">
        <w:r w:rsidR="0033203D" w:rsidRPr="00A21488">
          <w:rPr>
            <w:rStyle w:val="Hyperlink"/>
          </w:rPr>
          <w:t>Mikro</w:t>
        </w:r>
        <w:r w:rsidR="005A40E9" w:rsidRPr="00A21488">
          <w:rPr>
            <w:rStyle w:val="Hyperlink"/>
          </w:rPr>
          <w:t>E Air Quality Click 4</w:t>
        </w:r>
      </w:hyperlink>
    </w:p>
    <w:p w14:paraId="3B6F1DE3" w14:textId="0DAC4914" w:rsidR="005A40E9" w:rsidRDefault="00D91B90" w:rsidP="00A60C7E">
      <w:pPr>
        <w:pStyle w:val="ListParagraph"/>
        <w:numPr>
          <w:ilvl w:val="0"/>
          <w:numId w:val="5"/>
        </w:numPr>
      </w:pPr>
      <w:hyperlink r:id="rId26" w:history="1">
        <w:r w:rsidR="005A40E9" w:rsidRPr="001A5AA6">
          <w:rPr>
            <w:rStyle w:val="Hyperlink"/>
          </w:rPr>
          <w:t>MikroE Relay Click 1</w:t>
        </w:r>
      </w:hyperlink>
    </w:p>
    <w:p w14:paraId="63C2B173" w14:textId="06C3A299" w:rsidR="005A40E9" w:rsidRDefault="003A7BFB" w:rsidP="00A60C7E">
      <w:pPr>
        <w:pStyle w:val="ListParagraph"/>
        <w:numPr>
          <w:ilvl w:val="0"/>
          <w:numId w:val="5"/>
        </w:numPr>
      </w:pPr>
      <w:r>
        <w:t>Power bank</w:t>
      </w:r>
    </w:p>
    <w:p w14:paraId="1A4182B4" w14:textId="0D906815" w:rsidR="003A7BFB" w:rsidRDefault="002F01B2" w:rsidP="003A7BFB">
      <w:r>
        <w:rPr>
          <w:noProof/>
        </w:rPr>
        <w:lastRenderedPageBreak/>
        <w:drawing>
          <wp:inline distT="0" distB="0" distL="0" distR="0" wp14:anchorId="3F963520" wp14:editId="620944E6">
            <wp:extent cx="5721350" cy="3220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p>
    <w:p w14:paraId="77F5AA78" w14:textId="15EC023A" w:rsidR="002F01B2" w:rsidRDefault="002F01B2" w:rsidP="002F01B2">
      <w:pPr>
        <w:pStyle w:val="Heading2"/>
      </w:pPr>
      <w:r>
        <w:t>Some prerequisites before we get started</w:t>
      </w:r>
    </w:p>
    <w:p w14:paraId="013F86C5" w14:textId="0C570DE6" w:rsidR="002F01B2" w:rsidRDefault="00A77C94" w:rsidP="002F01B2">
      <w:r>
        <w:t xml:space="preserve">Before we can start with this project there are a </w:t>
      </w:r>
      <w:r w:rsidRPr="000A248E">
        <w:rPr>
          <w:b/>
          <w:bCs/>
        </w:rPr>
        <w:t>couple of steps that have to be taken to set up our development environment</w:t>
      </w:r>
      <w:r>
        <w:t xml:space="preserve">. </w:t>
      </w:r>
      <w:r w:rsidR="00743ACD">
        <w:t xml:space="preserve">You will be needing </w:t>
      </w:r>
      <w:r w:rsidR="00743ACD" w:rsidRPr="000A248E">
        <w:rPr>
          <w:b/>
          <w:bCs/>
        </w:rPr>
        <w:t>a PC and an Azure Sphere device</w:t>
      </w:r>
      <w:r w:rsidR="00743ACD">
        <w:t xml:space="preserve"> to get started so we can set things up.</w:t>
      </w:r>
    </w:p>
    <w:p w14:paraId="02BCDB31" w14:textId="11C816E7" w:rsidR="00743ACD" w:rsidRDefault="00743ACD" w:rsidP="00743ACD">
      <w:pPr>
        <w:pStyle w:val="ListParagraph"/>
        <w:numPr>
          <w:ilvl w:val="0"/>
          <w:numId w:val="6"/>
        </w:numPr>
      </w:pPr>
      <w:r>
        <w:t xml:space="preserve">Download </w:t>
      </w:r>
      <w:hyperlink r:id="rId28" w:history="1">
        <w:r w:rsidRPr="005E5B2C">
          <w:rPr>
            <w:rStyle w:val="Hyperlink"/>
          </w:rPr>
          <w:t>Visual Studio</w:t>
        </w:r>
      </w:hyperlink>
      <w:r>
        <w:t xml:space="preserve"> (VS Code works too) and ensure you download the C++ development </w:t>
      </w:r>
      <w:r w:rsidR="00B95225">
        <w:t>environment.</w:t>
      </w:r>
    </w:p>
    <w:p w14:paraId="171C884E" w14:textId="77777777" w:rsidR="00685909" w:rsidRDefault="00750245" w:rsidP="00A86612">
      <w:pPr>
        <w:pStyle w:val="ListParagraph"/>
        <w:numPr>
          <w:ilvl w:val="0"/>
          <w:numId w:val="6"/>
        </w:numPr>
      </w:pPr>
      <w:r>
        <w:t xml:space="preserve">Ok, the next thing we need to do is download the Azure Sphere SDK. You can get it </w:t>
      </w:r>
      <w:hyperlink r:id="rId29" w:history="1">
        <w:r w:rsidRPr="00E37465">
          <w:rPr>
            <w:rStyle w:val="Hyperlink"/>
          </w:rPr>
          <w:t>here</w:t>
        </w:r>
      </w:hyperlink>
      <w:r>
        <w:t>.</w:t>
      </w:r>
      <w:r w:rsidR="00A86612">
        <w:t xml:space="preserve"> </w:t>
      </w:r>
    </w:p>
    <w:p w14:paraId="29D38BEA" w14:textId="1F8E6A47" w:rsidR="00E37465" w:rsidRDefault="00A86612" w:rsidP="00A86612">
      <w:pPr>
        <w:pStyle w:val="ListParagraph"/>
        <w:numPr>
          <w:ilvl w:val="0"/>
          <w:numId w:val="6"/>
        </w:numPr>
      </w:pPr>
      <w:r>
        <w:t xml:space="preserve">Please note that you must download both the Azure Sphere SDK and the Extension for it. </w:t>
      </w:r>
      <w:r w:rsidR="00685909">
        <w:t xml:space="preserve">You will now need to download the extension from </w:t>
      </w:r>
      <w:hyperlink r:id="rId30" w:history="1">
        <w:r w:rsidR="00685909" w:rsidRPr="00C16F81">
          <w:rPr>
            <w:rStyle w:val="Hyperlink"/>
          </w:rPr>
          <w:t>this page</w:t>
        </w:r>
      </w:hyperlink>
      <w:r w:rsidR="00685909">
        <w:t>.</w:t>
      </w:r>
    </w:p>
    <w:p w14:paraId="161F7C7B" w14:textId="102AE8EB" w:rsidR="00A86612" w:rsidRDefault="000A248E" w:rsidP="00A86612">
      <w:pPr>
        <w:pStyle w:val="ListParagraph"/>
        <w:numPr>
          <w:ilvl w:val="0"/>
          <w:numId w:val="6"/>
        </w:numPr>
      </w:pPr>
      <w:r>
        <w:t>T</w:t>
      </w:r>
      <w:r w:rsidR="00C16F81">
        <w:t xml:space="preserve">he next thing we will need to do is claim the device to our tenant. </w:t>
      </w:r>
      <w:r w:rsidR="007A7DF4">
        <w:t xml:space="preserve">You will need to create one first using your Microsoft account. Everything you need is at </w:t>
      </w:r>
      <w:hyperlink r:id="rId31" w:history="1">
        <w:r w:rsidR="007A7DF4" w:rsidRPr="007A7DF4">
          <w:rPr>
            <w:rStyle w:val="Hyperlink"/>
          </w:rPr>
          <w:t>this link</w:t>
        </w:r>
      </w:hyperlink>
      <w:r w:rsidR="007A7DF4">
        <w:t>, ensure to read through it all.</w:t>
      </w:r>
    </w:p>
    <w:p w14:paraId="6FCB88D2" w14:textId="558DB547" w:rsidR="007A7DF4" w:rsidRDefault="000A248E" w:rsidP="00A86612">
      <w:pPr>
        <w:pStyle w:val="ListParagraph"/>
        <w:numPr>
          <w:ilvl w:val="0"/>
          <w:numId w:val="6"/>
        </w:numPr>
      </w:pPr>
      <w:r>
        <w:t>Great</w:t>
      </w:r>
      <w:r w:rsidR="00BF01C5">
        <w:t xml:space="preserve">, and lastly, we need to connect the device to your WiFi network. </w:t>
      </w:r>
      <w:hyperlink r:id="rId32" w:history="1">
        <w:r w:rsidR="00BF01C5" w:rsidRPr="007B26A2">
          <w:rPr>
            <w:rStyle w:val="Hyperlink"/>
          </w:rPr>
          <w:t>This link</w:t>
        </w:r>
      </w:hyperlink>
      <w:r w:rsidR="00BF01C5">
        <w:t xml:space="preserve"> will guide you through the process.</w:t>
      </w:r>
    </w:p>
    <w:p w14:paraId="15838EB2" w14:textId="4DA1BFBC" w:rsidR="0073240F" w:rsidRDefault="00201032" w:rsidP="00201032">
      <w:pPr>
        <w:pStyle w:val="Heading2"/>
      </w:pPr>
      <w:r>
        <w:lastRenderedPageBreak/>
        <w:t>Getting everything connected.</w:t>
      </w:r>
      <w:r w:rsidR="004B4FD5">
        <w:rPr>
          <w:noProof/>
        </w:rPr>
        <w:drawing>
          <wp:inline distT="0" distB="0" distL="0" distR="0" wp14:anchorId="3708703F" wp14:editId="50D37189">
            <wp:extent cx="5749290" cy="38112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9290" cy="3811270"/>
                    </a:xfrm>
                    <a:prstGeom prst="rect">
                      <a:avLst/>
                    </a:prstGeom>
                    <a:noFill/>
                    <a:ln>
                      <a:noFill/>
                    </a:ln>
                  </pic:spPr>
                </pic:pic>
              </a:graphicData>
            </a:graphic>
          </wp:inline>
        </w:drawing>
      </w:r>
    </w:p>
    <w:p w14:paraId="51457307" w14:textId="7AAE3F49" w:rsidR="004B4FD5" w:rsidRDefault="004B4FD5" w:rsidP="004B4FD5">
      <w:r>
        <w:t xml:space="preserve">Ok, so the next thing we need to do is </w:t>
      </w:r>
      <w:r w:rsidRPr="000A248E">
        <w:rPr>
          <w:b/>
          <w:bCs/>
        </w:rPr>
        <w:t>get the MikroE clickboards mounted on the device</w:t>
      </w:r>
      <w:r>
        <w:t xml:space="preserve">. Well, you just have to </w:t>
      </w:r>
      <w:r w:rsidRPr="000A248E">
        <w:rPr>
          <w:b/>
          <w:bCs/>
        </w:rPr>
        <w:t>attach them on the pins</w:t>
      </w:r>
      <w:r>
        <w:t xml:space="preserve">. Make sure that you </w:t>
      </w:r>
      <w:r w:rsidRPr="000A248E">
        <w:rPr>
          <w:b/>
          <w:bCs/>
        </w:rPr>
        <w:t>connect the first socket to the Air Quality click and the second socket to the Relay Click</w:t>
      </w:r>
      <w:r>
        <w:t>. It should look like this:</w:t>
      </w:r>
    </w:p>
    <w:p w14:paraId="09BEDFCA" w14:textId="6F6C3BD9" w:rsidR="004B4FD5" w:rsidRDefault="000669B7" w:rsidP="004B4FD5">
      <w:r>
        <w:rPr>
          <w:noProof/>
        </w:rPr>
        <w:drawing>
          <wp:inline distT="0" distB="0" distL="0" distR="0" wp14:anchorId="75DB727B" wp14:editId="71AC49D0">
            <wp:extent cx="5721350" cy="3220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p>
    <w:p w14:paraId="2640E174" w14:textId="23E7D063" w:rsidR="000669B7" w:rsidRDefault="000669B7" w:rsidP="000669B7">
      <w:pPr>
        <w:pStyle w:val="Heading2"/>
      </w:pPr>
      <w:r>
        <w:lastRenderedPageBreak/>
        <w:t>Moving on with the Relay</w:t>
      </w:r>
    </w:p>
    <w:p w14:paraId="0F322D4D" w14:textId="3DEAB7BA" w:rsidR="008B3C4E" w:rsidRPr="008B3C4E" w:rsidRDefault="00626791" w:rsidP="008B3C4E">
      <w:r>
        <w:rPr>
          <w:noProof/>
        </w:rPr>
        <w:drawing>
          <wp:inline distT="0" distB="0" distL="0" distR="0" wp14:anchorId="2735F497" wp14:editId="561D524A">
            <wp:extent cx="5721350" cy="3220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p>
    <w:p w14:paraId="59B038C3" w14:textId="2D4B8FF4" w:rsidR="000669B7" w:rsidRDefault="000669B7" w:rsidP="000669B7">
      <w:r>
        <w:t xml:space="preserve">Now that we have the components ready, we must </w:t>
      </w:r>
      <w:r w:rsidRPr="00A50A98">
        <w:rPr>
          <w:b/>
          <w:bCs/>
        </w:rPr>
        <w:t>attach our fan and purifier to the relay</w:t>
      </w:r>
      <w:r>
        <w:t xml:space="preserve"> to be able to control them. Now there is a small caveat</w:t>
      </w:r>
      <w:r w:rsidR="00093273">
        <w:t xml:space="preserve">; </w:t>
      </w:r>
      <w:r w:rsidR="00093273" w:rsidRPr="00A50A98">
        <w:rPr>
          <w:b/>
          <w:bCs/>
        </w:rPr>
        <w:t>the devices have to be able to turn on automatically when they are plugged in</w:t>
      </w:r>
      <w:r w:rsidR="00093273">
        <w:t xml:space="preserve">, the purifier I had used a switch so </w:t>
      </w:r>
      <w:r w:rsidR="00093273" w:rsidRPr="00A50A98">
        <w:rPr>
          <w:b/>
          <w:bCs/>
        </w:rPr>
        <w:t xml:space="preserve">if I would set it to on, it would </w:t>
      </w:r>
      <w:r w:rsidR="008B3C4E" w:rsidRPr="00A50A98">
        <w:rPr>
          <w:b/>
          <w:bCs/>
        </w:rPr>
        <w:t>automatically start running if I plugged it in.</w:t>
      </w:r>
      <w:r w:rsidR="008B3C4E">
        <w:t xml:space="preserve"> Something like this is needed for the project to work.</w:t>
      </w:r>
      <w:r w:rsidR="00542977">
        <w:t xml:space="preserve"> Please look at the table below to see which devices must be connected to each relay.</w:t>
      </w:r>
    </w:p>
    <w:tbl>
      <w:tblPr>
        <w:tblStyle w:val="TableGridLight"/>
        <w:tblW w:w="0" w:type="auto"/>
        <w:tblLook w:val="04A0" w:firstRow="1" w:lastRow="0" w:firstColumn="1" w:lastColumn="0" w:noHBand="0" w:noVBand="1"/>
      </w:tblPr>
      <w:tblGrid>
        <w:gridCol w:w="4508"/>
        <w:gridCol w:w="4508"/>
      </w:tblGrid>
      <w:tr w:rsidR="00542977" w14:paraId="3F9C1186" w14:textId="77777777" w:rsidTr="00542977">
        <w:tc>
          <w:tcPr>
            <w:tcW w:w="4508" w:type="dxa"/>
          </w:tcPr>
          <w:p w14:paraId="51568583" w14:textId="1771F241" w:rsidR="00542977" w:rsidRPr="00763B71" w:rsidRDefault="00542977" w:rsidP="000669B7">
            <w:pPr>
              <w:rPr>
                <w:color w:val="0071E2" w:themeColor="accent2"/>
              </w:rPr>
            </w:pPr>
            <w:r w:rsidRPr="00763B71">
              <w:rPr>
                <w:color w:val="0071E2" w:themeColor="accent2"/>
              </w:rPr>
              <w:t>Relay 1 – Terminals 1, 2</w:t>
            </w:r>
          </w:p>
        </w:tc>
        <w:tc>
          <w:tcPr>
            <w:tcW w:w="4508" w:type="dxa"/>
          </w:tcPr>
          <w:p w14:paraId="7F4CC7DB" w14:textId="5DD03334" w:rsidR="00542977" w:rsidRDefault="00763B71" w:rsidP="000669B7">
            <w:r>
              <w:t>Air Purifier</w:t>
            </w:r>
          </w:p>
        </w:tc>
      </w:tr>
      <w:tr w:rsidR="00542977" w14:paraId="62FA8EE2" w14:textId="77777777" w:rsidTr="00542977">
        <w:tc>
          <w:tcPr>
            <w:tcW w:w="4508" w:type="dxa"/>
          </w:tcPr>
          <w:p w14:paraId="615909FC" w14:textId="5DA6C18B" w:rsidR="00542977" w:rsidRPr="00763B71" w:rsidRDefault="00542977" w:rsidP="000669B7">
            <w:pPr>
              <w:rPr>
                <w:color w:val="0071E2" w:themeColor="accent2"/>
              </w:rPr>
            </w:pPr>
            <w:r w:rsidRPr="00763B71">
              <w:rPr>
                <w:color w:val="0071E2" w:themeColor="accent2"/>
              </w:rPr>
              <w:t>Relay 2 – Terminals 3, 4</w:t>
            </w:r>
          </w:p>
        </w:tc>
        <w:tc>
          <w:tcPr>
            <w:tcW w:w="4508" w:type="dxa"/>
          </w:tcPr>
          <w:p w14:paraId="2FE0ED40" w14:textId="0C06A852" w:rsidR="00542977" w:rsidRDefault="00763B71" w:rsidP="000669B7">
            <w:r>
              <w:t>Fan</w:t>
            </w:r>
          </w:p>
        </w:tc>
      </w:tr>
    </w:tbl>
    <w:p w14:paraId="12E945E9" w14:textId="499EA5F3" w:rsidR="00746A2D" w:rsidRDefault="00746A2D" w:rsidP="000669B7">
      <w:r>
        <w:t xml:space="preserve">Ok, so we have to cut the power cable </w:t>
      </w:r>
      <w:r w:rsidR="006E5981">
        <w:t>running from the plug to the device to reveal the wiring to get started.</w:t>
      </w:r>
    </w:p>
    <w:p w14:paraId="6651399C" w14:textId="1DE0B045" w:rsidR="006E5981" w:rsidRDefault="00496C3E" w:rsidP="000669B7">
      <w:r>
        <w:rPr>
          <w:noProof/>
        </w:rPr>
        <w:drawing>
          <wp:inline distT="0" distB="0" distL="0" distR="0" wp14:anchorId="079E525C" wp14:editId="2DBCBD9D">
            <wp:extent cx="5721350" cy="322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p>
    <w:p w14:paraId="4FD709C0" w14:textId="02B8DC12" w:rsidR="00496C3E" w:rsidRDefault="00BF6A3E" w:rsidP="000669B7">
      <w:r>
        <w:lastRenderedPageBreak/>
        <w:t xml:space="preserve">Now we will need to connect the ground wires together again but keep the power ones separated. We now need to take the </w:t>
      </w:r>
      <w:r w:rsidR="00203C95">
        <w:t>relay click and connect the ends of the power wire to the terminals of the device.</w:t>
      </w:r>
    </w:p>
    <w:p w14:paraId="08DF6174" w14:textId="204D3761" w:rsidR="00203C95" w:rsidRDefault="00361173" w:rsidP="000669B7">
      <w:r>
        <w:rPr>
          <w:noProof/>
        </w:rPr>
        <w:drawing>
          <wp:inline distT="0" distB="0" distL="0" distR="0" wp14:anchorId="7E8446F5" wp14:editId="72C4BC07">
            <wp:extent cx="5721350" cy="3220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3220720"/>
                    </a:xfrm>
                    <a:prstGeom prst="rect">
                      <a:avLst/>
                    </a:prstGeom>
                    <a:noFill/>
                    <a:ln>
                      <a:noFill/>
                    </a:ln>
                  </pic:spPr>
                </pic:pic>
              </a:graphicData>
            </a:graphic>
          </wp:inline>
        </w:drawing>
      </w:r>
    </w:p>
    <w:p w14:paraId="4D52529D" w14:textId="3B066668" w:rsidR="00361173" w:rsidRDefault="00361173" w:rsidP="000669B7">
      <w:r w:rsidRPr="0000064D">
        <w:rPr>
          <w:b/>
          <w:bCs/>
        </w:rPr>
        <w:t>Make sure to insulate the wires after you do this</w:t>
      </w:r>
      <w:r>
        <w:t xml:space="preserve"> to ensure the safety of the device. Repeat the same process for the </w:t>
      </w:r>
      <w:r w:rsidR="00C108C5">
        <w:t>fan ensuring that the wires are in the correct place.</w:t>
      </w:r>
      <w:r w:rsidR="00763B71">
        <w:t xml:space="preserve"> Once that is done, you are ready to move on.</w:t>
      </w:r>
    </w:p>
    <w:p w14:paraId="7F9386E8" w14:textId="2FD4BBC2" w:rsidR="00763B71" w:rsidRDefault="003724A3" w:rsidP="00EF5FDB">
      <w:pPr>
        <w:pStyle w:val="Heading2"/>
      </w:pPr>
      <w:r>
        <w:t>Working in the backend, getting the IoT Hub Ready</w:t>
      </w:r>
    </w:p>
    <w:p w14:paraId="0F33C511" w14:textId="26EC3F6D" w:rsidR="003724A3" w:rsidRDefault="00251665" w:rsidP="003724A3">
      <w:r>
        <w:rPr>
          <w:noProof/>
        </w:rPr>
        <w:drawing>
          <wp:inline distT="0" distB="0" distL="0" distR="0" wp14:anchorId="5049ED1F" wp14:editId="3F1AA4C4">
            <wp:extent cx="5725160" cy="12458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1245870"/>
                    </a:xfrm>
                    <a:prstGeom prst="rect">
                      <a:avLst/>
                    </a:prstGeom>
                    <a:noFill/>
                    <a:ln>
                      <a:noFill/>
                    </a:ln>
                  </pic:spPr>
                </pic:pic>
              </a:graphicData>
            </a:graphic>
          </wp:inline>
        </w:drawing>
      </w:r>
      <w:r w:rsidR="003724A3">
        <w:t xml:space="preserve">For this section, </w:t>
      </w:r>
      <w:r w:rsidR="003724A3" w:rsidRPr="0000064D">
        <w:rPr>
          <w:b/>
          <w:bCs/>
        </w:rPr>
        <w:t>you will need to have a free Micros</w:t>
      </w:r>
      <w:r w:rsidR="00F237C7" w:rsidRPr="0000064D">
        <w:rPr>
          <w:b/>
          <w:bCs/>
        </w:rPr>
        <w:t>oft Azure Account</w:t>
      </w:r>
      <w:r w:rsidR="00F237C7">
        <w:t xml:space="preserve">. You can get your account for free </w:t>
      </w:r>
      <w:hyperlink r:id="rId38" w:history="1">
        <w:r w:rsidR="00F237C7" w:rsidRPr="008F054A">
          <w:rPr>
            <w:rStyle w:val="Hyperlink"/>
          </w:rPr>
          <w:t>here</w:t>
        </w:r>
      </w:hyperlink>
      <w:r w:rsidR="00F237C7">
        <w:t xml:space="preserve"> and also get $200 credits to get you started.</w:t>
      </w:r>
      <w:r w:rsidR="008F054A">
        <w:t xml:space="preserve"> </w:t>
      </w:r>
    </w:p>
    <w:p w14:paraId="270F0D6F" w14:textId="1688114E" w:rsidR="00EE72CB" w:rsidRPr="0000064D" w:rsidRDefault="00C4316B" w:rsidP="003724A3">
      <w:pPr>
        <w:rPr>
          <w:b/>
          <w:bCs/>
        </w:rPr>
      </w:pPr>
      <w:r w:rsidRPr="0000064D">
        <w:t xml:space="preserve">Please follow the tutorials below to get </w:t>
      </w:r>
      <w:r w:rsidR="00044D9E" w:rsidRPr="0000064D">
        <w:t xml:space="preserve">your IoT Hub, Device Provisioning Service and </w:t>
      </w:r>
      <w:r w:rsidR="00645DBB" w:rsidRPr="0000064D">
        <w:t>Certificates ready.</w:t>
      </w:r>
      <w:r w:rsidR="00645DBB">
        <w:t xml:space="preserve"> </w:t>
      </w:r>
      <w:r w:rsidR="00645DBB" w:rsidRPr="0000064D">
        <w:rPr>
          <w:b/>
          <w:bCs/>
        </w:rPr>
        <w:t>It is</w:t>
      </w:r>
      <w:r w:rsidR="00645DBB">
        <w:t xml:space="preserve"> </w:t>
      </w:r>
      <w:r w:rsidR="00645DBB" w:rsidRPr="0000064D">
        <w:rPr>
          <w:b/>
          <w:bCs/>
        </w:rPr>
        <w:t xml:space="preserve">very important to note that although the tutorial uses the S1 tier IoT Hub, you can use the F1 tier which is free of cost and </w:t>
      </w:r>
      <w:r w:rsidR="00612051" w:rsidRPr="0000064D">
        <w:rPr>
          <w:b/>
          <w:bCs/>
        </w:rPr>
        <w:t>achieves the same thing in our case.</w:t>
      </w:r>
    </w:p>
    <w:p w14:paraId="7D0C91EF" w14:textId="3D294C10" w:rsidR="00612051" w:rsidRPr="0000064D" w:rsidRDefault="00612051" w:rsidP="00612051">
      <w:pPr>
        <w:pStyle w:val="ListParagraph"/>
        <w:numPr>
          <w:ilvl w:val="0"/>
          <w:numId w:val="7"/>
        </w:numPr>
        <w:rPr>
          <w:b/>
          <w:bCs/>
        </w:rPr>
      </w:pPr>
      <w:r>
        <w:t xml:space="preserve">Use </w:t>
      </w:r>
      <w:hyperlink r:id="rId39" w:history="1">
        <w:r w:rsidRPr="008F2907">
          <w:rPr>
            <w:rStyle w:val="Hyperlink"/>
          </w:rPr>
          <w:t>this link</w:t>
        </w:r>
      </w:hyperlink>
      <w:r>
        <w:t xml:space="preserve"> to </w:t>
      </w:r>
      <w:r w:rsidRPr="0000064D">
        <w:t xml:space="preserve">set up your IoT Hub and </w:t>
      </w:r>
      <w:r w:rsidR="00BC6251" w:rsidRPr="0000064D">
        <w:t>DPS.</w:t>
      </w:r>
      <w:r w:rsidR="00BC6251">
        <w:t xml:space="preserve"> </w:t>
      </w:r>
      <w:r w:rsidR="00BC6251" w:rsidRPr="0000064D">
        <w:rPr>
          <w:b/>
          <w:bCs/>
        </w:rPr>
        <w:t>Do not do the Cleaning up section at the end.</w:t>
      </w:r>
    </w:p>
    <w:p w14:paraId="2D5ABC87" w14:textId="1CF8E0F7" w:rsidR="00BC6251" w:rsidRDefault="00BC6251" w:rsidP="00612051">
      <w:pPr>
        <w:pStyle w:val="ListParagraph"/>
        <w:numPr>
          <w:ilvl w:val="0"/>
          <w:numId w:val="7"/>
        </w:numPr>
      </w:pPr>
      <w:r>
        <w:t xml:space="preserve">Finally, follow the tutorial at </w:t>
      </w:r>
      <w:hyperlink r:id="rId40" w:history="1">
        <w:r w:rsidRPr="008F2907">
          <w:rPr>
            <w:rStyle w:val="Hyperlink"/>
          </w:rPr>
          <w:t>this link</w:t>
        </w:r>
      </w:hyperlink>
      <w:r>
        <w:t xml:space="preserve"> to get your Azure Sphere connected to your hub</w:t>
      </w:r>
    </w:p>
    <w:p w14:paraId="57C7C051" w14:textId="495A6138" w:rsidR="00BC6251" w:rsidRDefault="00EF0C24" w:rsidP="00EF0C24">
      <w:pPr>
        <w:pStyle w:val="Heading2"/>
      </w:pPr>
      <w:r>
        <w:t>Moving on with the Streaming Job</w:t>
      </w:r>
    </w:p>
    <w:p w14:paraId="2B50703F" w14:textId="3B2A554D" w:rsidR="00EF0C24" w:rsidRDefault="00EF0C24" w:rsidP="00EF0C24">
      <w:r>
        <w:t xml:space="preserve">We will be using a streaming job to extract the data from our IoT Hub as it is sent and relay it on to the </w:t>
      </w:r>
      <w:r w:rsidR="00665A7A">
        <w:t xml:space="preserve">Power Bi dataset we will be using later. Please note that </w:t>
      </w:r>
      <w:r w:rsidR="00665A7A" w:rsidRPr="00905968">
        <w:rPr>
          <w:b/>
          <w:bCs/>
        </w:rPr>
        <w:t>this can also be done by using an Azure Function which is cheaper</w:t>
      </w:r>
      <w:r w:rsidR="00665A7A">
        <w:t xml:space="preserve">. The first section will walk through using Azure Functions and the second will </w:t>
      </w:r>
      <w:r w:rsidR="00160ED0">
        <w:t>use a Streaming Job.</w:t>
      </w:r>
    </w:p>
    <w:p w14:paraId="62174CD4" w14:textId="40B7915A" w:rsidR="00160ED0" w:rsidRDefault="00160ED0" w:rsidP="00160ED0">
      <w:pPr>
        <w:pStyle w:val="Heading3"/>
      </w:pPr>
      <w:r>
        <w:lastRenderedPageBreak/>
        <w:t>Using Azure Functions</w:t>
      </w:r>
    </w:p>
    <w:p w14:paraId="5D5008DA" w14:textId="36D23400" w:rsidR="00160ED0" w:rsidRPr="00905968" w:rsidRDefault="00904716" w:rsidP="00160ED0">
      <w:pPr>
        <w:rPr>
          <w:b/>
          <w:bCs/>
        </w:rPr>
      </w:pPr>
      <w:r>
        <w:t xml:space="preserve">I personally used Stream Analytics </w:t>
      </w:r>
      <w:r w:rsidR="006224A8">
        <w:t xml:space="preserve">for this project because it is easier to use. I did find two tutorials that show you how to get up and running and then how </w:t>
      </w:r>
      <w:r w:rsidR="0013507C">
        <w:t xml:space="preserve">to connect the IoT Hub and then Power Bi. </w:t>
      </w:r>
      <w:r w:rsidR="0013507C" w:rsidRPr="00905968">
        <w:rPr>
          <w:b/>
          <w:bCs/>
        </w:rPr>
        <w:t>Note that you will have to adapt the code yourself</w:t>
      </w:r>
      <w:r w:rsidR="00D45F4C" w:rsidRPr="00905968">
        <w:rPr>
          <w:b/>
          <w:bCs/>
        </w:rPr>
        <w:t xml:space="preserve"> to run.</w:t>
      </w:r>
    </w:p>
    <w:p w14:paraId="3921A6FD" w14:textId="0E1900E1" w:rsidR="00D45F4C" w:rsidRDefault="00D45F4C" w:rsidP="00D45F4C">
      <w:pPr>
        <w:pStyle w:val="ListParagraph"/>
        <w:numPr>
          <w:ilvl w:val="0"/>
          <w:numId w:val="8"/>
        </w:numPr>
      </w:pPr>
      <w:r>
        <w:t xml:space="preserve">Set up the function and connect the IoT Hub by following </w:t>
      </w:r>
      <w:hyperlink r:id="rId41" w:history="1">
        <w:r w:rsidRPr="00743310">
          <w:rPr>
            <w:rStyle w:val="Hyperlink"/>
          </w:rPr>
          <w:t>this tutorial</w:t>
        </w:r>
      </w:hyperlink>
      <w:r>
        <w:t>.</w:t>
      </w:r>
    </w:p>
    <w:p w14:paraId="7FAB4145" w14:textId="11E681FE" w:rsidR="00D45F4C" w:rsidRDefault="00D45F4C" w:rsidP="00D45F4C">
      <w:pPr>
        <w:pStyle w:val="ListParagraph"/>
        <w:numPr>
          <w:ilvl w:val="0"/>
          <w:numId w:val="8"/>
        </w:numPr>
      </w:pPr>
      <w:r>
        <w:t xml:space="preserve">Connect Power Bi by adapting the code to include </w:t>
      </w:r>
      <w:r w:rsidR="00A2611B">
        <w:t xml:space="preserve">some from </w:t>
      </w:r>
      <w:hyperlink r:id="rId42" w:history="1">
        <w:r w:rsidR="00A2611B" w:rsidRPr="00743310">
          <w:rPr>
            <w:rStyle w:val="Hyperlink"/>
          </w:rPr>
          <w:t>this tutorial</w:t>
        </w:r>
      </w:hyperlink>
      <w:r w:rsidR="00A2611B">
        <w:t>.</w:t>
      </w:r>
    </w:p>
    <w:p w14:paraId="1201D6AE" w14:textId="5315A159" w:rsidR="00160ED0" w:rsidRDefault="00160ED0" w:rsidP="00160ED0">
      <w:pPr>
        <w:pStyle w:val="Heading3"/>
      </w:pPr>
      <w:r>
        <w:t>Using Stream Analytics Job</w:t>
      </w:r>
    </w:p>
    <w:p w14:paraId="7FDBB662" w14:textId="20B1961F" w:rsidR="00743310" w:rsidRDefault="00743310" w:rsidP="00743310">
      <w:r>
        <w:t xml:space="preserve">Ok, so if we are going to use the Stream Analytics job, the first thing to do is </w:t>
      </w:r>
      <w:r w:rsidR="00527B2C">
        <w:t>op</w:t>
      </w:r>
      <w:r w:rsidR="00527B2C" w:rsidRPr="00905968">
        <w:rPr>
          <w:b/>
          <w:bCs/>
        </w:rPr>
        <w:t xml:space="preserve">en our Azure Portal </w:t>
      </w:r>
      <w:r w:rsidR="00042DCE" w:rsidRPr="00905968">
        <w:rPr>
          <w:b/>
          <w:bCs/>
        </w:rPr>
        <w:t xml:space="preserve">and then navigate to the </w:t>
      </w:r>
      <w:r w:rsidR="00042DCE" w:rsidRPr="00905968">
        <w:rPr>
          <w:b/>
          <w:bCs/>
          <w:i/>
          <w:iCs/>
        </w:rPr>
        <w:t>“create a resource”</w:t>
      </w:r>
      <w:r w:rsidR="00042DCE">
        <w:t xml:space="preserve"> button in the menu on the left of the screen.</w:t>
      </w:r>
    </w:p>
    <w:p w14:paraId="57D8E712" w14:textId="063E0AE0" w:rsidR="00042DCE" w:rsidRDefault="00042DCE" w:rsidP="00743310">
      <w:r>
        <w:rPr>
          <w:noProof/>
        </w:rPr>
        <w:drawing>
          <wp:inline distT="0" distB="0" distL="0" distR="0" wp14:anchorId="29D91071" wp14:editId="355A90B2">
            <wp:extent cx="5728970" cy="3819525"/>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1533F098" w14:textId="368681A1" w:rsidR="00042DCE" w:rsidRPr="00905968" w:rsidRDefault="00042DCE" w:rsidP="00743310">
      <w:pPr>
        <w:rPr>
          <w:b/>
          <w:bCs/>
        </w:rPr>
      </w:pPr>
      <w:r>
        <w:t xml:space="preserve">Search for </w:t>
      </w:r>
      <w:r w:rsidRPr="00905968">
        <w:rPr>
          <w:i/>
          <w:iCs/>
        </w:rPr>
        <w:t>Stream Analytics</w:t>
      </w:r>
      <w:r>
        <w:t xml:space="preserve"> </w:t>
      </w:r>
      <w:r w:rsidRPr="00905968">
        <w:rPr>
          <w:i/>
          <w:iCs/>
        </w:rPr>
        <w:t>job</w:t>
      </w:r>
      <w:r>
        <w:t xml:space="preserve"> and click enter. </w:t>
      </w:r>
      <w:r w:rsidRPr="00905968">
        <w:rPr>
          <w:b/>
          <w:bCs/>
        </w:rPr>
        <w:t>Now set it up using the following variables</w:t>
      </w:r>
      <w:r>
        <w:t xml:space="preserve">. Make sure you select the resource group used in the </w:t>
      </w:r>
      <w:r w:rsidR="00B873E5">
        <w:t xml:space="preserve">IoT Hub. </w:t>
      </w:r>
      <w:r w:rsidR="00B873E5" w:rsidRPr="00905968">
        <w:rPr>
          <w:b/>
          <w:bCs/>
        </w:rPr>
        <w:t>Ensure you reduce the units to 1 to reduce the cost.</w:t>
      </w:r>
    </w:p>
    <w:p w14:paraId="131E5805" w14:textId="1DDDEE91" w:rsidR="00B873E5" w:rsidRDefault="00B873E5" w:rsidP="00743310">
      <w:r>
        <w:rPr>
          <w:noProof/>
        </w:rPr>
        <w:lastRenderedPageBreak/>
        <w:drawing>
          <wp:inline distT="0" distB="0" distL="0" distR="0" wp14:anchorId="01397F93" wp14:editId="70888797">
            <wp:extent cx="5728970" cy="3819525"/>
            <wp:effectExtent l="0" t="0" r="508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6615DFBB" w14:textId="74423982" w:rsidR="00B873E5" w:rsidRDefault="00B873E5" w:rsidP="00743310">
      <w:r>
        <w:t>Now wait for it to dep</w:t>
      </w:r>
      <w:r w:rsidR="00C15212">
        <w:t>loy and then navigate over to it (pin it to your dashboard if you wish</w:t>
      </w:r>
      <w:r w:rsidR="00C47549">
        <w:t xml:space="preserve">). In the resource’s menu, find </w:t>
      </w:r>
      <w:r w:rsidR="00C47549" w:rsidRPr="00905968">
        <w:rPr>
          <w:i/>
          <w:iCs/>
        </w:rPr>
        <w:t>Inputs</w:t>
      </w:r>
      <w:r w:rsidR="00C47549">
        <w:t xml:space="preserve"> from the item list and click on it.</w:t>
      </w:r>
    </w:p>
    <w:p w14:paraId="2BA51BD4" w14:textId="18134B26" w:rsidR="00C47549" w:rsidRDefault="003F3D33" w:rsidP="00743310">
      <w:r>
        <w:rPr>
          <w:noProof/>
        </w:rPr>
        <w:drawing>
          <wp:inline distT="0" distB="0" distL="0" distR="0" wp14:anchorId="321B382C" wp14:editId="12C9B6ED">
            <wp:extent cx="5728970" cy="3819525"/>
            <wp:effectExtent l="0" t="0" r="50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59A31F99" w14:textId="264EB76E" w:rsidR="00943287" w:rsidRDefault="003F3D33" w:rsidP="00743310">
      <w:r>
        <w:t xml:space="preserve">Now select the </w:t>
      </w:r>
      <w:r w:rsidRPr="00905968">
        <w:rPr>
          <w:i/>
          <w:iCs/>
        </w:rPr>
        <w:t xml:space="preserve">IoT Hub </w:t>
      </w:r>
      <w:r>
        <w:t xml:space="preserve">option and from the menu, choose the IoT Hub you used. </w:t>
      </w:r>
      <w:r w:rsidR="007B1082" w:rsidRPr="00905968">
        <w:rPr>
          <w:b/>
          <w:bCs/>
        </w:rPr>
        <w:t xml:space="preserve">Set the resource name to </w:t>
      </w:r>
      <w:r w:rsidR="007B1082" w:rsidRPr="00905968">
        <w:rPr>
          <w:b/>
          <w:bCs/>
          <w:i/>
          <w:iCs/>
        </w:rPr>
        <w:t>“universum-</w:t>
      </w:r>
      <w:r w:rsidR="00FE4172" w:rsidRPr="00905968">
        <w:rPr>
          <w:b/>
          <w:bCs/>
          <w:i/>
          <w:iCs/>
        </w:rPr>
        <w:t>intlair-iothub”</w:t>
      </w:r>
      <w:r w:rsidR="00FE4172" w:rsidRPr="00905968">
        <w:rPr>
          <w:b/>
          <w:bCs/>
        </w:rPr>
        <w:t xml:space="preserve"> to prevent having to change the script.</w:t>
      </w:r>
      <w:r w:rsidR="00FE4172">
        <w:t xml:space="preserve"> </w:t>
      </w:r>
      <w:r>
        <w:t xml:space="preserve">Do not change any </w:t>
      </w:r>
      <w:r>
        <w:lastRenderedPageBreak/>
        <w:t>other parameter</w:t>
      </w:r>
      <w:r w:rsidR="00943287">
        <w:t xml:space="preserve">. Click save and wait for the connection to test out. Now select the </w:t>
      </w:r>
      <w:r w:rsidR="00943287" w:rsidRPr="00905968">
        <w:rPr>
          <w:b/>
          <w:bCs/>
          <w:i/>
          <w:iCs/>
        </w:rPr>
        <w:t>Output</w:t>
      </w:r>
      <w:r w:rsidR="00905968">
        <w:rPr>
          <w:b/>
          <w:bCs/>
          <w:i/>
          <w:iCs/>
        </w:rPr>
        <w:t>s</w:t>
      </w:r>
      <w:r w:rsidR="00943287">
        <w:t xml:space="preserve"> </w:t>
      </w:r>
      <w:r w:rsidR="00943287" w:rsidRPr="00905968">
        <w:rPr>
          <w:b/>
          <w:bCs/>
        </w:rPr>
        <w:t>option</w:t>
      </w:r>
      <w:r w:rsidR="00943287">
        <w:t xml:space="preserve"> from the menu (below inputs)</w:t>
      </w:r>
      <w:r w:rsidR="00FD62B1">
        <w:t>.</w:t>
      </w:r>
    </w:p>
    <w:p w14:paraId="65DF1774" w14:textId="43516DD9" w:rsidR="00FD62B1" w:rsidRDefault="00FD62B1" w:rsidP="00743310">
      <w:r>
        <w:rPr>
          <w:noProof/>
        </w:rPr>
        <w:drawing>
          <wp:inline distT="0" distB="0" distL="0" distR="0" wp14:anchorId="650BFB47" wp14:editId="6BFB506B">
            <wp:extent cx="5728970" cy="3819525"/>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25EFF50D" w14:textId="48E41DB5" w:rsidR="00FD62B1" w:rsidRPr="00905968" w:rsidRDefault="00FD62B1" w:rsidP="00743310">
      <w:pPr>
        <w:rPr>
          <w:b/>
          <w:bCs/>
        </w:rPr>
      </w:pPr>
      <w:r w:rsidRPr="00905968">
        <w:rPr>
          <w:b/>
          <w:bCs/>
        </w:rPr>
        <w:t>Select the Power Bi option</w:t>
      </w:r>
      <w:r>
        <w:t>. It will now prompt you to sign in</w:t>
      </w:r>
      <w:r w:rsidR="0066197B">
        <w:t xml:space="preserve">. </w:t>
      </w:r>
      <w:r w:rsidR="0066197B" w:rsidRPr="00905968">
        <w:rPr>
          <w:b/>
          <w:bCs/>
        </w:rPr>
        <w:t>Sign in with the Microsoft account you have with a Power Bi subscription</w:t>
      </w:r>
      <w:r w:rsidR="0044416E">
        <w:t xml:space="preserve">. If you do not own a Microsoft Business Account, use </w:t>
      </w:r>
      <w:hyperlink r:id="rId47" w:history="1">
        <w:r w:rsidR="0044416E" w:rsidRPr="00637C98">
          <w:rPr>
            <w:rStyle w:val="Hyperlink"/>
          </w:rPr>
          <w:t>this tutorial</w:t>
        </w:r>
      </w:hyperlink>
      <w:r w:rsidR="0044416E">
        <w:t xml:space="preserve"> to create one based on your existing account for free to use this service.</w:t>
      </w:r>
      <w:r w:rsidR="00637C98">
        <w:t xml:space="preserve"> After that is done, ensure that all your fields match the ones shown in the image below.</w:t>
      </w:r>
      <w:r w:rsidR="00FE4172">
        <w:t xml:space="preserve"> </w:t>
      </w:r>
      <w:r w:rsidR="00FE4172" w:rsidRPr="00905968">
        <w:rPr>
          <w:b/>
          <w:bCs/>
        </w:rPr>
        <w:t xml:space="preserve">Make sure you name the output </w:t>
      </w:r>
      <w:r w:rsidR="00FE4172" w:rsidRPr="00905968">
        <w:rPr>
          <w:b/>
          <w:bCs/>
          <w:i/>
          <w:iCs/>
        </w:rPr>
        <w:t>“universum-intlair-together”</w:t>
      </w:r>
      <w:r w:rsidR="00FE4172" w:rsidRPr="00905968">
        <w:rPr>
          <w:b/>
          <w:bCs/>
        </w:rPr>
        <w:t xml:space="preserve">. </w:t>
      </w:r>
    </w:p>
    <w:p w14:paraId="6C6804D2" w14:textId="075E0D30" w:rsidR="00637C98" w:rsidRDefault="007B1082" w:rsidP="00743310">
      <w:r>
        <w:rPr>
          <w:noProof/>
        </w:rPr>
        <w:lastRenderedPageBreak/>
        <w:drawing>
          <wp:inline distT="0" distB="0" distL="0" distR="0" wp14:anchorId="6C3F6D47" wp14:editId="6783CEE6">
            <wp:extent cx="5728970" cy="3819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3E2C96F2" w14:textId="34E6AF15" w:rsidR="00681DFF" w:rsidRPr="00905968" w:rsidRDefault="00681DFF" w:rsidP="00743310">
      <w:pPr>
        <w:rPr>
          <w:b/>
          <w:bCs/>
        </w:rPr>
      </w:pPr>
      <w:r>
        <w:t xml:space="preserve">We are nearly there, now </w:t>
      </w:r>
      <w:r w:rsidRPr="00905968">
        <w:rPr>
          <w:b/>
          <w:bCs/>
        </w:rPr>
        <w:t xml:space="preserve">navigate to the </w:t>
      </w:r>
      <w:r w:rsidRPr="00905968">
        <w:rPr>
          <w:b/>
          <w:bCs/>
          <w:i/>
          <w:iCs/>
        </w:rPr>
        <w:t>Query</w:t>
      </w:r>
      <w:r w:rsidRPr="00905968">
        <w:rPr>
          <w:b/>
          <w:bCs/>
        </w:rPr>
        <w:t xml:space="preserve"> option</w:t>
      </w:r>
      <w:r>
        <w:t xml:space="preserve"> (above Outputs) and </w:t>
      </w:r>
      <w:r w:rsidR="00421432">
        <w:t xml:space="preserve">select it. </w:t>
      </w:r>
      <w:r w:rsidR="005E5106">
        <w:t xml:space="preserve">Now we will have to include the script that will pull the data out of the IoT Hub and push it into the Power Bi dataset. </w:t>
      </w:r>
      <w:r w:rsidR="005E5106" w:rsidRPr="00905968">
        <w:rPr>
          <w:b/>
          <w:bCs/>
        </w:rPr>
        <w:t xml:space="preserve">Copy and paste the script below in the </w:t>
      </w:r>
      <w:r w:rsidR="001475DF" w:rsidRPr="00905968">
        <w:rPr>
          <w:b/>
          <w:bCs/>
        </w:rPr>
        <w:t>field and then click Save Query</w:t>
      </w:r>
      <w:r w:rsidR="001475DF">
        <w:t xml:space="preserve">. </w:t>
      </w:r>
      <w:r w:rsidR="001475DF" w:rsidRPr="00905968">
        <w:rPr>
          <w:b/>
          <w:bCs/>
        </w:rPr>
        <w:t>Note that if you named your input and/or output something else, you would have to edit the names in the query.</w:t>
      </w:r>
    </w:p>
    <w:p w14:paraId="368220C1"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SELECT</w:t>
      </w:r>
    </w:p>
    <w:p w14:paraId="392F4B6E"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co</w:t>
      </w:r>
      <w:r w:rsidRPr="00466CD0">
        <w:rPr>
          <w:rFonts w:ascii="Consolas" w:eastAsia="Times New Roman" w:hAnsi="Consolas" w:cs="Times New Roman"/>
          <w:color w:val="098658"/>
          <w:sz w:val="18"/>
          <w:szCs w:val="18"/>
          <w:lang w:eastAsia="en-GB"/>
        </w:rPr>
        <w:t>2</w:t>
      </w:r>
      <w:r w:rsidRPr="00466CD0">
        <w:rPr>
          <w:rFonts w:ascii="Consolas" w:eastAsia="Times New Roman" w:hAnsi="Consolas" w:cs="Times New Roman"/>
          <w:color w:val="000000"/>
          <w:sz w:val="18"/>
          <w:szCs w:val="18"/>
          <w:lang w:eastAsia="en-GB"/>
        </w:rPr>
        <w:t> as co</w:t>
      </w:r>
      <w:r w:rsidRPr="00466CD0">
        <w:rPr>
          <w:rFonts w:ascii="Consolas" w:eastAsia="Times New Roman" w:hAnsi="Consolas" w:cs="Times New Roman"/>
          <w:color w:val="098658"/>
          <w:sz w:val="18"/>
          <w:szCs w:val="18"/>
          <w:lang w:eastAsia="en-GB"/>
        </w:rPr>
        <w:t>2</w:t>
      </w:r>
      <w:r w:rsidRPr="00466CD0">
        <w:rPr>
          <w:rFonts w:ascii="Consolas" w:eastAsia="Times New Roman" w:hAnsi="Consolas" w:cs="Times New Roman"/>
          <w:color w:val="000000"/>
          <w:sz w:val="18"/>
          <w:szCs w:val="18"/>
          <w:lang w:eastAsia="en-GB"/>
        </w:rPr>
        <w:t>,</w:t>
      </w:r>
    </w:p>
    <w:p w14:paraId="666D8118"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tvoc as tvoc,</w:t>
      </w:r>
    </w:p>
    <w:p w14:paraId="11FE5029"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pressure as pressure,</w:t>
      </w:r>
    </w:p>
    <w:p w14:paraId="6455F196"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purifier as isPurifierOn,</w:t>
      </w:r>
    </w:p>
    <w:p w14:paraId="5021E647"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fan as isFanOn,</w:t>
      </w:r>
    </w:p>
    <w:p w14:paraId="3F8C0304"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time as time</w:t>
      </w:r>
    </w:p>
    <w:p w14:paraId="795C8665"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INTO</w:t>
      </w:r>
    </w:p>
    <w:p w14:paraId="6D9CB7A4"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w:t>
      </w:r>
      <w:r w:rsidRPr="00466CD0">
        <w:rPr>
          <w:rFonts w:ascii="Consolas" w:eastAsia="Times New Roman" w:hAnsi="Consolas" w:cs="Times New Roman"/>
          <w:color w:val="CD3131"/>
          <w:sz w:val="18"/>
          <w:szCs w:val="18"/>
          <w:lang w:eastAsia="en-GB"/>
        </w:rPr>
        <w:t>universum-intlair-together</w:t>
      </w:r>
      <w:r w:rsidRPr="00466CD0">
        <w:rPr>
          <w:rFonts w:ascii="Consolas" w:eastAsia="Times New Roman" w:hAnsi="Consolas" w:cs="Times New Roman"/>
          <w:color w:val="000000"/>
          <w:sz w:val="18"/>
          <w:szCs w:val="18"/>
          <w:lang w:eastAsia="en-GB"/>
        </w:rPr>
        <w:t>]</w:t>
      </w:r>
    </w:p>
    <w:p w14:paraId="303DFE99"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FROM</w:t>
      </w:r>
    </w:p>
    <w:p w14:paraId="555CFC56" w14:textId="77777777" w:rsidR="00466CD0" w:rsidRPr="00466CD0" w:rsidRDefault="00466CD0" w:rsidP="00466CD0">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66CD0">
        <w:rPr>
          <w:rFonts w:ascii="Consolas" w:eastAsia="Times New Roman" w:hAnsi="Consolas" w:cs="Times New Roman"/>
          <w:color w:val="000000"/>
          <w:sz w:val="18"/>
          <w:szCs w:val="18"/>
          <w:lang w:eastAsia="en-GB"/>
        </w:rPr>
        <w:t>    [</w:t>
      </w:r>
      <w:r w:rsidRPr="00466CD0">
        <w:rPr>
          <w:rFonts w:ascii="Consolas" w:eastAsia="Times New Roman" w:hAnsi="Consolas" w:cs="Times New Roman"/>
          <w:color w:val="CD3131"/>
          <w:sz w:val="18"/>
          <w:szCs w:val="18"/>
          <w:lang w:eastAsia="en-GB"/>
        </w:rPr>
        <w:t>universum-intlair-iothub</w:t>
      </w:r>
      <w:r w:rsidRPr="00466CD0">
        <w:rPr>
          <w:rFonts w:ascii="Consolas" w:eastAsia="Times New Roman" w:hAnsi="Consolas" w:cs="Times New Roman"/>
          <w:color w:val="000000"/>
          <w:sz w:val="18"/>
          <w:szCs w:val="18"/>
          <w:lang w:eastAsia="en-GB"/>
        </w:rPr>
        <w:t>]</w:t>
      </w:r>
    </w:p>
    <w:p w14:paraId="3E4589F8" w14:textId="56884308" w:rsidR="00466CD0" w:rsidRDefault="00ED677A" w:rsidP="00743310">
      <w:r>
        <w:t xml:space="preserve">Great! The last thing we need to do now is </w:t>
      </w:r>
      <w:r w:rsidR="00E25F29" w:rsidRPr="00905968">
        <w:rPr>
          <w:b/>
          <w:bCs/>
        </w:rPr>
        <w:t>start running the job</w:t>
      </w:r>
      <w:r w:rsidR="00E25F29">
        <w:t xml:space="preserve">. To do this, </w:t>
      </w:r>
      <w:r w:rsidR="003D385B">
        <w:t xml:space="preserve">go back to the </w:t>
      </w:r>
      <w:r w:rsidR="003D385B" w:rsidRPr="00905968">
        <w:rPr>
          <w:b/>
          <w:bCs/>
        </w:rPr>
        <w:t>resource’s home page and click the run button at the top of the page</w:t>
      </w:r>
      <w:r w:rsidR="003D385B">
        <w:t>. Then select run from now and you are ready to go.</w:t>
      </w:r>
    </w:p>
    <w:p w14:paraId="448069D1" w14:textId="138E7EB3" w:rsidR="00B4671B" w:rsidRDefault="00B4671B" w:rsidP="00B4671B">
      <w:pPr>
        <w:pStyle w:val="Heading2"/>
      </w:pPr>
      <w:r>
        <w:t>Jumping into the Local Code</w:t>
      </w:r>
    </w:p>
    <w:p w14:paraId="5C9F5DCF" w14:textId="4048B486" w:rsidR="003F5892" w:rsidRPr="003F5892" w:rsidRDefault="00D91B90" w:rsidP="00905968">
      <w:pPr>
        <w:pStyle w:val="IntenseQuote"/>
      </w:pPr>
      <w:hyperlink r:id="rId49" w:history="1">
        <w:r w:rsidR="003F5892">
          <w:rPr>
            <w:rStyle w:val="Hyperlink"/>
          </w:rPr>
          <w:t>https://github.com/Andrei-Florian/IntlAir</w:t>
        </w:r>
      </w:hyperlink>
    </w:p>
    <w:p w14:paraId="289FF2B7" w14:textId="3C928A22" w:rsidR="00001085" w:rsidRDefault="00C73464" w:rsidP="00B4671B">
      <w:r w:rsidRPr="00905968">
        <w:rPr>
          <w:b/>
          <w:bCs/>
        </w:rPr>
        <w:lastRenderedPageBreak/>
        <w:t xml:space="preserve">The code can be obtained from my GitHub repo </w:t>
      </w:r>
      <w:hyperlink r:id="rId50" w:history="1">
        <w:r w:rsidRPr="00905968">
          <w:rPr>
            <w:rStyle w:val="Hyperlink"/>
            <w:b/>
            <w:bCs/>
          </w:rPr>
          <w:t>here</w:t>
        </w:r>
      </w:hyperlink>
      <w:r>
        <w:t xml:space="preserve">, please pull the files and open the folder in </w:t>
      </w:r>
      <w:r w:rsidR="00CF6CFF">
        <w:t>the Visual Studio IDE to get started.</w:t>
      </w:r>
      <w:r w:rsidR="00001085">
        <w:t xml:space="preserve"> Ok, let us look at the code. It is a bit messy because I had to copy a dependency into the main file because it would not work otherwise.</w:t>
      </w:r>
      <w:r w:rsidR="002A5B12">
        <w:t xml:space="preserve"> Below I will describe the function of the main sections of code.</w:t>
      </w:r>
    </w:p>
    <w:p w14:paraId="0C04CBC9"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FF"/>
          <w:sz w:val="18"/>
          <w:szCs w:val="18"/>
          <w:lang w:eastAsia="en-GB"/>
        </w:rPr>
        <w:t>static</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void</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CheckTimeSyncState</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0000FF"/>
          <w:sz w:val="18"/>
          <w:szCs w:val="18"/>
          <w:lang w:eastAsia="en-GB"/>
        </w:rPr>
        <w:t>void</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check if the time is synched on the device to the cloud</w:t>
      </w:r>
    </w:p>
    <w:p w14:paraId="2F0A843C"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w:t>
      </w:r>
    </w:p>
    <w:p w14:paraId="417FBDB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bool</w:t>
      </w:r>
      <w:r w:rsidRPr="002A5B12">
        <w:rPr>
          <w:rFonts w:ascii="Consolas" w:eastAsia="Times New Roman" w:hAnsi="Consolas" w:cs="Times New Roman"/>
          <w:color w:val="000000"/>
          <w:sz w:val="18"/>
          <w:szCs w:val="18"/>
          <w:lang w:eastAsia="en-GB"/>
        </w:rPr>
        <w:t> isTimeSyncEnabled = </w:t>
      </w:r>
      <w:r w:rsidRPr="002A5B12">
        <w:rPr>
          <w:rFonts w:ascii="Consolas" w:eastAsia="Times New Roman" w:hAnsi="Consolas" w:cs="Times New Roman"/>
          <w:color w:val="0000FF"/>
          <w:sz w:val="18"/>
          <w:szCs w:val="18"/>
          <w:lang w:eastAsia="en-GB"/>
        </w:rPr>
        <w:t>false</w:t>
      </w:r>
      <w:r w:rsidRPr="002A5B12">
        <w:rPr>
          <w:rFonts w:ascii="Consolas" w:eastAsia="Times New Roman" w:hAnsi="Consolas" w:cs="Times New Roman"/>
          <w:color w:val="000000"/>
          <w:sz w:val="18"/>
          <w:szCs w:val="18"/>
          <w:lang w:eastAsia="en-GB"/>
        </w:rPr>
        <w:t>;</w:t>
      </w:r>
    </w:p>
    <w:p w14:paraId="5C9D55F1"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int</w:t>
      </w:r>
      <w:r w:rsidRPr="002A5B12">
        <w:rPr>
          <w:rFonts w:ascii="Consolas" w:eastAsia="Times New Roman" w:hAnsi="Consolas" w:cs="Times New Roman"/>
          <w:color w:val="000000"/>
          <w:sz w:val="18"/>
          <w:szCs w:val="18"/>
          <w:lang w:eastAsia="en-GB"/>
        </w:rPr>
        <w:t> result = </w:t>
      </w:r>
      <w:r w:rsidRPr="002A5B12">
        <w:rPr>
          <w:rFonts w:ascii="Consolas" w:eastAsia="Times New Roman" w:hAnsi="Consolas" w:cs="Times New Roman"/>
          <w:color w:val="795E26"/>
          <w:sz w:val="18"/>
          <w:szCs w:val="18"/>
          <w:lang w:eastAsia="en-GB"/>
        </w:rPr>
        <w:t>Networking_TimeSync_GetEnabled</w:t>
      </w:r>
      <w:r w:rsidRPr="002A5B12">
        <w:rPr>
          <w:rFonts w:ascii="Consolas" w:eastAsia="Times New Roman" w:hAnsi="Consolas" w:cs="Times New Roman"/>
          <w:color w:val="000000"/>
          <w:sz w:val="18"/>
          <w:szCs w:val="18"/>
          <w:lang w:eastAsia="en-GB"/>
        </w:rPr>
        <w:t>(&amp;isTimeSyncEnabled);</w:t>
      </w:r>
    </w:p>
    <w:p w14:paraId="1AF6D732"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if</w:t>
      </w:r>
      <w:r w:rsidRPr="002A5B12">
        <w:rPr>
          <w:rFonts w:ascii="Consolas" w:eastAsia="Times New Roman" w:hAnsi="Consolas" w:cs="Times New Roman"/>
          <w:color w:val="000000"/>
          <w:sz w:val="18"/>
          <w:szCs w:val="18"/>
          <w:lang w:eastAsia="en-GB"/>
        </w:rPr>
        <w:t> (result != </w:t>
      </w:r>
      <w:r w:rsidRPr="002A5B12">
        <w:rPr>
          <w:rFonts w:ascii="Consolas" w:eastAsia="Times New Roman" w:hAnsi="Consolas" w:cs="Times New Roman"/>
          <w:color w:val="098658"/>
          <w:sz w:val="18"/>
          <w:szCs w:val="18"/>
          <w:lang w:eastAsia="en-GB"/>
        </w:rPr>
        <w:t>0</w:t>
      </w:r>
      <w:r w:rsidRPr="002A5B12">
        <w:rPr>
          <w:rFonts w:ascii="Consolas" w:eastAsia="Times New Roman" w:hAnsi="Consolas" w:cs="Times New Roman"/>
          <w:color w:val="000000"/>
          <w:sz w:val="18"/>
          <w:szCs w:val="18"/>
          <w:lang w:eastAsia="en-GB"/>
        </w:rPr>
        <w:t>)</w:t>
      </w:r>
    </w:p>
    <w:p w14:paraId="0AAA481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419BA924"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Log_Debug</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"[setup] ERROR: Networking_TimeSync_GetEnabled failed: %s (%d).</w:t>
      </w:r>
      <w:r w:rsidRPr="002A5B12">
        <w:rPr>
          <w:rFonts w:ascii="Consolas" w:eastAsia="Times New Roman" w:hAnsi="Consolas" w:cs="Times New Roman"/>
          <w:color w:val="FF0000"/>
          <w:sz w:val="18"/>
          <w:szCs w:val="18"/>
          <w:lang w:eastAsia="en-GB"/>
        </w:rPr>
        <w:t>\n</w:t>
      </w:r>
      <w:r w:rsidRPr="002A5B12">
        <w:rPr>
          <w:rFonts w:ascii="Consolas" w:eastAsia="Times New Roman" w:hAnsi="Consolas" w:cs="Times New Roman"/>
          <w:color w:val="A31515"/>
          <w:sz w:val="18"/>
          <w:szCs w:val="18"/>
          <w:lang w:eastAsia="en-GB"/>
        </w:rPr>
        <w:t>"</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strerror</w:t>
      </w:r>
      <w:r w:rsidRPr="002A5B12">
        <w:rPr>
          <w:rFonts w:ascii="Consolas" w:eastAsia="Times New Roman" w:hAnsi="Consolas" w:cs="Times New Roman"/>
          <w:color w:val="000000"/>
          <w:sz w:val="18"/>
          <w:szCs w:val="18"/>
          <w:lang w:eastAsia="en-GB"/>
        </w:rPr>
        <w:t>(errno), errno);</w:t>
      </w:r>
    </w:p>
    <w:p w14:paraId="0BB49250"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return</w:t>
      </w:r>
      <w:r w:rsidRPr="002A5B12">
        <w:rPr>
          <w:rFonts w:ascii="Consolas" w:eastAsia="Times New Roman" w:hAnsi="Consolas" w:cs="Times New Roman"/>
          <w:color w:val="000000"/>
          <w:sz w:val="18"/>
          <w:szCs w:val="18"/>
          <w:lang w:eastAsia="en-GB"/>
        </w:rPr>
        <w:t>;</w:t>
      </w:r>
    </w:p>
    <w:p w14:paraId="295DBE70"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0C5F8B15"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4867678A"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If time sync is enabled, NTP can reset the time</w:t>
      </w:r>
    </w:p>
    <w:p w14:paraId="41FBFAD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if</w:t>
      </w:r>
      <w:r w:rsidRPr="002A5B12">
        <w:rPr>
          <w:rFonts w:ascii="Consolas" w:eastAsia="Times New Roman" w:hAnsi="Consolas" w:cs="Times New Roman"/>
          <w:color w:val="000000"/>
          <w:sz w:val="18"/>
          <w:szCs w:val="18"/>
          <w:lang w:eastAsia="en-GB"/>
        </w:rPr>
        <w:t> (isTimeSyncEnabled)</w:t>
      </w:r>
    </w:p>
    <w:p w14:paraId="7AD2DE8C"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06B095E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println</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"[setup] RTC online synch is enabled"</w:t>
      </w:r>
      <w:r w:rsidRPr="002A5B12">
        <w:rPr>
          <w:rFonts w:ascii="Consolas" w:eastAsia="Times New Roman" w:hAnsi="Consolas" w:cs="Times New Roman"/>
          <w:color w:val="000000"/>
          <w:sz w:val="18"/>
          <w:szCs w:val="18"/>
          <w:lang w:eastAsia="en-GB"/>
        </w:rPr>
        <w:t>);</w:t>
      </w:r>
    </w:p>
    <w:p w14:paraId="3F7367E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4965F078"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else</w:t>
      </w:r>
    </w:p>
    <w:p w14:paraId="66C7067B"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7C50832F"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println</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"[setup] RTC online synch is disabled"</w:t>
      </w:r>
      <w:r w:rsidRPr="002A5B12">
        <w:rPr>
          <w:rFonts w:ascii="Consolas" w:eastAsia="Times New Roman" w:hAnsi="Consolas" w:cs="Times New Roman"/>
          <w:color w:val="000000"/>
          <w:sz w:val="18"/>
          <w:szCs w:val="18"/>
          <w:lang w:eastAsia="en-GB"/>
        </w:rPr>
        <w:t>);</w:t>
      </w:r>
    </w:p>
    <w:p w14:paraId="37C58E7F"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30F871AF"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w:t>
      </w:r>
    </w:p>
    <w:p w14:paraId="462E0E5B"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6FE99358"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FF"/>
          <w:sz w:val="18"/>
          <w:szCs w:val="18"/>
          <w:lang w:eastAsia="en-GB"/>
        </w:rPr>
        <w:t>void</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processTime</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0000FF"/>
          <w:sz w:val="18"/>
          <w:szCs w:val="18"/>
          <w:lang w:eastAsia="en-GB"/>
        </w:rPr>
        <w:t>void</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get the current time</w:t>
      </w:r>
    </w:p>
    <w:p w14:paraId="6EC6927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w:t>
      </w:r>
    </w:p>
    <w:p w14:paraId="52ED2CCE"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int</w:t>
      </w:r>
      <w:r w:rsidRPr="002A5B12">
        <w:rPr>
          <w:rFonts w:ascii="Consolas" w:eastAsia="Times New Roman" w:hAnsi="Consolas" w:cs="Times New Roman"/>
          <w:color w:val="000000"/>
          <w:sz w:val="18"/>
          <w:szCs w:val="18"/>
          <w:lang w:eastAsia="en-GB"/>
        </w:rPr>
        <w:t> result = </w:t>
      </w:r>
      <w:r w:rsidRPr="002A5B12">
        <w:rPr>
          <w:rFonts w:ascii="Consolas" w:eastAsia="Times New Roman" w:hAnsi="Consolas" w:cs="Times New Roman"/>
          <w:color w:val="795E26"/>
          <w:sz w:val="18"/>
          <w:szCs w:val="18"/>
          <w:lang w:eastAsia="en-GB"/>
        </w:rPr>
        <w:t>setenv</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"TZ"</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31515"/>
          <w:sz w:val="18"/>
          <w:szCs w:val="18"/>
          <w:lang w:eastAsia="en-GB"/>
        </w:rPr>
        <w:t>"PST-1"</w:t>
      </w:r>
      <w:r w:rsidRPr="002A5B12">
        <w:rPr>
          <w:rFonts w:ascii="Consolas" w:eastAsia="Times New Roman" w:hAnsi="Consolas" w:cs="Times New Roman"/>
          <w:color w:val="000000"/>
          <w:sz w:val="18"/>
          <w:szCs w:val="18"/>
          <w:lang w:eastAsia="en-GB"/>
        </w:rPr>
        <w:t>, timeZone); </w:t>
      </w:r>
      <w:r w:rsidRPr="002A5B12">
        <w:rPr>
          <w:rFonts w:ascii="Consolas" w:eastAsia="Times New Roman" w:hAnsi="Consolas" w:cs="Times New Roman"/>
          <w:color w:val="008000"/>
          <w:sz w:val="18"/>
          <w:szCs w:val="18"/>
          <w:lang w:eastAsia="en-GB"/>
        </w:rPr>
        <w:t>// check if time zone is appropriately set CHANGE</w:t>
      </w:r>
    </w:p>
    <w:p w14:paraId="6FDCAB62"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if</w:t>
      </w:r>
      <w:r w:rsidRPr="002A5B12">
        <w:rPr>
          <w:rFonts w:ascii="Consolas" w:eastAsia="Times New Roman" w:hAnsi="Consolas" w:cs="Times New Roman"/>
          <w:color w:val="000000"/>
          <w:sz w:val="18"/>
          <w:szCs w:val="18"/>
          <w:lang w:eastAsia="en-GB"/>
        </w:rPr>
        <w:t> (result == -</w:t>
      </w:r>
      <w:r w:rsidRPr="002A5B12">
        <w:rPr>
          <w:rFonts w:ascii="Consolas" w:eastAsia="Times New Roman" w:hAnsi="Consolas" w:cs="Times New Roman"/>
          <w:color w:val="098658"/>
          <w:sz w:val="18"/>
          <w:szCs w:val="18"/>
          <w:lang w:eastAsia="en-GB"/>
        </w:rPr>
        <w:t>1</w:t>
      </w:r>
      <w:r w:rsidRPr="002A5B12">
        <w:rPr>
          <w:rFonts w:ascii="Consolas" w:eastAsia="Times New Roman" w:hAnsi="Consolas" w:cs="Times New Roman"/>
          <w:color w:val="000000"/>
          <w:sz w:val="18"/>
          <w:szCs w:val="18"/>
          <w:lang w:eastAsia="en-GB"/>
        </w:rPr>
        <w:t>)</w:t>
      </w:r>
    </w:p>
    <w:p w14:paraId="7FA7B28D"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5F79D769"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Log_Debug</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"[loop] ERROR: setenv failed with error code: %s (%d).</w:t>
      </w:r>
      <w:r w:rsidRPr="002A5B12">
        <w:rPr>
          <w:rFonts w:ascii="Consolas" w:eastAsia="Times New Roman" w:hAnsi="Consolas" w:cs="Times New Roman"/>
          <w:color w:val="FF0000"/>
          <w:sz w:val="18"/>
          <w:szCs w:val="18"/>
          <w:lang w:eastAsia="en-GB"/>
        </w:rPr>
        <w:t>\n</w:t>
      </w:r>
      <w:r w:rsidRPr="002A5B12">
        <w:rPr>
          <w:rFonts w:ascii="Consolas" w:eastAsia="Times New Roman" w:hAnsi="Consolas" w:cs="Times New Roman"/>
          <w:color w:val="A31515"/>
          <w:sz w:val="18"/>
          <w:szCs w:val="18"/>
          <w:lang w:eastAsia="en-GB"/>
        </w:rPr>
        <w:t>"</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strerror</w:t>
      </w:r>
      <w:r w:rsidRPr="002A5B12">
        <w:rPr>
          <w:rFonts w:ascii="Consolas" w:eastAsia="Times New Roman" w:hAnsi="Consolas" w:cs="Times New Roman"/>
          <w:color w:val="000000"/>
          <w:sz w:val="18"/>
          <w:szCs w:val="18"/>
          <w:lang w:eastAsia="en-GB"/>
        </w:rPr>
        <w:t>(errno), errno);</w:t>
      </w:r>
    </w:p>
    <w:p w14:paraId="6049D1A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errorLED</w:t>
      </w:r>
      <w:r w:rsidRPr="002A5B12">
        <w:rPr>
          <w:rFonts w:ascii="Consolas" w:eastAsia="Times New Roman" w:hAnsi="Consolas" w:cs="Times New Roman"/>
          <w:color w:val="000000"/>
          <w:sz w:val="18"/>
          <w:szCs w:val="18"/>
          <w:lang w:eastAsia="en-GB"/>
        </w:rPr>
        <w:t>();</w:t>
      </w:r>
    </w:p>
    <w:p w14:paraId="0AFCCCD6"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exit</w:t>
      </w:r>
      <w:r w:rsidRPr="002A5B12">
        <w:rPr>
          <w:rFonts w:ascii="Consolas" w:eastAsia="Times New Roman" w:hAnsi="Consolas" w:cs="Times New Roman"/>
          <w:color w:val="000000"/>
          <w:sz w:val="18"/>
          <w:szCs w:val="18"/>
          <w:lang w:eastAsia="en-GB"/>
        </w:rPr>
        <w:t>(EXIT_FAILURE);</w:t>
      </w:r>
    </w:p>
    <w:p w14:paraId="1F4AE711"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178F28EE"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AF00DB"/>
          <w:sz w:val="18"/>
          <w:szCs w:val="18"/>
          <w:lang w:eastAsia="en-GB"/>
        </w:rPr>
        <w:t>else</w:t>
      </w:r>
    </w:p>
    <w:p w14:paraId="6A21FD50"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34FFD18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tzset</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call this to synch time</w:t>
      </w:r>
    </w:p>
    <w:p w14:paraId="5515543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2E4BF88D"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setup for getting time</w:t>
      </w:r>
    </w:p>
    <w:p w14:paraId="338B12C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time_t</w:t>
      </w:r>
      <w:r w:rsidRPr="002A5B12">
        <w:rPr>
          <w:rFonts w:ascii="Consolas" w:eastAsia="Times New Roman" w:hAnsi="Consolas" w:cs="Times New Roman"/>
          <w:color w:val="000000"/>
          <w:sz w:val="18"/>
          <w:szCs w:val="18"/>
          <w:lang w:eastAsia="en-GB"/>
        </w:rPr>
        <w:t>     now;</w:t>
      </w:r>
    </w:p>
    <w:p w14:paraId="795B9F00"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00FF"/>
          <w:sz w:val="18"/>
          <w:szCs w:val="18"/>
          <w:lang w:eastAsia="en-GB"/>
        </w:rPr>
        <w:t>struct</w:t>
      </w:r>
      <w:r w:rsidRPr="002A5B12">
        <w:rPr>
          <w:rFonts w:ascii="Consolas" w:eastAsia="Times New Roman" w:hAnsi="Consolas" w:cs="Times New Roman"/>
          <w:color w:val="000000"/>
          <w:sz w:val="18"/>
          <w:szCs w:val="18"/>
          <w:lang w:eastAsia="en-GB"/>
        </w:rPr>
        <w:t> tm  ts;</w:t>
      </w:r>
    </w:p>
    <w:p w14:paraId="4AEFACE0"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memset</w:t>
      </w:r>
      <w:r w:rsidRPr="002A5B12">
        <w:rPr>
          <w:rFonts w:ascii="Consolas" w:eastAsia="Times New Roman" w:hAnsi="Consolas" w:cs="Times New Roman"/>
          <w:color w:val="000000"/>
          <w:sz w:val="18"/>
          <w:szCs w:val="18"/>
          <w:lang w:eastAsia="en-GB"/>
        </w:rPr>
        <w:t>(tbuf, </w:t>
      </w:r>
      <w:r w:rsidRPr="002A5B12">
        <w:rPr>
          <w:rFonts w:ascii="Consolas" w:eastAsia="Times New Roman" w:hAnsi="Consolas" w:cs="Times New Roman"/>
          <w:color w:val="098658"/>
          <w:sz w:val="18"/>
          <w:szCs w:val="18"/>
          <w:lang w:eastAsia="en-GB"/>
        </w:rPr>
        <w:t>0</w:t>
      </w: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98658"/>
          <w:sz w:val="18"/>
          <w:szCs w:val="18"/>
          <w:lang w:eastAsia="en-GB"/>
        </w:rPr>
        <w:t>32</w:t>
      </w:r>
      <w:r w:rsidRPr="002A5B12">
        <w:rPr>
          <w:rFonts w:ascii="Consolas" w:eastAsia="Times New Roman" w:hAnsi="Consolas" w:cs="Times New Roman"/>
          <w:color w:val="000000"/>
          <w:sz w:val="18"/>
          <w:szCs w:val="18"/>
          <w:lang w:eastAsia="en-GB"/>
        </w:rPr>
        <w:t>);</w:t>
      </w:r>
    </w:p>
    <w:p w14:paraId="67C7DA2D"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909D12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Get current time</w:t>
      </w:r>
    </w:p>
    <w:p w14:paraId="08A9B916"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lastRenderedPageBreak/>
        <w:t>        </w:t>
      </w:r>
      <w:r w:rsidRPr="002A5B12">
        <w:rPr>
          <w:rFonts w:ascii="Consolas" w:eastAsia="Times New Roman" w:hAnsi="Consolas" w:cs="Times New Roman"/>
          <w:color w:val="795E26"/>
          <w:sz w:val="18"/>
          <w:szCs w:val="18"/>
          <w:lang w:eastAsia="en-GB"/>
        </w:rPr>
        <w:t>time</w:t>
      </w:r>
      <w:r w:rsidRPr="002A5B12">
        <w:rPr>
          <w:rFonts w:ascii="Consolas" w:eastAsia="Times New Roman" w:hAnsi="Consolas" w:cs="Times New Roman"/>
          <w:color w:val="000000"/>
          <w:sz w:val="18"/>
          <w:szCs w:val="18"/>
          <w:lang w:eastAsia="en-GB"/>
        </w:rPr>
        <w:t>(&amp;now);</w:t>
      </w:r>
    </w:p>
    <w:p w14:paraId="722E3477"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19FB143"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008000"/>
          <w:sz w:val="18"/>
          <w:szCs w:val="18"/>
          <w:lang w:eastAsia="en-GB"/>
        </w:rPr>
        <w:t>// Format time, "ddd yyyy-mm-dd hh:mm:ss zzz"</w:t>
      </w:r>
    </w:p>
    <w:p w14:paraId="1660573F"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ts = *</w:t>
      </w:r>
      <w:r w:rsidRPr="002A5B12">
        <w:rPr>
          <w:rFonts w:ascii="Consolas" w:eastAsia="Times New Roman" w:hAnsi="Consolas" w:cs="Times New Roman"/>
          <w:color w:val="795E26"/>
          <w:sz w:val="18"/>
          <w:szCs w:val="18"/>
          <w:lang w:eastAsia="en-GB"/>
        </w:rPr>
        <w:t>localtime</w:t>
      </w:r>
      <w:r w:rsidRPr="002A5B12">
        <w:rPr>
          <w:rFonts w:ascii="Consolas" w:eastAsia="Times New Roman" w:hAnsi="Consolas" w:cs="Times New Roman"/>
          <w:color w:val="000000"/>
          <w:sz w:val="18"/>
          <w:szCs w:val="18"/>
          <w:lang w:eastAsia="en-GB"/>
        </w:rPr>
        <w:t>(&amp;now);</w:t>
      </w:r>
    </w:p>
    <w:p w14:paraId="08FFC1C4"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strftime</w:t>
      </w:r>
      <w:r w:rsidRPr="002A5B12">
        <w:rPr>
          <w:rFonts w:ascii="Consolas" w:eastAsia="Times New Roman" w:hAnsi="Consolas" w:cs="Times New Roman"/>
          <w:color w:val="000000"/>
          <w:sz w:val="18"/>
          <w:szCs w:val="18"/>
          <w:lang w:eastAsia="en-GB"/>
        </w:rPr>
        <w:t>(tbuf, </w:t>
      </w:r>
      <w:r w:rsidRPr="002A5B12">
        <w:rPr>
          <w:rFonts w:ascii="Consolas" w:eastAsia="Times New Roman" w:hAnsi="Consolas" w:cs="Times New Roman"/>
          <w:color w:val="0000FF"/>
          <w:sz w:val="18"/>
          <w:szCs w:val="18"/>
          <w:lang w:eastAsia="en-GB"/>
        </w:rPr>
        <w:t>sizeof</w:t>
      </w:r>
      <w:r w:rsidRPr="002A5B12">
        <w:rPr>
          <w:rFonts w:ascii="Consolas" w:eastAsia="Times New Roman" w:hAnsi="Consolas" w:cs="Times New Roman"/>
          <w:color w:val="000000"/>
          <w:sz w:val="18"/>
          <w:szCs w:val="18"/>
          <w:lang w:eastAsia="en-GB"/>
        </w:rPr>
        <w:t>(tbuf), </w:t>
      </w:r>
      <w:r w:rsidRPr="002A5B12">
        <w:rPr>
          <w:rFonts w:ascii="Consolas" w:eastAsia="Times New Roman" w:hAnsi="Consolas" w:cs="Times New Roman"/>
          <w:color w:val="A31515"/>
          <w:sz w:val="18"/>
          <w:szCs w:val="18"/>
          <w:lang w:eastAsia="en-GB"/>
        </w:rPr>
        <w:t>"</w:t>
      </w:r>
      <w:r w:rsidRPr="002A5B12">
        <w:rPr>
          <w:rFonts w:ascii="Consolas" w:eastAsia="Times New Roman" w:hAnsi="Consolas" w:cs="Times New Roman"/>
          <w:color w:val="CD3131"/>
          <w:sz w:val="18"/>
          <w:szCs w:val="18"/>
          <w:lang w:eastAsia="en-GB"/>
        </w:rPr>
        <w:t>%</w:t>
      </w:r>
      <w:r w:rsidRPr="002A5B12">
        <w:rPr>
          <w:rFonts w:ascii="Consolas" w:eastAsia="Times New Roman" w:hAnsi="Consolas" w:cs="Times New Roman"/>
          <w:color w:val="A31515"/>
          <w:sz w:val="18"/>
          <w:szCs w:val="18"/>
          <w:lang w:eastAsia="en-GB"/>
        </w:rPr>
        <w:t>Y-</w:t>
      </w:r>
      <w:r w:rsidRPr="002A5B12">
        <w:rPr>
          <w:rFonts w:ascii="Consolas" w:eastAsia="Times New Roman" w:hAnsi="Consolas" w:cs="Times New Roman"/>
          <w:color w:val="CD3131"/>
          <w:sz w:val="18"/>
          <w:szCs w:val="18"/>
          <w:lang w:eastAsia="en-GB"/>
        </w:rPr>
        <w:t>%</w:t>
      </w:r>
      <w:r w:rsidRPr="002A5B12">
        <w:rPr>
          <w:rFonts w:ascii="Consolas" w:eastAsia="Times New Roman" w:hAnsi="Consolas" w:cs="Times New Roman"/>
          <w:color w:val="A31515"/>
          <w:sz w:val="18"/>
          <w:szCs w:val="18"/>
          <w:lang w:eastAsia="en-GB"/>
        </w:rPr>
        <w:t>m-%dT</w:t>
      </w:r>
      <w:r w:rsidRPr="002A5B12">
        <w:rPr>
          <w:rFonts w:ascii="Consolas" w:eastAsia="Times New Roman" w:hAnsi="Consolas" w:cs="Times New Roman"/>
          <w:color w:val="CD3131"/>
          <w:sz w:val="18"/>
          <w:szCs w:val="18"/>
          <w:lang w:eastAsia="en-GB"/>
        </w:rPr>
        <w:t>%</w:t>
      </w:r>
      <w:r w:rsidRPr="002A5B12">
        <w:rPr>
          <w:rFonts w:ascii="Consolas" w:eastAsia="Times New Roman" w:hAnsi="Consolas" w:cs="Times New Roman"/>
          <w:color w:val="A31515"/>
          <w:sz w:val="18"/>
          <w:szCs w:val="18"/>
          <w:lang w:eastAsia="en-GB"/>
        </w:rPr>
        <w:t>H:</w:t>
      </w:r>
      <w:r w:rsidRPr="002A5B12">
        <w:rPr>
          <w:rFonts w:ascii="Consolas" w:eastAsia="Times New Roman" w:hAnsi="Consolas" w:cs="Times New Roman"/>
          <w:color w:val="CD3131"/>
          <w:sz w:val="18"/>
          <w:szCs w:val="18"/>
          <w:lang w:eastAsia="en-GB"/>
        </w:rPr>
        <w:t>%</w:t>
      </w:r>
      <w:r w:rsidRPr="002A5B12">
        <w:rPr>
          <w:rFonts w:ascii="Consolas" w:eastAsia="Times New Roman" w:hAnsi="Consolas" w:cs="Times New Roman"/>
          <w:color w:val="A31515"/>
          <w:sz w:val="18"/>
          <w:szCs w:val="18"/>
          <w:lang w:eastAsia="en-GB"/>
        </w:rPr>
        <w:t>M:%S.0Z"</w:t>
      </w:r>
      <w:r w:rsidRPr="002A5B12">
        <w:rPr>
          <w:rFonts w:ascii="Consolas" w:eastAsia="Times New Roman" w:hAnsi="Consolas" w:cs="Times New Roman"/>
          <w:color w:val="000000"/>
          <w:sz w:val="18"/>
          <w:szCs w:val="18"/>
          <w:lang w:eastAsia="en-GB"/>
        </w:rPr>
        <w:t>, &amp;ts); </w:t>
      </w:r>
      <w:r w:rsidRPr="002A5B12">
        <w:rPr>
          <w:rFonts w:ascii="Consolas" w:eastAsia="Times New Roman" w:hAnsi="Consolas" w:cs="Times New Roman"/>
          <w:color w:val="008000"/>
          <w:sz w:val="18"/>
          <w:szCs w:val="18"/>
          <w:lang w:eastAsia="en-GB"/>
        </w:rPr>
        <w:t>// Power Bi standard format</w:t>
      </w:r>
    </w:p>
    <w:p w14:paraId="56B92051"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1719B266"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r w:rsidRPr="002A5B12">
        <w:rPr>
          <w:rFonts w:ascii="Consolas" w:eastAsia="Times New Roman" w:hAnsi="Consolas" w:cs="Times New Roman"/>
          <w:color w:val="795E26"/>
          <w:sz w:val="18"/>
          <w:szCs w:val="18"/>
          <w:lang w:eastAsia="en-GB"/>
        </w:rPr>
        <w:t>Log_Debug</w:t>
      </w:r>
      <w:r w:rsidRPr="002A5B12">
        <w:rPr>
          <w:rFonts w:ascii="Consolas" w:eastAsia="Times New Roman" w:hAnsi="Consolas" w:cs="Times New Roman"/>
          <w:color w:val="000000"/>
          <w:sz w:val="18"/>
          <w:szCs w:val="18"/>
          <w:lang w:eastAsia="en-GB"/>
        </w:rPr>
        <w:t>(</w:t>
      </w:r>
      <w:r w:rsidRPr="002A5B12">
        <w:rPr>
          <w:rFonts w:ascii="Consolas" w:eastAsia="Times New Roman" w:hAnsi="Consolas" w:cs="Times New Roman"/>
          <w:color w:val="A31515"/>
          <w:sz w:val="18"/>
          <w:szCs w:val="18"/>
          <w:lang w:eastAsia="en-GB"/>
        </w:rPr>
        <w:t>"[loop] Time Local  %s </w:t>
      </w:r>
      <w:r w:rsidRPr="002A5B12">
        <w:rPr>
          <w:rFonts w:ascii="Consolas" w:eastAsia="Times New Roman" w:hAnsi="Consolas" w:cs="Times New Roman"/>
          <w:color w:val="FF0000"/>
          <w:sz w:val="18"/>
          <w:szCs w:val="18"/>
          <w:lang w:eastAsia="en-GB"/>
        </w:rPr>
        <w:t>\n</w:t>
      </w:r>
      <w:r w:rsidRPr="002A5B12">
        <w:rPr>
          <w:rFonts w:ascii="Consolas" w:eastAsia="Times New Roman" w:hAnsi="Consolas" w:cs="Times New Roman"/>
          <w:color w:val="A31515"/>
          <w:sz w:val="18"/>
          <w:szCs w:val="18"/>
          <w:lang w:eastAsia="en-GB"/>
        </w:rPr>
        <w:t>"</w:t>
      </w:r>
      <w:r w:rsidRPr="002A5B12">
        <w:rPr>
          <w:rFonts w:ascii="Consolas" w:eastAsia="Times New Roman" w:hAnsi="Consolas" w:cs="Times New Roman"/>
          <w:color w:val="000000"/>
          <w:sz w:val="18"/>
          <w:szCs w:val="18"/>
          <w:lang w:eastAsia="en-GB"/>
        </w:rPr>
        <w:t>, tbuf);</w:t>
      </w:r>
    </w:p>
    <w:p w14:paraId="4FDDA6E8"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    }</w:t>
      </w:r>
    </w:p>
    <w:p w14:paraId="0558E06F" w14:textId="77777777" w:rsidR="002A5B12" w:rsidRPr="002A5B12" w:rsidRDefault="002A5B12" w:rsidP="002A5B12">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2A5B12">
        <w:rPr>
          <w:rFonts w:ascii="Consolas" w:eastAsia="Times New Roman" w:hAnsi="Consolas" w:cs="Times New Roman"/>
          <w:color w:val="000000"/>
          <w:sz w:val="18"/>
          <w:szCs w:val="18"/>
          <w:lang w:eastAsia="en-GB"/>
        </w:rPr>
        <w:t>}</w:t>
      </w:r>
    </w:p>
    <w:p w14:paraId="5CCA164A" w14:textId="59657D1F" w:rsidR="002A5B12" w:rsidRDefault="00A35B0D" w:rsidP="00B4671B">
      <w:r>
        <w:t xml:space="preserve">Ok, so this first section will take care of getting the current time from the time server to which the device automatically connects when it is running. We need to send the time to the cloud because we </w:t>
      </w:r>
      <w:r w:rsidR="00863F70">
        <w:t>cannot</w:t>
      </w:r>
      <w:r>
        <w:t xml:space="preserve"> afford delays between the </w:t>
      </w:r>
      <w:r w:rsidR="0093127B">
        <w:t>sends and the timestamp attached to the payload.</w:t>
      </w:r>
    </w:p>
    <w:p w14:paraId="7A3893BC"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FF"/>
          <w:sz w:val="18"/>
          <w:szCs w:val="18"/>
          <w:lang w:eastAsia="en-GB"/>
        </w:rPr>
        <w:t>static</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void</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SendTelemetry</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0000FF"/>
          <w:sz w:val="18"/>
          <w:szCs w:val="18"/>
          <w:lang w:eastAsia="en-GB"/>
        </w:rPr>
        <w:t>int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val1</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int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val2</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float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val3</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int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bool1</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int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bool2</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char</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time</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8000"/>
          <w:sz w:val="18"/>
          <w:szCs w:val="18"/>
          <w:lang w:eastAsia="en-GB"/>
        </w:rPr>
        <w:t>// send telemetry to IoT Hub</w:t>
      </w:r>
    </w:p>
    <w:p w14:paraId="67887AB2"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w:t>
      </w:r>
    </w:p>
    <w:p w14:paraId="79D7F1FA"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static</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char</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1080"/>
          <w:sz w:val="18"/>
          <w:szCs w:val="18"/>
          <w:lang w:eastAsia="en-GB"/>
        </w:rPr>
        <w:t>eventBuffer</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098658"/>
          <w:sz w:val="18"/>
          <w:szCs w:val="18"/>
          <w:lang w:eastAsia="en-GB"/>
        </w:rPr>
        <w:t>110</w:t>
      </w:r>
      <w:r w:rsidRPr="00E00F03">
        <w:rPr>
          <w:rFonts w:ascii="Consolas" w:eastAsia="Times New Roman" w:hAnsi="Consolas" w:cs="Times New Roman"/>
          <w:color w:val="000000"/>
          <w:sz w:val="18"/>
          <w:szCs w:val="18"/>
          <w:lang w:eastAsia="en-GB"/>
        </w:rPr>
        <w:t>] = { </w:t>
      </w:r>
      <w:r w:rsidRPr="00E00F03">
        <w:rPr>
          <w:rFonts w:ascii="Consolas" w:eastAsia="Times New Roman" w:hAnsi="Consolas" w:cs="Times New Roman"/>
          <w:color w:val="098658"/>
          <w:sz w:val="18"/>
          <w:szCs w:val="18"/>
          <w:lang w:eastAsia="en-GB"/>
        </w:rPr>
        <w:t>0</w:t>
      </w:r>
      <w:r w:rsidRPr="00E00F03">
        <w:rPr>
          <w:rFonts w:ascii="Consolas" w:eastAsia="Times New Roman" w:hAnsi="Consolas" w:cs="Times New Roman"/>
          <w:color w:val="000000"/>
          <w:sz w:val="18"/>
          <w:szCs w:val="18"/>
          <w:lang w:eastAsia="en-GB"/>
        </w:rPr>
        <w:t> };</w:t>
      </w:r>
    </w:p>
    <w:p w14:paraId="6C6AF290"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static</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const</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char</w:t>
      </w:r>
      <w:r w:rsidRPr="00E00F03">
        <w:rPr>
          <w:rFonts w:ascii="Consolas" w:eastAsia="Times New Roman" w:hAnsi="Consolas" w:cs="Times New Roman"/>
          <w:color w:val="000000"/>
          <w:sz w:val="18"/>
          <w:szCs w:val="18"/>
          <w:lang w:eastAsia="en-GB"/>
        </w:rPr>
        <w:t>* EventMsgTemplate = JSONBuffer;</w:t>
      </w:r>
    </w:p>
    <w:p w14:paraId="5DE86A22"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int</w:t>
      </w:r>
      <w:r w:rsidRPr="00E00F03">
        <w:rPr>
          <w:rFonts w:ascii="Consolas" w:eastAsia="Times New Roman" w:hAnsi="Consolas" w:cs="Times New Roman"/>
          <w:color w:val="000000"/>
          <w:sz w:val="18"/>
          <w:szCs w:val="18"/>
          <w:lang w:eastAsia="en-GB"/>
        </w:rPr>
        <w:t> len = </w:t>
      </w:r>
      <w:r w:rsidRPr="00E00F03">
        <w:rPr>
          <w:rFonts w:ascii="Consolas" w:eastAsia="Times New Roman" w:hAnsi="Consolas" w:cs="Times New Roman"/>
          <w:color w:val="795E26"/>
          <w:sz w:val="18"/>
          <w:szCs w:val="18"/>
          <w:lang w:eastAsia="en-GB"/>
        </w:rPr>
        <w:t>snprintf</w:t>
      </w:r>
      <w:r w:rsidRPr="00E00F03">
        <w:rPr>
          <w:rFonts w:ascii="Consolas" w:eastAsia="Times New Roman" w:hAnsi="Consolas" w:cs="Times New Roman"/>
          <w:color w:val="000000"/>
          <w:sz w:val="18"/>
          <w:szCs w:val="18"/>
          <w:lang w:eastAsia="en-GB"/>
        </w:rPr>
        <w:t>(eventBuffer, </w:t>
      </w:r>
      <w:r w:rsidRPr="00E00F03">
        <w:rPr>
          <w:rFonts w:ascii="Consolas" w:eastAsia="Times New Roman" w:hAnsi="Consolas" w:cs="Times New Roman"/>
          <w:color w:val="0000FF"/>
          <w:sz w:val="18"/>
          <w:szCs w:val="18"/>
          <w:lang w:eastAsia="en-GB"/>
        </w:rPr>
        <w:t>sizeof</w:t>
      </w:r>
      <w:r w:rsidRPr="00E00F03">
        <w:rPr>
          <w:rFonts w:ascii="Consolas" w:eastAsia="Times New Roman" w:hAnsi="Consolas" w:cs="Times New Roman"/>
          <w:color w:val="000000"/>
          <w:sz w:val="18"/>
          <w:szCs w:val="18"/>
          <w:lang w:eastAsia="en-GB"/>
        </w:rPr>
        <w:t>(eventBuffer), EventMsgTemplate, </w:t>
      </w:r>
      <w:r w:rsidRPr="00E00F03">
        <w:rPr>
          <w:rFonts w:ascii="Consolas" w:eastAsia="Times New Roman" w:hAnsi="Consolas" w:cs="Times New Roman"/>
          <w:color w:val="A31515"/>
          <w:sz w:val="18"/>
          <w:szCs w:val="18"/>
          <w:lang w:eastAsia="en-GB"/>
        </w:rPr>
        <w:t>"co2"</w:t>
      </w:r>
      <w:r w:rsidRPr="00E00F03">
        <w:rPr>
          <w:rFonts w:ascii="Consolas" w:eastAsia="Times New Roman" w:hAnsi="Consolas" w:cs="Times New Roman"/>
          <w:color w:val="000000"/>
          <w:sz w:val="18"/>
          <w:szCs w:val="18"/>
          <w:lang w:eastAsia="en-GB"/>
        </w:rPr>
        <w:t>, val1, </w:t>
      </w:r>
      <w:r w:rsidRPr="00E00F03">
        <w:rPr>
          <w:rFonts w:ascii="Consolas" w:eastAsia="Times New Roman" w:hAnsi="Consolas" w:cs="Times New Roman"/>
          <w:color w:val="A31515"/>
          <w:sz w:val="18"/>
          <w:szCs w:val="18"/>
          <w:lang w:eastAsia="en-GB"/>
        </w:rPr>
        <w:t>"tvoc"</w:t>
      </w:r>
      <w:r w:rsidRPr="00E00F03">
        <w:rPr>
          <w:rFonts w:ascii="Consolas" w:eastAsia="Times New Roman" w:hAnsi="Consolas" w:cs="Times New Roman"/>
          <w:color w:val="000000"/>
          <w:sz w:val="18"/>
          <w:szCs w:val="18"/>
          <w:lang w:eastAsia="en-GB"/>
        </w:rPr>
        <w:t>, val2, </w:t>
      </w:r>
      <w:r w:rsidRPr="00E00F03">
        <w:rPr>
          <w:rFonts w:ascii="Consolas" w:eastAsia="Times New Roman" w:hAnsi="Consolas" w:cs="Times New Roman"/>
          <w:color w:val="A31515"/>
          <w:sz w:val="18"/>
          <w:szCs w:val="18"/>
          <w:lang w:eastAsia="en-GB"/>
        </w:rPr>
        <w:t>"pressure"</w:t>
      </w:r>
      <w:r w:rsidRPr="00E00F03">
        <w:rPr>
          <w:rFonts w:ascii="Consolas" w:eastAsia="Times New Roman" w:hAnsi="Consolas" w:cs="Times New Roman"/>
          <w:color w:val="000000"/>
          <w:sz w:val="18"/>
          <w:szCs w:val="18"/>
          <w:lang w:eastAsia="en-GB"/>
        </w:rPr>
        <w:t>, val3, </w:t>
      </w:r>
      <w:r w:rsidRPr="00E00F03">
        <w:rPr>
          <w:rFonts w:ascii="Consolas" w:eastAsia="Times New Roman" w:hAnsi="Consolas" w:cs="Times New Roman"/>
          <w:color w:val="A31515"/>
          <w:sz w:val="18"/>
          <w:szCs w:val="18"/>
          <w:lang w:eastAsia="en-GB"/>
        </w:rPr>
        <w:t>"purifier"</w:t>
      </w:r>
      <w:r w:rsidRPr="00E00F03">
        <w:rPr>
          <w:rFonts w:ascii="Consolas" w:eastAsia="Times New Roman" w:hAnsi="Consolas" w:cs="Times New Roman"/>
          <w:color w:val="000000"/>
          <w:sz w:val="18"/>
          <w:szCs w:val="18"/>
          <w:lang w:eastAsia="en-GB"/>
        </w:rPr>
        <w:t>, bool1, </w:t>
      </w:r>
      <w:r w:rsidRPr="00E00F03">
        <w:rPr>
          <w:rFonts w:ascii="Consolas" w:eastAsia="Times New Roman" w:hAnsi="Consolas" w:cs="Times New Roman"/>
          <w:color w:val="A31515"/>
          <w:sz w:val="18"/>
          <w:szCs w:val="18"/>
          <w:lang w:eastAsia="en-GB"/>
        </w:rPr>
        <w:t>"fan"</w:t>
      </w:r>
      <w:r w:rsidRPr="00E00F03">
        <w:rPr>
          <w:rFonts w:ascii="Consolas" w:eastAsia="Times New Roman" w:hAnsi="Consolas" w:cs="Times New Roman"/>
          <w:color w:val="000000"/>
          <w:sz w:val="18"/>
          <w:szCs w:val="18"/>
          <w:lang w:eastAsia="en-GB"/>
        </w:rPr>
        <w:t>, bool2, </w:t>
      </w:r>
      <w:r w:rsidRPr="00E00F03">
        <w:rPr>
          <w:rFonts w:ascii="Consolas" w:eastAsia="Times New Roman" w:hAnsi="Consolas" w:cs="Times New Roman"/>
          <w:color w:val="A31515"/>
          <w:sz w:val="18"/>
          <w:szCs w:val="18"/>
          <w:lang w:eastAsia="en-GB"/>
        </w:rPr>
        <w:t>"time"</w:t>
      </w:r>
      <w:r w:rsidRPr="00E00F03">
        <w:rPr>
          <w:rFonts w:ascii="Consolas" w:eastAsia="Times New Roman" w:hAnsi="Consolas" w:cs="Times New Roman"/>
          <w:color w:val="000000"/>
          <w:sz w:val="18"/>
          <w:szCs w:val="18"/>
          <w:lang w:eastAsia="en-GB"/>
        </w:rPr>
        <w:t>, time);</w:t>
      </w:r>
    </w:p>
    <w:p w14:paraId="383C82E1"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if</w:t>
      </w:r>
      <w:r w:rsidRPr="00E00F03">
        <w:rPr>
          <w:rFonts w:ascii="Consolas" w:eastAsia="Times New Roman" w:hAnsi="Consolas" w:cs="Times New Roman"/>
          <w:color w:val="000000"/>
          <w:sz w:val="18"/>
          <w:szCs w:val="18"/>
          <w:lang w:eastAsia="en-GB"/>
        </w:rPr>
        <w:t> (len &lt; </w:t>
      </w:r>
      <w:r w:rsidRPr="00E00F03">
        <w:rPr>
          <w:rFonts w:ascii="Consolas" w:eastAsia="Times New Roman" w:hAnsi="Consolas" w:cs="Times New Roman"/>
          <w:color w:val="098658"/>
          <w:sz w:val="18"/>
          <w:szCs w:val="18"/>
          <w:lang w:eastAsia="en-GB"/>
        </w:rPr>
        <w:t>0</w:t>
      </w:r>
      <w:r w:rsidRPr="00E00F03">
        <w:rPr>
          <w:rFonts w:ascii="Consolas" w:eastAsia="Times New Roman" w:hAnsi="Consolas" w:cs="Times New Roman"/>
          <w:color w:val="000000"/>
          <w:sz w:val="18"/>
          <w:szCs w:val="18"/>
          <w:lang w:eastAsia="en-GB"/>
        </w:rPr>
        <w:t>)</w:t>
      </w:r>
    </w:p>
    <w:p w14:paraId="0475B421"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return</w:t>
      </w:r>
      <w:r w:rsidRPr="00E00F03">
        <w:rPr>
          <w:rFonts w:ascii="Consolas" w:eastAsia="Times New Roman" w:hAnsi="Consolas" w:cs="Times New Roman"/>
          <w:color w:val="000000"/>
          <w:sz w:val="18"/>
          <w:szCs w:val="18"/>
          <w:lang w:eastAsia="en-GB"/>
        </w:rPr>
        <w:t>;</w:t>
      </w:r>
    </w:p>
    <w:p w14:paraId="328C06EB"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40F2304D"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Log_Debug</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"[loop] Sending IoT Hub Message: %s</w:t>
      </w:r>
      <w:r w:rsidRPr="00E00F03">
        <w:rPr>
          <w:rFonts w:ascii="Consolas" w:eastAsia="Times New Roman" w:hAnsi="Consolas" w:cs="Times New Roman"/>
          <w:color w:val="FF0000"/>
          <w:sz w:val="18"/>
          <w:szCs w:val="18"/>
          <w:lang w:eastAsia="en-GB"/>
        </w:rPr>
        <w:t>\n</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 eventBuffer);</w:t>
      </w:r>
    </w:p>
    <w:p w14:paraId="2633C607"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B40BC08"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00FF"/>
          <w:sz w:val="18"/>
          <w:szCs w:val="18"/>
          <w:lang w:eastAsia="en-GB"/>
        </w:rPr>
        <w:t>bool</w:t>
      </w:r>
      <w:r w:rsidRPr="00E00F03">
        <w:rPr>
          <w:rFonts w:ascii="Consolas" w:eastAsia="Times New Roman" w:hAnsi="Consolas" w:cs="Times New Roman"/>
          <w:color w:val="000000"/>
          <w:sz w:val="18"/>
          <w:szCs w:val="18"/>
          <w:lang w:eastAsia="en-GB"/>
        </w:rPr>
        <w:t> isNetworkingReady = </w:t>
      </w:r>
      <w:r w:rsidRPr="00E00F03">
        <w:rPr>
          <w:rFonts w:ascii="Consolas" w:eastAsia="Times New Roman" w:hAnsi="Consolas" w:cs="Times New Roman"/>
          <w:color w:val="0000FF"/>
          <w:sz w:val="18"/>
          <w:szCs w:val="18"/>
          <w:lang w:eastAsia="en-GB"/>
        </w:rPr>
        <w:t>false</w:t>
      </w:r>
      <w:r w:rsidRPr="00E00F03">
        <w:rPr>
          <w:rFonts w:ascii="Consolas" w:eastAsia="Times New Roman" w:hAnsi="Consolas" w:cs="Times New Roman"/>
          <w:color w:val="000000"/>
          <w:sz w:val="18"/>
          <w:szCs w:val="18"/>
          <w:lang w:eastAsia="en-GB"/>
        </w:rPr>
        <w:t>;</w:t>
      </w:r>
    </w:p>
    <w:p w14:paraId="6D7A4F4D"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if</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Networking_IsNetworkingReady</w:t>
      </w:r>
      <w:r w:rsidRPr="00E00F03">
        <w:rPr>
          <w:rFonts w:ascii="Consolas" w:eastAsia="Times New Roman" w:hAnsi="Consolas" w:cs="Times New Roman"/>
          <w:color w:val="000000"/>
          <w:sz w:val="18"/>
          <w:szCs w:val="18"/>
          <w:lang w:eastAsia="en-GB"/>
        </w:rPr>
        <w:t>(&amp;isNetworkingReady) == -</w:t>
      </w:r>
      <w:r w:rsidRPr="00E00F03">
        <w:rPr>
          <w:rFonts w:ascii="Consolas" w:eastAsia="Times New Roman" w:hAnsi="Consolas" w:cs="Times New Roman"/>
          <w:color w:val="098658"/>
          <w:sz w:val="18"/>
          <w:szCs w:val="18"/>
          <w:lang w:eastAsia="en-GB"/>
        </w:rPr>
        <w:t>1</w:t>
      </w:r>
      <w:r w:rsidRPr="00E00F03">
        <w:rPr>
          <w:rFonts w:ascii="Consolas" w:eastAsia="Times New Roman" w:hAnsi="Consolas" w:cs="Times New Roman"/>
          <w:color w:val="000000"/>
          <w:sz w:val="18"/>
          <w:szCs w:val="18"/>
          <w:lang w:eastAsia="en-GB"/>
        </w:rPr>
        <w:t>) || !isNetworkingReady) {</w:t>
      </w:r>
    </w:p>
    <w:p w14:paraId="0841395B"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Log_Debug</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"[loop] WARNING: Cannot send IoTHubMessage because network is not up.</w:t>
      </w:r>
      <w:r w:rsidRPr="00E00F03">
        <w:rPr>
          <w:rFonts w:ascii="Consolas" w:eastAsia="Times New Roman" w:hAnsi="Consolas" w:cs="Times New Roman"/>
          <w:color w:val="FF0000"/>
          <w:sz w:val="18"/>
          <w:szCs w:val="18"/>
          <w:lang w:eastAsia="en-GB"/>
        </w:rPr>
        <w:t>\n</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w:t>
      </w:r>
    </w:p>
    <w:p w14:paraId="49421F9D"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return</w:t>
      </w:r>
      <w:r w:rsidRPr="00E00F03">
        <w:rPr>
          <w:rFonts w:ascii="Consolas" w:eastAsia="Times New Roman" w:hAnsi="Consolas" w:cs="Times New Roman"/>
          <w:color w:val="000000"/>
          <w:sz w:val="18"/>
          <w:szCs w:val="18"/>
          <w:lang w:eastAsia="en-GB"/>
        </w:rPr>
        <w:t>;</w:t>
      </w:r>
    </w:p>
    <w:p w14:paraId="08C3B5C9"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p>
    <w:p w14:paraId="57219B23"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F49739E"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IOTHUB_MESSAGE_HANDLE messageHandle = </w:t>
      </w:r>
      <w:r w:rsidRPr="00E00F03">
        <w:rPr>
          <w:rFonts w:ascii="Consolas" w:eastAsia="Times New Roman" w:hAnsi="Consolas" w:cs="Times New Roman"/>
          <w:color w:val="795E26"/>
          <w:sz w:val="18"/>
          <w:szCs w:val="18"/>
          <w:lang w:eastAsia="en-GB"/>
        </w:rPr>
        <w:t>IoTHubMessage_CreateFromString</w:t>
      </w:r>
      <w:r w:rsidRPr="00E00F03">
        <w:rPr>
          <w:rFonts w:ascii="Consolas" w:eastAsia="Times New Roman" w:hAnsi="Consolas" w:cs="Times New Roman"/>
          <w:color w:val="000000"/>
          <w:sz w:val="18"/>
          <w:szCs w:val="18"/>
          <w:lang w:eastAsia="en-GB"/>
        </w:rPr>
        <w:t>(eventBuffer);</w:t>
      </w:r>
    </w:p>
    <w:p w14:paraId="7FE54F6F"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1B2549C4"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if</w:t>
      </w:r>
      <w:r w:rsidRPr="00E00F03">
        <w:rPr>
          <w:rFonts w:ascii="Consolas" w:eastAsia="Times New Roman" w:hAnsi="Consolas" w:cs="Times New Roman"/>
          <w:color w:val="000000"/>
          <w:sz w:val="18"/>
          <w:szCs w:val="18"/>
          <w:lang w:eastAsia="en-GB"/>
        </w:rPr>
        <w:t> (messageHandle == </w:t>
      </w:r>
      <w:r w:rsidRPr="00E00F03">
        <w:rPr>
          <w:rFonts w:ascii="Consolas" w:eastAsia="Times New Roman" w:hAnsi="Consolas" w:cs="Times New Roman"/>
          <w:color w:val="098658"/>
          <w:sz w:val="18"/>
          <w:szCs w:val="18"/>
          <w:lang w:eastAsia="en-GB"/>
        </w:rPr>
        <w:t>0</w:t>
      </w:r>
      <w:r w:rsidRPr="00E00F03">
        <w:rPr>
          <w:rFonts w:ascii="Consolas" w:eastAsia="Times New Roman" w:hAnsi="Consolas" w:cs="Times New Roman"/>
          <w:color w:val="000000"/>
          <w:sz w:val="18"/>
          <w:szCs w:val="18"/>
          <w:lang w:eastAsia="en-GB"/>
        </w:rPr>
        <w:t>) {</w:t>
      </w:r>
    </w:p>
    <w:p w14:paraId="008BA22C"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Log_Debug</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"[loop] WARNING: unable to create a new IoTHubMessage</w:t>
      </w:r>
      <w:r w:rsidRPr="00E00F03">
        <w:rPr>
          <w:rFonts w:ascii="Consolas" w:eastAsia="Times New Roman" w:hAnsi="Consolas" w:cs="Times New Roman"/>
          <w:color w:val="FF0000"/>
          <w:sz w:val="18"/>
          <w:szCs w:val="18"/>
          <w:lang w:eastAsia="en-GB"/>
        </w:rPr>
        <w:t>\n</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w:t>
      </w:r>
    </w:p>
    <w:p w14:paraId="07D92DC8"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return</w:t>
      </w:r>
      <w:r w:rsidRPr="00E00F03">
        <w:rPr>
          <w:rFonts w:ascii="Consolas" w:eastAsia="Times New Roman" w:hAnsi="Consolas" w:cs="Times New Roman"/>
          <w:color w:val="000000"/>
          <w:sz w:val="18"/>
          <w:szCs w:val="18"/>
          <w:lang w:eastAsia="en-GB"/>
        </w:rPr>
        <w:t>;</w:t>
      </w:r>
    </w:p>
    <w:p w14:paraId="31BE0330"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p>
    <w:p w14:paraId="618D09E3"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AC1298F"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if</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IoTHubDeviceClient_LL_SendEventAsync</w:t>
      </w:r>
      <w:r w:rsidRPr="00E00F03">
        <w:rPr>
          <w:rFonts w:ascii="Consolas" w:eastAsia="Times New Roman" w:hAnsi="Consolas" w:cs="Times New Roman"/>
          <w:color w:val="000000"/>
          <w:sz w:val="18"/>
          <w:szCs w:val="18"/>
          <w:lang w:eastAsia="en-GB"/>
        </w:rPr>
        <w:t>(iothubClientHandle, messageHandle, SendMessageCallback,</w:t>
      </w:r>
    </w:p>
    <w:p w14:paraId="5F643E3F"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08000"/>
          <w:sz w:val="18"/>
          <w:szCs w:val="18"/>
          <w:lang w:eastAsia="en-GB"/>
        </w:rPr>
        <w:t>/*&amp;callback_param*/</w:t>
      </w: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098658"/>
          <w:sz w:val="18"/>
          <w:szCs w:val="18"/>
          <w:lang w:eastAsia="en-GB"/>
        </w:rPr>
        <w:t>0</w:t>
      </w:r>
      <w:r w:rsidRPr="00E00F03">
        <w:rPr>
          <w:rFonts w:ascii="Consolas" w:eastAsia="Times New Roman" w:hAnsi="Consolas" w:cs="Times New Roman"/>
          <w:color w:val="000000"/>
          <w:sz w:val="18"/>
          <w:szCs w:val="18"/>
          <w:lang w:eastAsia="en-GB"/>
        </w:rPr>
        <w:t>) != IOTHUB_CLIENT_OK) {</w:t>
      </w:r>
    </w:p>
    <w:p w14:paraId="23B4D4EC"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Log_Debug</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"[loop] WARNING: failed to hand over the message to IoTHubClient</w:t>
      </w:r>
      <w:r w:rsidRPr="00E00F03">
        <w:rPr>
          <w:rFonts w:ascii="Consolas" w:eastAsia="Times New Roman" w:hAnsi="Consolas" w:cs="Times New Roman"/>
          <w:color w:val="FF0000"/>
          <w:sz w:val="18"/>
          <w:szCs w:val="18"/>
          <w:lang w:eastAsia="en-GB"/>
        </w:rPr>
        <w:t>\n</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w:t>
      </w:r>
    </w:p>
    <w:p w14:paraId="6B5939FF"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p>
    <w:p w14:paraId="5912EACA"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AF00DB"/>
          <w:sz w:val="18"/>
          <w:szCs w:val="18"/>
          <w:lang w:eastAsia="en-GB"/>
        </w:rPr>
        <w:t>else</w:t>
      </w:r>
      <w:r w:rsidRPr="00E00F03">
        <w:rPr>
          <w:rFonts w:ascii="Consolas" w:eastAsia="Times New Roman" w:hAnsi="Consolas" w:cs="Times New Roman"/>
          <w:color w:val="000000"/>
          <w:sz w:val="18"/>
          <w:szCs w:val="18"/>
          <w:lang w:eastAsia="en-GB"/>
        </w:rPr>
        <w:t> {</w:t>
      </w:r>
    </w:p>
    <w:p w14:paraId="45C62AAA"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Log_Debug</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"[loop] INFO: IoTHubClient accepted the message for delivery</w:t>
      </w:r>
      <w:r w:rsidRPr="00E00F03">
        <w:rPr>
          <w:rFonts w:ascii="Consolas" w:eastAsia="Times New Roman" w:hAnsi="Consolas" w:cs="Times New Roman"/>
          <w:color w:val="FF0000"/>
          <w:sz w:val="18"/>
          <w:szCs w:val="18"/>
          <w:lang w:eastAsia="en-GB"/>
        </w:rPr>
        <w:t>\n</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w:t>
      </w:r>
    </w:p>
    <w:p w14:paraId="5E5F8915"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p>
    <w:p w14:paraId="121AD5DB"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A8AE343"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lastRenderedPageBreak/>
        <w:t>    </w:t>
      </w:r>
      <w:r w:rsidRPr="00E00F03">
        <w:rPr>
          <w:rFonts w:ascii="Consolas" w:eastAsia="Times New Roman" w:hAnsi="Consolas" w:cs="Times New Roman"/>
          <w:color w:val="795E26"/>
          <w:sz w:val="18"/>
          <w:szCs w:val="18"/>
          <w:lang w:eastAsia="en-GB"/>
        </w:rPr>
        <w:t>println</w:t>
      </w:r>
      <w:r w:rsidRPr="00E00F03">
        <w:rPr>
          <w:rFonts w:ascii="Consolas" w:eastAsia="Times New Roman" w:hAnsi="Consolas" w:cs="Times New Roman"/>
          <w:color w:val="000000"/>
          <w:sz w:val="18"/>
          <w:szCs w:val="18"/>
          <w:lang w:eastAsia="en-GB"/>
        </w:rPr>
        <w:t>(</w:t>
      </w:r>
      <w:r w:rsidRPr="00E00F03">
        <w:rPr>
          <w:rFonts w:ascii="Consolas" w:eastAsia="Times New Roman" w:hAnsi="Consolas" w:cs="Times New Roman"/>
          <w:color w:val="A31515"/>
          <w:sz w:val="18"/>
          <w:szCs w:val="18"/>
          <w:lang w:eastAsia="en-GB"/>
        </w:rPr>
        <w:t>""</w:t>
      </w:r>
      <w:r w:rsidRPr="00E00F03">
        <w:rPr>
          <w:rFonts w:ascii="Consolas" w:eastAsia="Times New Roman" w:hAnsi="Consolas" w:cs="Times New Roman"/>
          <w:color w:val="000000"/>
          <w:sz w:val="18"/>
          <w:szCs w:val="18"/>
          <w:lang w:eastAsia="en-GB"/>
        </w:rPr>
        <w:t>);</w:t>
      </w:r>
    </w:p>
    <w:p w14:paraId="2D3D5DBA"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    </w:t>
      </w:r>
      <w:r w:rsidRPr="00E00F03">
        <w:rPr>
          <w:rFonts w:ascii="Consolas" w:eastAsia="Times New Roman" w:hAnsi="Consolas" w:cs="Times New Roman"/>
          <w:color w:val="795E26"/>
          <w:sz w:val="18"/>
          <w:szCs w:val="18"/>
          <w:lang w:eastAsia="en-GB"/>
        </w:rPr>
        <w:t>IoTHubMessage_Destroy</w:t>
      </w:r>
      <w:r w:rsidRPr="00E00F03">
        <w:rPr>
          <w:rFonts w:ascii="Consolas" w:eastAsia="Times New Roman" w:hAnsi="Consolas" w:cs="Times New Roman"/>
          <w:color w:val="000000"/>
          <w:sz w:val="18"/>
          <w:szCs w:val="18"/>
          <w:lang w:eastAsia="en-GB"/>
        </w:rPr>
        <w:t>(messageHandle);</w:t>
      </w:r>
    </w:p>
    <w:p w14:paraId="264180FD" w14:textId="77777777" w:rsidR="00E00F03" w:rsidRPr="00E00F03" w:rsidRDefault="00E00F03"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E00F03">
        <w:rPr>
          <w:rFonts w:ascii="Consolas" w:eastAsia="Times New Roman" w:hAnsi="Consolas" w:cs="Times New Roman"/>
          <w:color w:val="000000"/>
          <w:sz w:val="18"/>
          <w:szCs w:val="18"/>
          <w:lang w:eastAsia="en-GB"/>
        </w:rPr>
        <w:t>}</w:t>
      </w:r>
    </w:p>
    <w:p w14:paraId="31129FD8" w14:textId="62CF733B" w:rsidR="00E00F03" w:rsidRDefault="0093127B" w:rsidP="00B4671B">
      <w:r>
        <w:t xml:space="preserve">This function will take the string that it has to send to the IoT hub and </w:t>
      </w:r>
      <w:r w:rsidR="000D734C">
        <w:t>queue it. The device will then send it when it is ready.</w:t>
      </w:r>
    </w:p>
    <w:p w14:paraId="2E5BD3C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FF"/>
          <w:sz w:val="18"/>
          <w:szCs w:val="18"/>
          <w:lang w:eastAsia="en-GB"/>
        </w:rPr>
        <w:t>int</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getAirQuality</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00FF"/>
          <w:sz w:val="18"/>
          <w:szCs w:val="18"/>
          <w:lang w:eastAsia="en-GB"/>
        </w:rPr>
        <w:t>void</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get the air quality reading from the module</w:t>
      </w:r>
    </w:p>
    <w:p w14:paraId="13D8720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w:t>
      </w:r>
    </w:p>
    <w:p w14:paraId="719A5BB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variables to store readings in</w:t>
      </w:r>
    </w:p>
    <w:p w14:paraId="49BE578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int</w:t>
      </w:r>
      <w:r w:rsidRPr="004134A4">
        <w:rPr>
          <w:rFonts w:ascii="Consolas" w:eastAsia="Times New Roman" w:hAnsi="Consolas" w:cs="Times New Roman"/>
          <w:color w:val="000000"/>
          <w:sz w:val="18"/>
          <w:szCs w:val="18"/>
          <w:lang w:eastAsia="en-GB"/>
        </w:rPr>
        <w:t> co2temp = </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w:t>
      </w:r>
    </w:p>
    <w:p w14:paraId="26307EE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int</w:t>
      </w:r>
      <w:r w:rsidRPr="004134A4">
        <w:rPr>
          <w:rFonts w:ascii="Consolas" w:eastAsia="Times New Roman" w:hAnsi="Consolas" w:cs="Times New Roman"/>
          <w:color w:val="000000"/>
          <w:sz w:val="18"/>
          <w:szCs w:val="18"/>
          <w:lang w:eastAsia="en-GB"/>
        </w:rPr>
        <w:t> tvoctemp = </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w:t>
      </w:r>
    </w:p>
    <w:p w14:paraId="2D80575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FA3FAD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Getting Air Quality"</w:t>
      </w:r>
      <w:r w:rsidRPr="004134A4">
        <w:rPr>
          <w:rFonts w:ascii="Consolas" w:eastAsia="Times New Roman" w:hAnsi="Consolas" w:cs="Times New Roman"/>
          <w:color w:val="000000"/>
          <w:sz w:val="18"/>
          <w:szCs w:val="18"/>
          <w:lang w:eastAsia="en-GB"/>
        </w:rPr>
        <w:t>);</w:t>
      </w:r>
    </w:p>
    <w:p w14:paraId="40DA566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Calibrating sensor"</w:t>
      </w:r>
      <w:r w:rsidRPr="004134A4">
        <w:rPr>
          <w:rFonts w:ascii="Consolas" w:eastAsia="Times New Roman" w:hAnsi="Consolas" w:cs="Times New Roman"/>
          <w:color w:val="000000"/>
          <w:sz w:val="18"/>
          <w:szCs w:val="18"/>
          <w:lang w:eastAsia="en-GB"/>
        </w:rPr>
        <w:t>);</w:t>
      </w:r>
    </w:p>
    <w:p w14:paraId="1331A0E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1F5D46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warm up the sensor by reading 5 times but not storing</w:t>
      </w:r>
    </w:p>
    <w:p w14:paraId="7EE2F04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for</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int</w:t>
      </w:r>
      <w:r w:rsidRPr="004134A4">
        <w:rPr>
          <w:rFonts w:ascii="Consolas" w:eastAsia="Times New Roman" w:hAnsi="Consolas" w:cs="Times New Roman"/>
          <w:color w:val="000000"/>
          <w:sz w:val="18"/>
          <w:szCs w:val="18"/>
          <w:lang w:eastAsia="en-GB"/>
        </w:rPr>
        <w:t> i = </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 i &lt; </w:t>
      </w:r>
      <w:r w:rsidRPr="004134A4">
        <w:rPr>
          <w:rFonts w:ascii="Consolas" w:eastAsia="Times New Roman" w:hAnsi="Consolas" w:cs="Times New Roman"/>
          <w:color w:val="098658"/>
          <w:sz w:val="18"/>
          <w:szCs w:val="18"/>
          <w:lang w:eastAsia="en-GB"/>
        </w:rPr>
        <w:t>5</w:t>
      </w:r>
      <w:r w:rsidRPr="004134A4">
        <w:rPr>
          <w:rFonts w:ascii="Consolas" w:eastAsia="Times New Roman" w:hAnsi="Consolas" w:cs="Times New Roman"/>
          <w:color w:val="000000"/>
          <w:sz w:val="18"/>
          <w:szCs w:val="18"/>
          <w:lang w:eastAsia="en-GB"/>
        </w:rPr>
        <w:t>; i++)</w:t>
      </w:r>
    </w:p>
    <w:p w14:paraId="6329954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4D51E1B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initialise variables to work with</w:t>
      </w:r>
    </w:p>
    <w:p w14:paraId="594D50D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val="fr-FR" w:eastAsia="en-GB"/>
        </w:rPr>
        <w:t>uint8_t</w:t>
      </w: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val="fr-FR" w:eastAsia="en-GB"/>
        </w:rPr>
        <w:t>buff</w:t>
      </w:r>
      <w:r w:rsidRPr="004134A4">
        <w:rPr>
          <w:rFonts w:ascii="Consolas" w:eastAsia="Times New Roman" w:hAnsi="Consolas" w:cs="Times New Roman"/>
          <w:color w:val="000000"/>
          <w:sz w:val="18"/>
          <w:szCs w:val="18"/>
          <w:lang w:val="fr-FR" w:eastAsia="en-GB"/>
        </w:rPr>
        <w:t>[</w:t>
      </w:r>
      <w:r w:rsidRPr="004134A4">
        <w:rPr>
          <w:rFonts w:ascii="Consolas" w:eastAsia="Times New Roman" w:hAnsi="Consolas" w:cs="Times New Roman"/>
          <w:color w:val="098658"/>
          <w:sz w:val="18"/>
          <w:szCs w:val="18"/>
          <w:lang w:val="fr-FR" w:eastAsia="en-GB"/>
        </w:rPr>
        <w:t>2</w:t>
      </w:r>
      <w:r w:rsidRPr="004134A4">
        <w:rPr>
          <w:rFonts w:ascii="Consolas" w:eastAsia="Times New Roman" w:hAnsi="Consolas" w:cs="Times New Roman"/>
          <w:color w:val="000000"/>
          <w:sz w:val="18"/>
          <w:szCs w:val="18"/>
          <w:lang w:val="fr-FR" w:eastAsia="en-GB"/>
        </w:rPr>
        <w:t>] = {};</w:t>
      </w:r>
    </w:p>
    <w:p w14:paraId="06244C9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00FF"/>
          <w:sz w:val="18"/>
          <w:szCs w:val="18"/>
          <w:lang w:val="fr-FR" w:eastAsia="en-GB"/>
        </w:rPr>
        <w:t>int32_t</w:t>
      </w:r>
      <w:r w:rsidRPr="004134A4">
        <w:rPr>
          <w:rFonts w:ascii="Consolas" w:eastAsia="Times New Roman" w:hAnsi="Consolas" w:cs="Times New Roman"/>
          <w:color w:val="000000"/>
          <w:sz w:val="18"/>
          <w:szCs w:val="18"/>
          <w:lang w:val="fr-FR" w:eastAsia="en-GB"/>
        </w:rPr>
        <w:t> retVal = </w:t>
      </w:r>
      <w:r w:rsidRPr="004134A4">
        <w:rPr>
          <w:rFonts w:ascii="Consolas" w:eastAsia="Times New Roman" w:hAnsi="Consolas" w:cs="Times New Roman"/>
          <w:color w:val="098658"/>
          <w:sz w:val="18"/>
          <w:szCs w:val="18"/>
          <w:lang w:val="fr-FR" w:eastAsia="en-GB"/>
        </w:rPr>
        <w:t>0</w:t>
      </w:r>
      <w:r w:rsidRPr="004134A4">
        <w:rPr>
          <w:rFonts w:ascii="Consolas" w:eastAsia="Times New Roman" w:hAnsi="Consolas" w:cs="Times New Roman"/>
          <w:color w:val="000000"/>
          <w:sz w:val="18"/>
          <w:szCs w:val="18"/>
          <w:lang w:val="fr-FR" w:eastAsia="en-GB"/>
        </w:rPr>
        <w:t>;</w:t>
      </w:r>
    </w:p>
    <w:p w14:paraId="399BCF1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00FF"/>
          <w:sz w:val="18"/>
          <w:szCs w:val="18"/>
          <w:lang w:val="fr-FR" w:eastAsia="en-GB"/>
        </w:rPr>
        <w:t>uint8_t</w:t>
      </w: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val="fr-FR" w:eastAsia="en-GB"/>
        </w:rPr>
        <w:t>sgp30_buffer</w:t>
      </w:r>
      <w:r w:rsidRPr="004134A4">
        <w:rPr>
          <w:rFonts w:ascii="Consolas" w:eastAsia="Times New Roman" w:hAnsi="Consolas" w:cs="Times New Roman"/>
          <w:color w:val="000000"/>
          <w:sz w:val="18"/>
          <w:szCs w:val="18"/>
          <w:lang w:val="fr-FR" w:eastAsia="en-GB"/>
        </w:rPr>
        <w:t>[</w:t>
      </w:r>
      <w:r w:rsidRPr="004134A4">
        <w:rPr>
          <w:rFonts w:ascii="Consolas" w:eastAsia="Times New Roman" w:hAnsi="Consolas" w:cs="Times New Roman"/>
          <w:color w:val="098658"/>
          <w:sz w:val="18"/>
          <w:szCs w:val="18"/>
          <w:lang w:val="fr-FR" w:eastAsia="en-GB"/>
        </w:rPr>
        <w:t>6</w:t>
      </w:r>
      <w:r w:rsidRPr="004134A4">
        <w:rPr>
          <w:rFonts w:ascii="Consolas" w:eastAsia="Times New Roman" w:hAnsi="Consolas" w:cs="Times New Roman"/>
          <w:color w:val="000000"/>
          <w:sz w:val="18"/>
          <w:szCs w:val="18"/>
          <w:lang w:val="fr-FR" w:eastAsia="en-GB"/>
        </w:rPr>
        <w:t>] = {};</w:t>
      </w:r>
    </w:p>
    <w:p w14:paraId="29649E1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p>
    <w:p w14:paraId="1410BD8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val="fr-FR" w:eastAsia="en-GB"/>
        </w:rPr>
        <w:t>buff</w:t>
      </w:r>
      <w:r w:rsidRPr="004134A4">
        <w:rPr>
          <w:rFonts w:ascii="Consolas" w:eastAsia="Times New Roman" w:hAnsi="Consolas" w:cs="Times New Roman"/>
          <w:color w:val="000000"/>
          <w:sz w:val="18"/>
          <w:szCs w:val="18"/>
          <w:lang w:val="fr-FR" w:eastAsia="en-GB"/>
        </w:rPr>
        <w:t>[</w:t>
      </w:r>
      <w:r w:rsidRPr="004134A4">
        <w:rPr>
          <w:rFonts w:ascii="Consolas" w:eastAsia="Times New Roman" w:hAnsi="Consolas" w:cs="Times New Roman"/>
          <w:color w:val="098658"/>
          <w:sz w:val="18"/>
          <w:szCs w:val="18"/>
          <w:lang w:val="fr-FR" w:eastAsia="en-GB"/>
        </w:rPr>
        <w:t>0</w:t>
      </w:r>
      <w:r w:rsidRPr="004134A4">
        <w:rPr>
          <w:rFonts w:ascii="Consolas" w:eastAsia="Times New Roman" w:hAnsi="Consolas" w:cs="Times New Roman"/>
          <w:color w:val="000000"/>
          <w:sz w:val="18"/>
          <w:szCs w:val="18"/>
          <w:lang w:val="fr-FR" w:eastAsia="en-GB"/>
        </w:rPr>
        <w:t>] = </w:t>
      </w:r>
      <w:r w:rsidRPr="004134A4">
        <w:rPr>
          <w:rFonts w:ascii="Consolas" w:eastAsia="Times New Roman" w:hAnsi="Consolas" w:cs="Times New Roman"/>
          <w:color w:val="098658"/>
          <w:sz w:val="18"/>
          <w:szCs w:val="18"/>
          <w:lang w:val="fr-FR" w:eastAsia="en-GB"/>
        </w:rPr>
        <w:t>0x20</w:t>
      </w:r>
      <w:r w:rsidRPr="004134A4">
        <w:rPr>
          <w:rFonts w:ascii="Consolas" w:eastAsia="Times New Roman" w:hAnsi="Consolas" w:cs="Times New Roman"/>
          <w:color w:val="000000"/>
          <w:sz w:val="18"/>
          <w:szCs w:val="18"/>
          <w:lang w:val="fr-FR" w:eastAsia="en-GB"/>
        </w:rPr>
        <w:t>;</w:t>
      </w:r>
    </w:p>
    <w:p w14:paraId="6144C015"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eastAsia="en-GB"/>
        </w:rPr>
        <w:t>buff</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98658"/>
          <w:sz w:val="18"/>
          <w:szCs w:val="18"/>
          <w:lang w:eastAsia="en-GB"/>
        </w:rPr>
        <w:t>0x08</w:t>
      </w:r>
      <w:r w:rsidRPr="004134A4">
        <w:rPr>
          <w:rFonts w:ascii="Consolas" w:eastAsia="Times New Roman" w:hAnsi="Consolas" w:cs="Times New Roman"/>
          <w:color w:val="000000"/>
          <w:sz w:val="18"/>
          <w:szCs w:val="18"/>
          <w:lang w:eastAsia="en-GB"/>
        </w:rPr>
        <w:t>;</w:t>
      </w:r>
    </w:p>
    <w:p w14:paraId="2589DB1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4A7E08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communicate with module</w:t>
      </w:r>
    </w:p>
    <w:p w14:paraId="275E1BC0"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retVal = </w:t>
      </w:r>
      <w:r w:rsidRPr="004134A4">
        <w:rPr>
          <w:rFonts w:ascii="Consolas" w:eastAsia="Times New Roman" w:hAnsi="Consolas" w:cs="Times New Roman"/>
          <w:color w:val="795E26"/>
          <w:sz w:val="18"/>
          <w:szCs w:val="18"/>
          <w:lang w:eastAsia="en-GB"/>
        </w:rPr>
        <w:t>I2CMaster_Write</w:t>
      </w:r>
      <w:r w:rsidRPr="004134A4">
        <w:rPr>
          <w:rFonts w:ascii="Consolas" w:eastAsia="Times New Roman" w:hAnsi="Consolas" w:cs="Times New Roman"/>
          <w:color w:val="000000"/>
          <w:sz w:val="18"/>
          <w:szCs w:val="18"/>
          <w:lang w:eastAsia="en-GB"/>
        </w:rPr>
        <w:t>(i2cFd, </w:t>
      </w:r>
      <w:r w:rsidRPr="004134A4">
        <w:rPr>
          <w:rFonts w:ascii="Consolas" w:eastAsia="Times New Roman" w:hAnsi="Consolas" w:cs="Times New Roman"/>
          <w:color w:val="098658"/>
          <w:sz w:val="18"/>
          <w:szCs w:val="18"/>
          <w:lang w:eastAsia="en-GB"/>
        </w:rPr>
        <w:t>0x58</w:t>
      </w:r>
      <w:r w:rsidRPr="004134A4">
        <w:rPr>
          <w:rFonts w:ascii="Consolas" w:eastAsia="Times New Roman" w:hAnsi="Consolas" w:cs="Times New Roman"/>
          <w:color w:val="000000"/>
          <w:sz w:val="18"/>
          <w:szCs w:val="18"/>
          <w:lang w:eastAsia="en-GB"/>
        </w:rPr>
        <w:t>, buff, </w:t>
      </w:r>
      <w:r w:rsidRPr="004134A4">
        <w:rPr>
          <w:rFonts w:ascii="Consolas" w:eastAsia="Times New Roman" w:hAnsi="Consolas" w:cs="Times New Roman"/>
          <w:color w:val="098658"/>
          <w:sz w:val="18"/>
          <w:szCs w:val="18"/>
          <w:lang w:eastAsia="en-GB"/>
        </w:rPr>
        <w:t>16</w:t>
      </w:r>
      <w:r w:rsidRPr="004134A4">
        <w:rPr>
          <w:rFonts w:ascii="Consolas" w:eastAsia="Times New Roman" w:hAnsi="Consolas" w:cs="Times New Roman"/>
          <w:color w:val="000000"/>
          <w:sz w:val="18"/>
          <w:szCs w:val="18"/>
          <w:lang w:eastAsia="en-GB"/>
        </w:rPr>
        <w:t>);</w:t>
      </w:r>
    </w:p>
    <w:p w14:paraId="605B53C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sleep</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w:t>
      </w:r>
    </w:p>
    <w:p w14:paraId="2AA956D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D74C79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retVal = </w:t>
      </w:r>
      <w:r w:rsidRPr="004134A4">
        <w:rPr>
          <w:rFonts w:ascii="Consolas" w:eastAsia="Times New Roman" w:hAnsi="Consolas" w:cs="Times New Roman"/>
          <w:color w:val="795E26"/>
          <w:sz w:val="18"/>
          <w:szCs w:val="18"/>
          <w:lang w:eastAsia="en-GB"/>
        </w:rPr>
        <w:t>I2CMaster_Read</w:t>
      </w:r>
      <w:r w:rsidRPr="004134A4">
        <w:rPr>
          <w:rFonts w:ascii="Consolas" w:eastAsia="Times New Roman" w:hAnsi="Consolas" w:cs="Times New Roman"/>
          <w:color w:val="000000"/>
          <w:sz w:val="18"/>
          <w:szCs w:val="18"/>
          <w:lang w:eastAsia="en-GB"/>
        </w:rPr>
        <w:t>(i2cFd, </w:t>
      </w:r>
      <w:r w:rsidRPr="004134A4">
        <w:rPr>
          <w:rFonts w:ascii="Consolas" w:eastAsia="Times New Roman" w:hAnsi="Consolas" w:cs="Times New Roman"/>
          <w:color w:val="098658"/>
          <w:sz w:val="18"/>
          <w:szCs w:val="18"/>
          <w:lang w:eastAsia="en-GB"/>
        </w:rPr>
        <w:t>0x58</w:t>
      </w:r>
      <w:r w:rsidRPr="004134A4">
        <w:rPr>
          <w:rFonts w:ascii="Consolas" w:eastAsia="Times New Roman" w:hAnsi="Consolas" w:cs="Times New Roman"/>
          <w:color w:val="000000"/>
          <w:sz w:val="18"/>
          <w:szCs w:val="18"/>
          <w:lang w:eastAsia="en-GB"/>
        </w:rPr>
        <w:t>, sgp30_buffer, </w:t>
      </w:r>
      <w:r w:rsidRPr="004134A4">
        <w:rPr>
          <w:rFonts w:ascii="Consolas" w:eastAsia="Times New Roman" w:hAnsi="Consolas" w:cs="Times New Roman"/>
          <w:color w:val="098658"/>
          <w:sz w:val="18"/>
          <w:szCs w:val="18"/>
          <w:lang w:eastAsia="en-GB"/>
        </w:rPr>
        <w:t>6</w:t>
      </w:r>
      <w:r w:rsidRPr="004134A4">
        <w:rPr>
          <w:rFonts w:ascii="Consolas" w:eastAsia="Times New Roman" w:hAnsi="Consolas" w:cs="Times New Roman"/>
          <w:color w:val="000000"/>
          <w:sz w:val="18"/>
          <w:szCs w:val="18"/>
          <w:lang w:eastAsia="en-GB"/>
        </w:rPr>
        <w:t>);</w:t>
      </w:r>
    </w:p>
    <w:p w14:paraId="441933F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delay</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600</w:t>
      </w:r>
      <w:r w:rsidRPr="004134A4">
        <w:rPr>
          <w:rFonts w:ascii="Consolas" w:eastAsia="Times New Roman" w:hAnsi="Consolas" w:cs="Times New Roman"/>
          <w:color w:val="000000"/>
          <w:sz w:val="18"/>
          <w:szCs w:val="18"/>
          <w:lang w:eastAsia="en-GB"/>
        </w:rPr>
        <w:t>);</w:t>
      </w:r>
    </w:p>
    <w:p w14:paraId="15EB2AE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blinkLED</w:t>
      </w:r>
      <w:r w:rsidRPr="004134A4">
        <w:rPr>
          <w:rFonts w:ascii="Consolas" w:eastAsia="Times New Roman" w:hAnsi="Consolas" w:cs="Times New Roman"/>
          <w:color w:val="000000"/>
          <w:sz w:val="18"/>
          <w:szCs w:val="18"/>
          <w:lang w:eastAsia="en-GB"/>
        </w:rPr>
        <w:t>();</w:t>
      </w:r>
    </w:p>
    <w:p w14:paraId="79D8AA4A"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0809CDB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B250665"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Getting Air Quality"</w:t>
      </w:r>
      <w:r w:rsidRPr="004134A4">
        <w:rPr>
          <w:rFonts w:ascii="Consolas" w:eastAsia="Times New Roman" w:hAnsi="Consolas" w:cs="Times New Roman"/>
          <w:color w:val="000000"/>
          <w:sz w:val="18"/>
          <w:szCs w:val="18"/>
          <w:lang w:eastAsia="en-GB"/>
        </w:rPr>
        <w:t>);</w:t>
      </w:r>
    </w:p>
    <w:p w14:paraId="56733DA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1E10744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get the values</w:t>
      </w:r>
    </w:p>
    <w:p w14:paraId="7848938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for</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int</w:t>
      </w:r>
      <w:r w:rsidRPr="004134A4">
        <w:rPr>
          <w:rFonts w:ascii="Consolas" w:eastAsia="Times New Roman" w:hAnsi="Consolas" w:cs="Times New Roman"/>
          <w:color w:val="000000"/>
          <w:sz w:val="18"/>
          <w:szCs w:val="18"/>
          <w:lang w:eastAsia="en-GB"/>
        </w:rPr>
        <w:t> i = </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 i &lt; </w:t>
      </w:r>
      <w:r w:rsidRPr="004134A4">
        <w:rPr>
          <w:rFonts w:ascii="Consolas" w:eastAsia="Times New Roman" w:hAnsi="Consolas" w:cs="Times New Roman"/>
          <w:color w:val="098658"/>
          <w:sz w:val="18"/>
          <w:szCs w:val="18"/>
          <w:lang w:eastAsia="en-GB"/>
        </w:rPr>
        <w:t>5</w:t>
      </w:r>
      <w:r w:rsidRPr="004134A4">
        <w:rPr>
          <w:rFonts w:ascii="Consolas" w:eastAsia="Times New Roman" w:hAnsi="Consolas" w:cs="Times New Roman"/>
          <w:color w:val="000000"/>
          <w:sz w:val="18"/>
          <w:szCs w:val="18"/>
          <w:lang w:eastAsia="en-GB"/>
        </w:rPr>
        <w:t>; i++)</w:t>
      </w:r>
    </w:p>
    <w:p w14:paraId="135007B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0045E74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initialise variables to work with</w:t>
      </w:r>
    </w:p>
    <w:p w14:paraId="14C768AA" w14:textId="77777777" w:rsidR="004134A4" w:rsidRPr="00F343E7"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eastAsia="en-GB"/>
        </w:rPr>
        <w:t>        </w:t>
      </w:r>
      <w:r w:rsidRPr="00F343E7">
        <w:rPr>
          <w:rFonts w:ascii="Consolas" w:eastAsia="Times New Roman" w:hAnsi="Consolas" w:cs="Times New Roman"/>
          <w:color w:val="0000FF"/>
          <w:sz w:val="18"/>
          <w:szCs w:val="18"/>
          <w:lang w:val="fr-FR" w:eastAsia="en-GB"/>
        </w:rPr>
        <w:t>uint8_t</w:t>
      </w:r>
      <w:r w:rsidRPr="00F343E7">
        <w:rPr>
          <w:rFonts w:ascii="Consolas" w:eastAsia="Times New Roman" w:hAnsi="Consolas" w:cs="Times New Roman"/>
          <w:color w:val="000000"/>
          <w:sz w:val="18"/>
          <w:szCs w:val="18"/>
          <w:lang w:val="fr-FR" w:eastAsia="en-GB"/>
        </w:rPr>
        <w:t> </w:t>
      </w:r>
      <w:r w:rsidRPr="00F343E7">
        <w:rPr>
          <w:rFonts w:ascii="Consolas" w:eastAsia="Times New Roman" w:hAnsi="Consolas" w:cs="Times New Roman"/>
          <w:color w:val="001080"/>
          <w:sz w:val="18"/>
          <w:szCs w:val="18"/>
          <w:lang w:val="fr-FR" w:eastAsia="en-GB"/>
        </w:rPr>
        <w:t>buff</w:t>
      </w:r>
      <w:r w:rsidRPr="00F343E7">
        <w:rPr>
          <w:rFonts w:ascii="Consolas" w:eastAsia="Times New Roman" w:hAnsi="Consolas" w:cs="Times New Roman"/>
          <w:color w:val="000000"/>
          <w:sz w:val="18"/>
          <w:szCs w:val="18"/>
          <w:lang w:val="fr-FR" w:eastAsia="en-GB"/>
        </w:rPr>
        <w:t>[</w:t>
      </w:r>
      <w:r w:rsidRPr="00F343E7">
        <w:rPr>
          <w:rFonts w:ascii="Consolas" w:eastAsia="Times New Roman" w:hAnsi="Consolas" w:cs="Times New Roman"/>
          <w:color w:val="098658"/>
          <w:sz w:val="18"/>
          <w:szCs w:val="18"/>
          <w:lang w:val="fr-FR" w:eastAsia="en-GB"/>
        </w:rPr>
        <w:t>2</w:t>
      </w:r>
      <w:r w:rsidRPr="00F343E7">
        <w:rPr>
          <w:rFonts w:ascii="Consolas" w:eastAsia="Times New Roman" w:hAnsi="Consolas" w:cs="Times New Roman"/>
          <w:color w:val="000000"/>
          <w:sz w:val="18"/>
          <w:szCs w:val="18"/>
          <w:lang w:val="fr-FR" w:eastAsia="en-GB"/>
        </w:rPr>
        <w:t>] = {};</w:t>
      </w:r>
    </w:p>
    <w:p w14:paraId="4107069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F343E7">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00FF"/>
          <w:sz w:val="18"/>
          <w:szCs w:val="18"/>
          <w:lang w:val="fr-FR" w:eastAsia="en-GB"/>
        </w:rPr>
        <w:t>int32_t</w:t>
      </w:r>
      <w:r w:rsidRPr="004134A4">
        <w:rPr>
          <w:rFonts w:ascii="Consolas" w:eastAsia="Times New Roman" w:hAnsi="Consolas" w:cs="Times New Roman"/>
          <w:color w:val="000000"/>
          <w:sz w:val="18"/>
          <w:szCs w:val="18"/>
          <w:lang w:val="fr-FR" w:eastAsia="en-GB"/>
        </w:rPr>
        <w:t> retVal = </w:t>
      </w:r>
      <w:r w:rsidRPr="004134A4">
        <w:rPr>
          <w:rFonts w:ascii="Consolas" w:eastAsia="Times New Roman" w:hAnsi="Consolas" w:cs="Times New Roman"/>
          <w:color w:val="098658"/>
          <w:sz w:val="18"/>
          <w:szCs w:val="18"/>
          <w:lang w:val="fr-FR" w:eastAsia="en-GB"/>
        </w:rPr>
        <w:t>0</w:t>
      </w:r>
      <w:r w:rsidRPr="004134A4">
        <w:rPr>
          <w:rFonts w:ascii="Consolas" w:eastAsia="Times New Roman" w:hAnsi="Consolas" w:cs="Times New Roman"/>
          <w:color w:val="000000"/>
          <w:sz w:val="18"/>
          <w:szCs w:val="18"/>
          <w:lang w:val="fr-FR" w:eastAsia="en-GB"/>
        </w:rPr>
        <w:t>;</w:t>
      </w:r>
    </w:p>
    <w:p w14:paraId="4595C0D5"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00FF"/>
          <w:sz w:val="18"/>
          <w:szCs w:val="18"/>
          <w:lang w:val="fr-FR" w:eastAsia="en-GB"/>
        </w:rPr>
        <w:t>uint8_t</w:t>
      </w: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val="fr-FR" w:eastAsia="en-GB"/>
        </w:rPr>
        <w:t>sgp30_buffer</w:t>
      </w:r>
      <w:r w:rsidRPr="004134A4">
        <w:rPr>
          <w:rFonts w:ascii="Consolas" w:eastAsia="Times New Roman" w:hAnsi="Consolas" w:cs="Times New Roman"/>
          <w:color w:val="000000"/>
          <w:sz w:val="18"/>
          <w:szCs w:val="18"/>
          <w:lang w:val="fr-FR" w:eastAsia="en-GB"/>
        </w:rPr>
        <w:t>[</w:t>
      </w:r>
      <w:r w:rsidRPr="004134A4">
        <w:rPr>
          <w:rFonts w:ascii="Consolas" w:eastAsia="Times New Roman" w:hAnsi="Consolas" w:cs="Times New Roman"/>
          <w:color w:val="098658"/>
          <w:sz w:val="18"/>
          <w:szCs w:val="18"/>
          <w:lang w:val="fr-FR" w:eastAsia="en-GB"/>
        </w:rPr>
        <w:t>6</w:t>
      </w:r>
      <w:r w:rsidRPr="004134A4">
        <w:rPr>
          <w:rFonts w:ascii="Consolas" w:eastAsia="Times New Roman" w:hAnsi="Consolas" w:cs="Times New Roman"/>
          <w:color w:val="000000"/>
          <w:sz w:val="18"/>
          <w:szCs w:val="18"/>
          <w:lang w:val="fr-FR" w:eastAsia="en-GB"/>
        </w:rPr>
        <w:t>] = {};</w:t>
      </w:r>
    </w:p>
    <w:p w14:paraId="1D138AD7"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p>
    <w:p w14:paraId="11C21D52" w14:textId="77777777" w:rsidR="004134A4" w:rsidRPr="00F343E7"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F343E7">
        <w:rPr>
          <w:rFonts w:ascii="Consolas" w:eastAsia="Times New Roman" w:hAnsi="Consolas" w:cs="Times New Roman"/>
          <w:color w:val="001080"/>
          <w:sz w:val="18"/>
          <w:szCs w:val="18"/>
          <w:lang w:val="fr-FR" w:eastAsia="en-GB"/>
        </w:rPr>
        <w:t>buff</w:t>
      </w:r>
      <w:r w:rsidRPr="00F343E7">
        <w:rPr>
          <w:rFonts w:ascii="Consolas" w:eastAsia="Times New Roman" w:hAnsi="Consolas" w:cs="Times New Roman"/>
          <w:color w:val="000000"/>
          <w:sz w:val="18"/>
          <w:szCs w:val="18"/>
          <w:lang w:val="fr-FR" w:eastAsia="en-GB"/>
        </w:rPr>
        <w:t>[</w:t>
      </w:r>
      <w:r w:rsidRPr="00F343E7">
        <w:rPr>
          <w:rFonts w:ascii="Consolas" w:eastAsia="Times New Roman" w:hAnsi="Consolas" w:cs="Times New Roman"/>
          <w:color w:val="098658"/>
          <w:sz w:val="18"/>
          <w:szCs w:val="18"/>
          <w:lang w:val="fr-FR" w:eastAsia="en-GB"/>
        </w:rPr>
        <w:t>0</w:t>
      </w:r>
      <w:r w:rsidRPr="00F343E7">
        <w:rPr>
          <w:rFonts w:ascii="Consolas" w:eastAsia="Times New Roman" w:hAnsi="Consolas" w:cs="Times New Roman"/>
          <w:color w:val="000000"/>
          <w:sz w:val="18"/>
          <w:szCs w:val="18"/>
          <w:lang w:val="fr-FR" w:eastAsia="en-GB"/>
        </w:rPr>
        <w:t>] = </w:t>
      </w:r>
      <w:r w:rsidRPr="00F343E7">
        <w:rPr>
          <w:rFonts w:ascii="Consolas" w:eastAsia="Times New Roman" w:hAnsi="Consolas" w:cs="Times New Roman"/>
          <w:color w:val="098658"/>
          <w:sz w:val="18"/>
          <w:szCs w:val="18"/>
          <w:lang w:val="fr-FR" w:eastAsia="en-GB"/>
        </w:rPr>
        <w:t>0x20</w:t>
      </w:r>
      <w:r w:rsidRPr="00F343E7">
        <w:rPr>
          <w:rFonts w:ascii="Consolas" w:eastAsia="Times New Roman" w:hAnsi="Consolas" w:cs="Times New Roman"/>
          <w:color w:val="000000"/>
          <w:sz w:val="18"/>
          <w:szCs w:val="18"/>
          <w:lang w:val="fr-FR" w:eastAsia="en-GB"/>
        </w:rPr>
        <w:t>;</w:t>
      </w:r>
    </w:p>
    <w:p w14:paraId="5EEB83A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F343E7">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1080"/>
          <w:sz w:val="18"/>
          <w:szCs w:val="18"/>
          <w:lang w:eastAsia="en-GB"/>
        </w:rPr>
        <w:t>buff</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98658"/>
          <w:sz w:val="18"/>
          <w:szCs w:val="18"/>
          <w:lang w:eastAsia="en-GB"/>
        </w:rPr>
        <w:t>0x08</w:t>
      </w:r>
      <w:r w:rsidRPr="004134A4">
        <w:rPr>
          <w:rFonts w:ascii="Consolas" w:eastAsia="Times New Roman" w:hAnsi="Consolas" w:cs="Times New Roman"/>
          <w:color w:val="000000"/>
          <w:sz w:val="18"/>
          <w:szCs w:val="18"/>
          <w:lang w:eastAsia="en-GB"/>
        </w:rPr>
        <w:t>;</w:t>
      </w:r>
    </w:p>
    <w:p w14:paraId="0C2614E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BFCB21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communicate with module</w:t>
      </w:r>
    </w:p>
    <w:p w14:paraId="184903D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lastRenderedPageBreak/>
        <w:t>        retVal = </w:t>
      </w:r>
      <w:r w:rsidRPr="004134A4">
        <w:rPr>
          <w:rFonts w:ascii="Consolas" w:eastAsia="Times New Roman" w:hAnsi="Consolas" w:cs="Times New Roman"/>
          <w:color w:val="795E26"/>
          <w:sz w:val="18"/>
          <w:szCs w:val="18"/>
          <w:lang w:eastAsia="en-GB"/>
        </w:rPr>
        <w:t>I2CMaster_Write</w:t>
      </w:r>
      <w:r w:rsidRPr="004134A4">
        <w:rPr>
          <w:rFonts w:ascii="Consolas" w:eastAsia="Times New Roman" w:hAnsi="Consolas" w:cs="Times New Roman"/>
          <w:color w:val="000000"/>
          <w:sz w:val="18"/>
          <w:szCs w:val="18"/>
          <w:lang w:eastAsia="en-GB"/>
        </w:rPr>
        <w:t>(i2cFd, </w:t>
      </w:r>
      <w:r w:rsidRPr="004134A4">
        <w:rPr>
          <w:rFonts w:ascii="Consolas" w:eastAsia="Times New Roman" w:hAnsi="Consolas" w:cs="Times New Roman"/>
          <w:color w:val="098658"/>
          <w:sz w:val="18"/>
          <w:szCs w:val="18"/>
          <w:lang w:eastAsia="en-GB"/>
        </w:rPr>
        <w:t>0x58</w:t>
      </w:r>
      <w:r w:rsidRPr="004134A4">
        <w:rPr>
          <w:rFonts w:ascii="Consolas" w:eastAsia="Times New Roman" w:hAnsi="Consolas" w:cs="Times New Roman"/>
          <w:color w:val="000000"/>
          <w:sz w:val="18"/>
          <w:szCs w:val="18"/>
          <w:lang w:eastAsia="en-GB"/>
        </w:rPr>
        <w:t>, buff, </w:t>
      </w:r>
      <w:r w:rsidRPr="004134A4">
        <w:rPr>
          <w:rFonts w:ascii="Consolas" w:eastAsia="Times New Roman" w:hAnsi="Consolas" w:cs="Times New Roman"/>
          <w:color w:val="098658"/>
          <w:sz w:val="18"/>
          <w:szCs w:val="18"/>
          <w:lang w:eastAsia="en-GB"/>
        </w:rPr>
        <w:t>16</w:t>
      </w:r>
      <w:r w:rsidRPr="004134A4">
        <w:rPr>
          <w:rFonts w:ascii="Consolas" w:eastAsia="Times New Roman" w:hAnsi="Consolas" w:cs="Times New Roman"/>
          <w:color w:val="000000"/>
          <w:sz w:val="18"/>
          <w:szCs w:val="18"/>
          <w:lang w:eastAsia="en-GB"/>
        </w:rPr>
        <w:t>);</w:t>
      </w:r>
    </w:p>
    <w:p w14:paraId="4424D64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sleep</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w:t>
      </w:r>
    </w:p>
    <w:p w14:paraId="543E0C3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6B681F7A"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retVal = </w:t>
      </w:r>
      <w:r w:rsidRPr="004134A4">
        <w:rPr>
          <w:rFonts w:ascii="Consolas" w:eastAsia="Times New Roman" w:hAnsi="Consolas" w:cs="Times New Roman"/>
          <w:color w:val="795E26"/>
          <w:sz w:val="18"/>
          <w:szCs w:val="18"/>
          <w:lang w:eastAsia="en-GB"/>
        </w:rPr>
        <w:t>I2CMaster_Read</w:t>
      </w:r>
      <w:r w:rsidRPr="004134A4">
        <w:rPr>
          <w:rFonts w:ascii="Consolas" w:eastAsia="Times New Roman" w:hAnsi="Consolas" w:cs="Times New Roman"/>
          <w:color w:val="000000"/>
          <w:sz w:val="18"/>
          <w:szCs w:val="18"/>
          <w:lang w:eastAsia="en-GB"/>
        </w:rPr>
        <w:t>(i2cFd, </w:t>
      </w:r>
      <w:r w:rsidRPr="004134A4">
        <w:rPr>
          <w:rFonts w:ascii="Consolas" w:eastAsia="Times New Roman" w:hAnsi="Consolas" w:cs="Times New Roman"/>
          <w:color w:val="098658"/>
          <w:sz w:val="18"/>
          <w:szCs w:val="18"/>
          <w:lang w:eastAsia="en-GB"/>
        </w:rPr>
        <w:t>0x58</w:t>
      </w:r>
      <w:r w:rsidRPr="004134A4">
        <w:rPr>
          <w:rFonts w:ascii="Consolas" w:eastAsia="Times New Roman" w:hAnsi="Consolas" w:cs="Times New Roman"/>
          <w:color w:val="000000"/>
          <w:sz w:val="18"/>
          <w:szCs w:val="18"/>
          <w:lang w:eastAsia="en-GB"/>
        </w:rPr>
        <w:t>, sgp30_buffer, </w:t>
      </w:r>
      <w:r w:rsidRPr="004134A4">
        <w:rPr>
          <w:rFonts w:ascii="Consolas" w:eastAsia="Times New Roman" w:hAnsi="Consolas" w:cs="Times New Roman"/>
          <w:color w:val="098658"/>
          <w:sz w:val="18"/>
          <w:szCs w:val="18"/>
          <w:lang w:eastAsia="en-GB"/>
        </w:rPr>
        <w:t>6</w:t>
      </w:r>
      <w:r w:rsidRPr="004134A4">
        <w:rPr>
          <w:rFonts w:ascii="Consolas" w:eastAsia="Times New Roman" w:hAnsi="Consolas" w:cs="Times New Roman"/>
          <w:color w:val="000000"/>
          <w:sz w:val="18"/>
          <w:szCs w:val="18"/>
          <w:lang w:eastAsia="en-GB"/>
        </w:rPr>
        <w:t>);</w:t>
      </w:r>
    </w:p>
    <w:p w14:paraId="148C88A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co2temp += (</w:t>
      </w:r>
      <w:r w:rsidRPr="004134A4">
        <w:rPr>
          <w:rFonts w:ascii="Consolas" w:eastAsia="Times New Roman" w:hAnsi="Consolas" w:cs="Times New Roman"/>
          <w:color w:val="001080"/>
          <w:sz w:val="18"/>
          <w:szCs w:val="18"/>
          <w:lang w:eastAsia="en-GB"/>
        </w:rPr>
        <w:t>sgp30_buffer</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 &lt;&lt; </w:t>
      </w:r>
      <w:r w:rsidRPr="004134A4">
        <w:rPr>
          <w:rFonts w:ascii="Consolas" w:eastAsia="Times New Roman" w:hAnsi="Consolas" w:cs="Times New Roman"/>
          <w:color w:val="098658"/>
          <w:sz w:val="18"/>
          <w:szCs w:val="18"/>
          <w:lang w:eastAsia="en-GB"/>
        </w:rPr>
        <w:t>8</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01080"/>
          <w:sz w:val="18"/>
          <w:szCs w:val="18"/>
          <w:lang w:eastAsia="en-GB"/>
        </w:rPr>
        <w:t>sgp30_buffer</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w:t>
      </w:r>
    </w:p>
    <w:p w14:paraId="6E642A57"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tvoctemp += (</w:t>
      </w:r>
      <w:r w:rsidRPr="004134A4">
        <w:rPr>
          <w:rFonts w:ascii="Consolas" w:eastAsia="Times New Roman" w:hAnsi="Consolas" w:cs="Times New Roman"/>
          <w:color w:val="001080"/>
          <w:sz w:val="18"/>
          <w:szCs w:val="18"/>
          <w:lang w:eastAsia="en-GB"/>
        </w:rPr>
        <w:t>sgp30_buffer</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3</w:t>
      </w:r>
      <w:r w:rsidRPr="004134A4">
        <w:rPr>
          <w:rFonts w:ascii="Consolas" w:eastAsia="Times New Roman" w:hAnsi="Consolas" w:cs="Times New Roman"/>
          <w:color w:val="000000"/>
          <w:sz w:val="18"/>
          <w:szCs w:val="18"/>
          <w:lang w:eastAsia="en-GB"/>
        </w:rPr>
        <w:t>] &lt;&lt; </w:t>
      </w:r>
      <w:r w:rsidRPr="004134A4">
        <w:rPr>
          <w:rFonts w:ascii="Consolas" w:eastAsia="Times New Roman" w:hAnsi="Consolas" w:cs="Times New Roman"/>
          <w:color w:val="098658"/>
          <w:sz w:val="18"/>
          <w:szCs w:val="18"/>
          <w:lang w:eastAsia="en-GB"/>
        </w:rPr>
        <w:t>8</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01080"/>
          <w:sz w:val="18"/>
          <w:szCs w:val="18"/>
          <w:lang w:eastAsia="en-GB"/>
        </w:rPr>
        <w:t>sgp30_buffer</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4</w:t>
      </w:r>
      <w:r w:rsidRPr="004134A4">
        <w:rPr>
          <w:rFonts w:ascii="Consolas" w:eastAsia="Times New Roman" w:hAnsi="Consolas" w:cs="Times New Roman"/>
          <w:color w:val="000000"/>
          <w:sz w:val="18"/>
          <w:szCs w:val="18"/>
          <w:lang w:eastAsia="en-GB"/>
        </w:rPr>
        <w:t>];</w:t>
      </w:r>
    </w:p>
    <w:p w14:paraId="13B92F1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42512767"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Log_Debug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Values Read: CO2 %d, TVOC %d  </w:t>
      </w:r>
      <w:r w:rsidRPr="004134A4">
        <w:rPr>
          <w:rFonts w:ascii="Consolas" w:eastAsia="Times New Roman" w:hAnsi="Consolas" w:cs="Times New Roman"/>
          <w:color w:val="FF0000"/>
          <w:sz w:val="18"/>
          <w:szCs w:val="18"/>
          <w:lang w:eastAsia="en-GB"/>
        </w:rPr>
        <w:t>\n</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 co2temp, tvoctemp);</w:t>
      </w:r>
    </w:p>
    <w:p w14:paraId="3E617947"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C7670F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if</w:t>
      </w:r>
      <w:r w:rsidRPr="004134A4">
        <w:rPr>
          <w:rFonts w:ascii="Consolas" w:eastAsia="Times New Roman" w:hAnsi="Consolas" w:cs="Times New Roman"/>
          <w:color w:val="000000"/>
          <w:sz w:val="18"/>
          <w:szCs w:val="18"/>
          <w:lang w:eastAsia="en-GB"/>
        </w:rPr>
        <w:t> (retVal &lt; </w:t>
      </w:r>
      <w:r w:rsidRPr="004134A4">
        <w:rPr>
          <w:rFonts w:ascii="Consolas" w:eastAsia="Times New Roman" w:hAnsi="Consolas" w:cs="Times New Roman"/>
          <w:color w:val="098658"/>
          <w:sz w:val="18"/>
          <w:szCs w:val="18"/>
          <w:lang w:eastAsia="en-GB"/>
        </w:rPr>
        <w:t>0</w:t>
      </w:r>
      <w:r w:rsidRPr="004134A4">
        <w:rPr>
          <w:rFonts w:ascii="Consolas" w:eastAsia="Times New Roman" w:hAnsi="Consolas" w:cs="Times New Roman"/>
          <w:color w:val="000000"/>
          <w:sz w:val="18"/>
          <w:szCs w:val="18"/>
          <w:lang w:eastAsia="en-GB"/>
        </w:rPr>
        <w:t>)</w:t>
      </w:r>
    </w:p>
    <w:p w14:paraId="26D9455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78470E7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Log_Debug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ERROR at getAirQuality(): : errno=%d (%s)</w:t>
      </w:r>
      <w:r w:rsidRPr="004134A4">
        <w:rPr>
          <w:rFonts w:ascii="Consolas" w:eastAsia="Times New Roman" w:hAnsi="Consolas" w:cs="Times New Roman"/>
          <w:color w:val="FF0000"/>
          <w:sz w:val="18"/>
          <w:szCs w:val="18"/>
          <w:lang w:eastAsia="en-GB"/>
        </w:rPr>
        <w:t>\n</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 errno, </w:t>
      </w:r>
      <w:r w:rsidRPr="004134A4">
        <w:rPr>
          <w:rFonts w:ascii="Consolas" w:eastAsia="Times New Roman" w:hAnsi="Consolas" w:cs="Times New Roman"/>
          <w:color w:val="795E26"/>
          <w:sz w:val="18"/>
          <w:szCs w:val="18"/>
          <w:lang w:eastAsia="en-GB"/>
        </w:rPr>
        <w:t>strerror</w:t>
      </w:r>
      <w:r w:rsidRPr="004134A4">
        <w:rPr>
          <w:rFonts w:ascii="Consolas" w:eastAsia="Times New Roman" w:hAnsi="Consolas" w:cs="Times New Roman"/>
          <w:color w:val="000000"/>
          <w:sz w:val="18"/>
          <w:szCs w:val="18"/>
          <w:lang w:eastAsia="en-GB"/>
        </w:rPr>
        <w:t>(errno));</w:t>
      </w:r>
    </w:p>
    <w:p w14:paraId="5903244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689490F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68B0CC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blinkLED</w:t>
      </w:r>
      <w:r w:rsidRPr="004134A4">
        <w:rPr>
          <w:rFonts w:ascii="Consolas" w:eastAsia="Times New Roman" w:hAnsi="Consolas" w:cs="Times New Roman"/>
          <w:color w:val="000000"/>
          <w:sz w:val="18"/>
          <w:szCs w:val="18"/>
          <w:lang w:eastAsia="en-GB"/>
        </w:rPr>
        <w:t>();</w:t>
      </w:r>
    </w:p>
    <w:p w14:paraId="3F762A7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delay</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98658"/>
          <w:sz w:val="18"/>
          <w:szCs w:val="18"/>
          <w:lang w:eastAsia="en-GB"/>
        </w:rPr>
        <w:t>600</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a delay between reads</w:t>
      </w:r>
    </w:p>
    <w:p w14:paraId="334756C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52D97B7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7C63712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find the average</w:t>
      </w:r>
    </w:p>
    <w:p w14:paraId="0DF7EF7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co2 = (co2temp / </w:t>
      </w:r>
      <w:r w:rsidRPr="004134A4">
        <w:rPr>
          <w:rFonts w:ascii="Consolas" w:eastAsia="Times New Roman" w:hAnsi="Consolas" w:cs="Times New Roman"/>
          <w:color w:val="098658"/>
          <w:sz w:val="18"/>
          <w:szCs w:val="18"/>
          <w:lang w:eastAsia="en-GB"/>
        </w:rPr>
        <w:t>5</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divide by 5 because read 5 times</w:t>
      </w:r>
    </w:p>
    <w:p w14:paraId="7BAA27B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tvoc = (tvoctemp / </w:t>
      </w:r>
      <w:r w:rsidRPr="004134A4">
        <w:rPr>
          <w:rFonts w:ascii="Consolas" w:eastAsia="Times New Roman" w:hAnsi="Consolas" w:cs="Times New Roman"/>
          <w:color w:val="098658"/>
          <w:sz w:val="18"/>
          <w:szCs w:val="18"/>
          <w:lang w:eastAsia="en-GB"/>
        </w:rPr>
        <w:t>5</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divide by 5 because read 5 times</w:t>
      </w:r>
    </w:p>
    <w:p w14:paraId="49C21A2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6731ED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w:t>
      </w:r>
    </w:p>
    <w:p w14:paraId="7974016A"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Log_Debug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Final co2 %d </w:t>
      </w:r>
      <w:r w:rsidRPr="004134A4">
        <w:rPr>
          <w:rFonts w:ascii="Consolas" w:eastAsia="Times New Roman" w:hAnsi="Consolas" w:cs="Times New Roman"/>
          <w:color w:val="FF0000"/>
          <w:sz w:val="18"/>
          <w:szCs w:val="18"/>
          <w:lang w:eastAsia="en-GB"/>
        </w:rPr>
        <w:t>\n</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 co2);</w:t>
      </w:r>
    </w:p>
    <w:p w14:paraId="72672662"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Log_Debug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Final tvoc %d </w:t>
      </w:r>
      <w:r w:rsidRPr="004134A4">
        <w:rPr>
          <w:rFonts w:ascii="Consolas" w:eastAsia="Times New Roman" w:hAnsi="Consolas" w:cs="Times New Roman"/>
          <w:color w:val="FF0000"/>
          <w:sz w:val="18"/>
          <w:szCs w:val="18"/>
          <w:lang w:eastAsia="en-GB"/>
        </w:rPr>
        <w:t>\n</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 tvoc);</w:t>
      </w:r>
    </w:p>
    <w:p w14:paraId="7A38669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w:t>
      </w:r>
    </w:p>
    <w:p w14:paraId="60C401A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w:t>
      </w:r>
    </w:p>
    <w:p w14:paraId="5A810F7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43ACB8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FF"/>
          <w:sz w:val="18"/>
          <w:szCs w:val="18"/>
          <w:lang w:eastAsia="en-GB"/>
        </w:rPr>
        <w:t>void</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getPressure</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00FF"/>
          <w:sz w:val="18"/>
          <w:szCs w:val="18"/>
          <w:lang w:eastAsia="en-GB"/>
        </w:rPr>
        <w:t>void</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get the barometric pressure from the onboard sensor</w:t>
      </w:r>
    </w:p>
    <w:p w14:paraId="7E9ED39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w:t>
      </w:r>
    </w:p>
    <w:p w14:paraId="2E27D74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0000FF"/>
          <w:sz w:val="18"/>
          <w:szCs w:val="18"/>
          <w:lang w:val="fr-FR" w:eastAsia="en-GB"/>
        </w:rPr>
        <w:t>uint8_t</w:t>
      </w:r>
      <w:r w:rsidRPr="004134A4">
        <w:rPr>
          <w:rFonts w:ascii="Consolas" w:eastAsia="Times New Roman" w:hAnsi="Consolas" w:cs="Times New Roman"/>
          <w:color w:val="000000"/>
          <w:sz w:val="18"/>
          <w:szCs w:val="18"/>
          <w:lang w:val="fr-FR" w:eastAsia="en-GB"/>
        </w:rPr>
        <w:t> reg;</w:t>
      </w:r>
    </w:p>
    <w:p w14:paraId="497B1BE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267F99"/>
          <w:sz w:val="18"/>
          <w:szCs w:val="18"/>
          <w:lang w:val="fr-FR" w:eastAsia="en-GB"/>
        </w:rPr>
        <w:t>lps22hh_reg_t</w:t>
      </w:r>
      <w:r w:rsidRPr="004134A4">
        <w:rPr>
          <w:rFonts w:ascii="Consolas" w:eastAsia="Times New Roman" w:hAnsi="Consolas" w:cs="Times New Roman"/>
          <w:color w:val="000000"/>
          <w:sz w:val="18"/>
          <w:szCs w:val="18"/>
          <w:lang w:val="fr-FR" w:eastAsia="en-GB"/>
        </w:rPr>
        <w:t> lps22hhReg;</w:t>
      </w:r>
    </w:p>
    <w:p w14:paraId="12EA6DF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val="fr-FR" w:eastAsia="en-GB"/>
        </w:rPr>
      </w:pPr>
    </w:p>
    <w:p w14:paraId="4688AE83"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val="fr-FR"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Getting Atmospheric Pressure"</w:t>
      </w:r>
      <w:r w:rsidRPr="004134A4">
        <w:rPr>
          <w:rFonts w:ascii="Consolas" w:eastAsia="Times New Roman" w:hAnsi="Consolas" w:cs="Times New Roman"/>
          <w:color w:val="000000"/>
          <w:sz w:val="18"/>
          <w:szCs w:val="18"/>
          <w:lang w:eastAsia="en-GB"/>
        </w:rPr>
        <w:t>);</w:t>
      </w:r>
    </w:p>
    <w:p w14:paraId="049BAA0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62D6076F"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Initialize the data structures to 0s.</w:t>
      </w:r>
    </w:p>
    <w:p w14:paraId="47E81F1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memset</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data_raw_pressure</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u8bit</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98658"/>
          <w:sz w:val="18"/>
          <w:szCs w:val="18"/>
          <w:lang w:eastAsia="en-GB"/>
        </w:rPr>
        <w:t>0x00</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sizeof</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00FF"/>
          <w:sz w:val="18"/>
          <w:szCs w:val="18"/>
          <w:lang w:eastAsia="en-GB"/>
        </w:rPr>
        <w:t>int32_t</w:t>
      </w:r>
      <w:r w:rsidRPr="004134A4">
        <w:rPr>
          <w:rFonts w:ascii="Consolas" w:eastAsia="Times New Roman" w:hAnsi="Consolas" w:cs="Times New Roman"/>
          <w:color w:val="000000"/>
          <w:sz w:val="18"/>
          <w:szCs w:val="18"/>
          <w:lang w:eastAsia="en-GB"/>
        </w:rPr>
        <w:t>));</w:t>
      </w:r>
    </w:p>
    <w:p w14:paraId="2EFC9EA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memset</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data_raw_temperature</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u8bit</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98658"/>
          <w:sz w:val="18"/>
          <w:szCs w:val="18"/>
          <w:lang w:eastAsia="en-GB"/>
        </w:rPr>
        <w:t>0x00</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00FF"/>
          <w:sz w:val="18"/>
          <w:szCs w:val="18"/>
          <w:lang w:eastAsia="en-GB"/>
        </w:rPr>
        <w:t>sizeof</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00FF"/>
          <w:sz w:val="18"/>
          <w:szCs w:val="18"/>
          <w:lang w:eastAsia="en-GB"/>
        </w:rPr>
        <w:t>int16_t</w:t>
      </w:r>
      <w:r w:rsidRPr="004134A4">
        <w:rPr>
          <w:rFonts w:ascii="Consolas" w:eastAsia="Times New Roman" w:hAnsi="Consolas" w:cs="Times New Roman"/>
          <w:color w:val="000000"/>
          <w:sz w:val="18"/>
          <w:szCs w:val="18"/>
          <w:lang w:eastAsia="en-GB"/>
        </w:rPr>
        <w:t>));</w:t>
      </w:r>
    </w:p>
    <w:p w14:paraId="2C6021F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F04201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if</w:t>
      </w:r>
      <w:r w:rsidRPr="004134A4">
        <w:rPr>
          <w:rFonts w:ascii="Consolas" w:eastAsia="Times New Roman" w:hAnsi="Consolas" w:cs="Times New Roman"/>
          <w:color w:val="000000"/>
          <w:sz w:val="18"/>
          <w:szCs w:val="18"/>
          <w:lang w:eastAsia="en-GB"/>
        </w:rPr>
        <w:t> (lps22hhDetected)</w:t>
      </w:r>
    </w:p>
    <w:p w14:paraId="5C506CB2"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1466CE32"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lps22hh_read_reg</w:t>
      </w:r>
      <w:r w:rsidRPr="004134A4">
        <w:rPr>
          <w:rFonts w:ascii="Consolas" w:eastAsia="Times New Roman" w:hAnsi="Consolas" w:cs="Times New Roman"/>
          <w:color w:val="000000"/>
          <w:sz w:val="18"/>
          <w:szCs w:val="18"/>
          <w:lang w:eastAsia="en-GB"/>
        </w:rPr>
        <w:t>(&amp;pressure_ctx, LPS22HH_STATUS, (</w:t>
      </w:r>
      <w:r w:rsidRPr="004134A4">
        <w:rPr>
          <w:rFonts w:ascii="Consolas" w:eastAsia="Times New Roman" w:hAnsi="Consolas" w:cs="Times New Roman"/>
          <w:color w:val="0000FF"/>
          <w:sz w:val="18"/>
          <w:szCs w:val="18"/>
          <w:lang w:eastAsia="en-GB"/>
        </w:rPr>
        <w:t>uint8_t</w:t>
      </w:r>
      <w:r w:rsidRPr="004134A4">
        <w:rPr>
          <w:rFonts w:ascii="Consolas" w:eastAsia="Times New Roman" w:hAnsi="Consolas" w:cs="Times New Roman"/>
          <w:color w:val="000000"/>
          <w:sz w:val="18"/>
          <w:szCs w:val="18"/>
          <w:lang w:eastAsia="en-GB"/>
        </w:rPr>
        <w:t>*)&amp;lps22hhReg, </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w:t>
      </w:r>
    </w:p>
    <w:p w14:paraId="47010C5C"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0E44081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//Read output only if new value is available</w:t>
      </w:r>
    </w:p>
    <w:p w14:paraId="62F7AFC0"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if</w:t>
      </w: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1080"/>
          <w:sz w:val="18"/>
          <w:szCs w:val="18"/>
          <w:lang w:eastAsia="en-GB"/>
        </w:rPr>
        <w:t>lps22hhReg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status</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p_da</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 &amp;&amp; (</w:t>
      </w:r>
      <w:r w:rsidRPr="004134A4">
        <w:rPr>
          <w:rFonts w:ascii="Consolas" w:eastAsia="Times New Roman" w:hAnsi="Consolas" w:cs="Times New Roman"/>
          <w:color w:val="001080"/>
          <w:sz w:val="18"/>
          <w:szCs w:val="18"/>
          <w:lang w:eastAsia="en-GB"/>
        </w:rPr>
        <w:t>lps22hhReg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status</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t_da</w:t>
      </w:r>
      <w:r w:rsidRPr="004134A4">
        <w:rPr>
          <w:rFonts w:ascii="Consolas" w:eastAsia="Times New Roman" w:hAnsi="Consolas" w:cs="Times New Roman"/>
          <w:color w:val="000000"/>
          <w:sz w:val="18"/>
          <w:szCs w:val="18"/>
          <w:lang w:eastAsia="en-GB"/>
        </w:rPr>
        <w:t> == </w:t>
      </w:r>
      <w:r w:rsidRPr="004134A4">
        <w:rPr>
          <w:rFonts w:ascii="Consolas" w:eastAsia="Times New Roman" w:hAnsi="Consolas" w:cs="Times New Roman"/>
          <w:color w:val="098658"/>
          <w:sz w:val="18"/>
          <w:szCs w:val="18"/>
          <w:lang w:eastAsia="en-GB"/>
        </w:rPr>
        <w:t>1</w:t>
      </w:r>
      <w:r w:rsidRPr="004134A4">
        <w:rPr>
          <w:rFonts w:ascii="Consolas" w:eastAsia="Times New Roman" w:hAnsi="Consolas" w:cs="Times New Roman"/>
          <w:color w:val="000000"/>
          <w:sz w:val="18"/>
          <w:szCs w:val="18"/>
          <w:lang w:eastAsia="en-GB"/>
        </w:rPr>
        <w:t>))</w:t>
      </w:r>
    </w:p>
    <w:p w14:paraId="531E3E94"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4A5387D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lps22hh_pressure_raw_get</w:t>
      </w:r>
      <w:r w:rsidRPr="004134A4">
        <w:rPr>
          <w:rFonts w:ascii="Consolas" w:eastAsia="Times New Roman" w:hAnsi="Consolas" w:cs="Times New Roman"/>
          <w:color w:val="000000"/>
          <w:sz w:val="18"/>
          <w:szCs w:val="18"/>
          <w:lang w:eastAsia="en-GB"/>
        </w:rPr>
        <w:t>(&amp;pressure_ctx, </w:t>
      </w:r>
      <w:r w:rsidRPr="004134A4">
        <w:rPr>
          <w:rFonts w:ascii="Consolas" w:eastAsia="Times New Roman" w:hAnsi="Consolas" w:cs="Times New Roman"/>
          <w:color w:val="001080"/>
          <w:sz w:val="18"/>
          <w:szCs w:val="18"/>
          <w:lang w:eastAsia="en-GB"/>
        </w:rPr>
        <w:t>data_raw_pressure</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u8bit</w:t>
      </w:r>
      <w:r w:rsidRPr="004134A4">
        <w:rPr>
          <w:rFonts w:ascii="Consolas" w:eastAsia="Times New Roman" w:hAnsi="Consolas" w:cs="Times New Roman"/>
          <w:color w:val="000000"/>
          <w:sz w:val="18"/>
          <w:szCs w:val="18"/>
          <w:lang w:eastAsia="en-GB"/>
        </w:rPr>
        <w:t>);</w:t>
      </w:r>
    </w:p>
    <w:p w14:paraId="018EEEF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637150FD"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pressure_hPa = </w:t>
      </w:r>
      <w:r w:rsidRPr="004134A4">
        <w:rPr>
          <w:rFonts w:ascii="Consolas" w:eastAsia="Times New Roman" w:hAnsi="Consolas" w:cs="Times New Roman"/>
          <w:color w:val="795E26"/>
          <w:sz w:val="18"/>
          <w:szCs w:val="18"/>
          <w:lang w:eastAsia="en-GB"/>
        </w:rPr>
        <w:t>lps22hh_from_lsb_to_hpa</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data_raw_pressure</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001080"/>
          <w:sz w:val="18"/>
          <w:szCs w:val="18"/>
          <w:lang w:eastAsia="en-GB"/>
        </w:rPr>
        <w:t>i32bit</w:t>
      </w:r>
      <w:r w:rsidRPr="004134A4">
        <w:rPr>
          <w:rFonts w:ascii="Consolas" w:eastAsia="Times New Roman" w:hAnsi="Consolas" w:cs="Times New Roman"/>
          <w:color w:val="000000"/>
          <w:sz w:val="18"/>
          <w:szCs w:val="18"/>
          <w:lang w:eastAsia="en-GB"/>
        </w:rPr>
        <w:t>);</w:t>
      </w:r>
    </w:p>
    <w:p w14:paraId="0D3CF805"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Log_Debug</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Atmospheric Pressure: %.2f hpa</w:t>
      </w:r>
      <w:r w:rsidRPr="004134A4">
        <w:rPr>
          <w:rFonts w:ascii="Consolas" w:eastAsia="Times New Roman" w:hAnsi="Consolas" w:cs="Times New Roman"/>
          <w:color w:val="FF0000"/>
          <w:sz w:val="18"/>
          <w:szCs w:val="18"/>
          <w:lang w:eastAsia="en-GB"/>
        </w:rPr>
        <w:t>\n</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 pressure_hPa);</w:t>
      </w:r>
    </w:p>
    <w:p w14:paraId="77038B4A"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5E038DEB"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496849E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008000"/>
          <w:sz w:val="18"/>
          <w:szCs w:val="18"/>
          <w:lang w:eastAsia="en-GB"/>
        </w:rPr>
        <w:t>// LPS22HH was not detected</w:t>
      </w:r>
    </w:p>
    <w:p w14:paraId="40E84BC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AF00DB"/>
          <w:sz w:val="18"/>
          <w:szCs w:val="18"/>
          <w:lang w:eastAsia="en-GB"/>
        </w:rPr>
        <w:t>else</w:t>
      </w:r>
    </w:p>
    <w:p w14:paraId="2AB107B6"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64819DD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"[loop] ERROR: LPS22hh Module responded with an error"</w:t>
      </w:r>
      <w:r w:rsidRPr="004134A4">
        <w:rPr>
          <w:rFonts w:ascii="Consolas" w:eastAsia="Times New Roman" w:hAnsi="Consolas" w:cs="Times New Roman"/>
          <w:color w:val="000000"/>
          <w:sz w:val="18"/>
          <w:szCs w:val="18"/>
          <w:lang w:eastAsia="en-GB"/>
        </w:rPr>
        <w:t>);</w:t>
      </w:r>
    </w:p>
    <w:p w14:paraId="5B91414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errorLED</w:t>
      </w:r>
      <w:r w:rsidRPr="004134A4">
        <w:rPr>
          <w:rFonts w:ascii="Consolas" w:eastAsia="Times New Roman" w:hAnsi="Consolas" w:cs="Times New Roman"/>
          <w:color w:val="000000"/>
          <w:sz w:val="18"/>
          <w:szCs w:val="18"/>
          <w:lang w:eastAsia="en-GB"/>
        </w:rPr>
        <w:t>();</w:t>
      </w:r>
    </w:p>
    <w:p w14:paraId="6E83455E"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exit</w:t>
      </w:r>
      <w:r w:rsidRPr="004134A4">
        <w:rPr>
          <w:rFonts w:ascii="Consolas" w:eastAsia="Times New Roman" w:hAnsi="Consolas" w:cs="Times New Roman"/>
          <w:color w:val="000000"/>
          <w:sz w:val="18"/>
          <w:szCs w:val="18"/>
          <w:lang w:eastAsia="en-GB"/>
        </w:rPr>
        <w:t>(EXIT_FAILURE);</w:t>
      </w:r>
    </w:p>
    <w:p w14:paraId="3D0926E7"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p>
    <w:p w14:paraId="23263A38"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0C944911"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    </w:t>
      </w:r>
      <w:r w:rsidRPr="004134A4">
        <w:rPr>
          <w:rFonts w:ascii="Consolas" w:eastAsia="Times New Roman" w:hAnsi="Consolas" w:cs="Times New Roman"/>
          <w:color w:val="795E26"/>
          <w:sz w:val="18"/>
          <w:szCs w:val="18"/>
          <w:lang w:eastAsia="en-GB"/>
        </w:rPr>
        <w:t>println</w:t>
      </w:r>
      <w:r w:rsidRPr="004134A4">
        <w:rPr>
          <w:rFonts w:ascii="Consolas" w:eastAsia="Times New Roman" w:hAnsi="Consolas" w:cs="Times New Roman"/>
          <w:color w:val="000000"/>
          <w:sz w:val="18"/>
          <w:szCs w:val="18"/>
          <w:lang w:eastAsia="en-GB"/>
        </w:rPr>
        <w:t>(</w:t>
      </w:r>
      <w:r w:rsidRPr="004134A4">
        <w:rPr>
          <w:rFonts w:ascii="Consolas" w:eastAsia="Times New Roman" w:hAnsi="Consolas" w:cs="Times New Roman"/>
          <w:color w:val="A31515"/>
          <w:sz w:val="18"/>
          <w:szCs w:val="18"/>
          <w:lang w:eastAsia="en-GB"/>
        </w:rPr>
        <w:t>""</w:t>
      </w:r>
      <w:r w:rsidRPr="004134A4">
        <w:rPr>
          <w:rFonts w:ascii="Consolas" w:eastAsia="Times New Roman" w:hAnsi="Consolas" w:cs="Times New Roman"/>
          <w:color w:val="000000"/>
          <w:sz w:val="18"/>
          <w:szCs w:val="18"/>
          <w:lang w:eastAsia="en-GB"/>
        </w:rPr>
        <w:t>);</w:t>
      </w:r>
    </w:p>
    <w:p w14:paraId="2FC3D909" w14:textId="77777777" w:rsidR="004134A4" w:rsidRPr="004134A4" w:rsidRDefault="004134A4"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4134A4">
        <w:rPr>
          <w:rFonts w:ascii="Consolas" w:eastAsia="Times New Roman" w:hAnsi="Consolas" w:cs="Times New Roman"/>
          <w:color w:val="000000"/>
          <w:sz w:val="18"/>
          <w:szCs w:val="18"/>
          <w:lang w:eastAsia="en-GB"/>
        </w:rPr>
        <w:t>}</w:t>
      </w:r>
    </w:p>
    <w:p w14:paraId="12F8096A" w14:textId="1828AAD1" w:rsidR="00E00F03" w:rsidRDefault="000D734C" w:rsidP="00B4671B">
      <w:r>
        <w:t>This section of code deals with</w:t>
      </w:r>
      <w:r w:rsidR="0001166E">
        <w:t xml:space="preserve"> getting the atmospheric pressure, </w:t>
      </w:r>
      <w:r w:rsidR="0003420E">
        <w:t>TVOC</w:t>
      </w:r>
      <w:r w:rsidR="0001166E">
        <w:t xml:space="preserve"> and co2 levels from the sensors onboard. </w:t>
      </w:r>
    </w:p>
    <w:p w14:paraId="10B40D7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FF"/>
          <w:sz w:val="18"/>
          <w:szCs w:val="18"/>
          <w:lang w:eastAsia="en-GB"/>
        </w:rPr>
        <w:t>int</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controlRelays</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void</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code to turn relays on and off</w:t>
      </w:r>
    </w:p>
    <w:p w14:paraId="6675F44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w:t>
      </w:r>
    </w:p>
    <w:p w14:paraId="56287A3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(isRelayTvoc) </w:t>
      </w:r>
      <w:r w:rsidRPr="00612898">
        <w:rPr>
          <w:rFonts w:ascii="Consolas" w:eastAsia="Times New Roman" w:hAnsi="Consolas" w:cs="Times New Roman"/>
          <w:color w:val="008000"/>
          <w:sz w:val="18"/>
          <w:szCs w:val="18"/>
          <w:lang w:eastAsia="en-GB"/>
        </w:rPr>
        <w:t>// if the relay is on</w:t>
      </w:r>
    </w:p>
    <w:p w14:paraId="69E6766F"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95A7F5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loopNumberTvoc++;</w:t>
      </w:r>
    </w:p>
    <w:p w14:paraId="2FD38EC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Log_Debug</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A31515"/>
          <w:sz w:val="18"/>
          <w:szCs w:val="18"/>
          <w:lang w:eastAsia="en-GB"/>
        </w:rPr>
        <w:t>"loop tvoc %d </w:t>
      </w:r>
      <w:r w:rsidRPr="00612898">
        <w:rPr>
          <w:rFonts w:ascii="Consolas" w:eastAsia="Times New Roman" w:hAnsi="Consolas" w:cs="Times New Roman"/>
          <w:color w:val="FF0000"/>
          <w:sz w:val="18"/>
          <w:szCs w:val="18"/>
          <w:lang w:eastAsia="en-GB"/>
        </w:rPr>
        <w:t>\n</w:t>
      </w:r>
      <w:r w:rsidRPr="00612898">
        <w:rPr>
          <w:rFonts w:ascii="Consolas" w:eastAsia="Times New Roman" w:hAnsi="Consolas" w:cs="Times New Roman"/>
          <w:color w:val="A31515"/>
          <w:sz w:val="18"/>
          <w:szCs w:val="18"/>
          <w:lang w:eastAsia="en-GB"/>
        </w:rPr>
        <w:t>"</w:t>
      </w:r>
      <w:r w:rsidRPr="00612898">
        <w:rPr>
          <w:rFonts w:ascii="Consolas" w:eastAsia="Times New Roman" w:hAnsi="Consolas" w:cs="Times New Roman"/>
          <w:color w:val="000000"/>
          <w:sz w:val="18"/>
          <w:szCs w:val="18"/>
          <w:lang w:eastAsia="en-GB"/>
        </w:rPr>
        <w:t>, loopNumberTvoc);</w:t>
      </w:r>
    </w:p>
    <w:p w14:paraId="6219839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07DB32FF"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(loopNumberTvoc &gt; </w:t>
      </w:r>
      <w:r w:rsidRPr="00612898">
        <w:rPr>
          <w:rFonts w:ascii="Consolas" w:eastAsia="Times New Roman" w:hAnsi="Consolas" w:cs="Times New Roman"/>
          <w:color w:val="098658"/>
          <w:sz w:val="18"/>
          <w:szCs w:val="18"/>
          <w:lang w:eastAsia="en-GB"/>
        </w:rPr>
        <w:t>29</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1 hour passed since the relay was on</w:t>
      </w:r>
    </w:p>
    <w:p w14:paraId="7F401801"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58E5E77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loopNumberTvoc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06EE431D"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7D91527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isRelayTvocBlocked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 for 1 hour</w:t>
      </w:r>
    </w:p>
    <w:p w14:paraId="4B14F858"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E88177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off</w:t>
      </w:r>
    </w:p>
    <w:p w14:paraId="45F925B8"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relayTvoc</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0228D67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73B960A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9BE18C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(tvoc_goodCount &gt; </w:t>
      </w:r>
      <w:r w:rsidRPr="00612898">
        <w:rPr>
          <w:rFonts w:ascii="Consolas" w:eastAsia="Times New Roman" w:hAnsi="Consolas" w:cs="Times New Roman"/>
          <w:color w:val="098658"/>
          <w:sz w:val="18"/>
          <w:szCs w:val="18"/>
          <w:lang w:eastAsia="en-GB"/>
        </w:rPr>
        <w:t>4</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air was clean for 10 mins</w:t>
      </w:r>
    </w:p>
    <w:p w14:paraId="7CC94B8D"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51646871"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loopNumberTvoc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14079996"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029BBD81"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isRelayTvocBlocked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 for 1 hour</w:t>
      </w:r>
    </w:p>
    <w:p w14:paraId="2BC19F3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E05879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off</w:t>
      </w:r>
    </w:p>
    <w:p w14:paraId="752F02A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relayTvoc</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2785518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0957CF0"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1E6D54F"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else</w:t>
      </w:r>
    </w:p>
    <w:p w14:paraId="4F92148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322AA7A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(tvoc_badCount &gt; </w:t>
      </w:r>
      <w:r w:rsidRPr="00612898">
        <w:rPr>
          <w:rFonts w:ascii="Consolas" w:eastAsia="Times New Roman" w:hAnsi="Consolas" w:cs="Times New Roman"/>
          <w:color w:val="098658"/>
          <w:sz w:val="18"/>
          <w:szCs w:val="18"/>
          <w:lang w:eastAsia="en-GB"/>
        </w:rPr>
        <w:t>4</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air was dirty for 10 minutes</w:t>
      </w:r>
    </w:p>
    <w:p w14:paraId="296DBFD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7265EB6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lastRenderedPageBreak/>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(isRelayTvocBlocked)</w:t>
      </w:r>
    </w:p>
    <w:p w14:paraId="4B04CD1F"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123DFE1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loopNumberTvoc++;</w:t>
      </w:r>
    </w:p>
    <w:p w14:paraId="6F49C4C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C0EA28A"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(loopNumberTvoc &gt; </w:t>
      </w:r>
      <w:r w:rsidRPr="00612898">
        <w:rPr>
          <w:rFonts w:ascii="Consolas" w:eastAsia="Times New Roman" w:hAnsi="Consolas" w:cs="Times New Roman"/>
          <w:color w:val="098658"/>
          <w:sz w:val="18"/>
          <w:szCs w:val="18"/>
          <w:lang w:eastAsia="en-GB"/>
        </w:rPr>
        <w:t>29</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blocked for 1 hour</w:t>
      </w:r>
    </w:p>
    <w:p w14:paraId="587E746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06447F6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isRelayTvocBlocked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unblock</w:t>
      </w:r>
    </w:p>
    <w:p w14:paraId="0CD7EF5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5306293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2E68BEF6"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else</w:t>
      </w:r>
    </w:p>
    <w:p w14:paraId="0372A6E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6078D27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isRelayTvoc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w:t>
      </w:r>
    </w:p>
    <w:p w14:paraId="162EF91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loopNumberTvoc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2315F93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1D06660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on</w:t>
      </w:r>
    </w:p>
    <w:p w14:paraId="198428F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relayTvoc</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w:t>
      </w:r>
    </w:p>
    <w:p w14:paraId="7E23E46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1FDC2A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3F21FB2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15ACE9A0"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58B6C8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(isRelayCo2) </w:t>
      </w:r>
      <w:r w:rsidRPr="00612898">
        <w:rPr>
          <w:rFonts w:ascii="Consolas" w:eastAsia="Times New Roman" w:hAnsi="Consolas" w:cs="Times New Roman"/>
          <w:color w:val="008000"/>
          <w:sz w:val="18"/>
          <w:szCs w:val="18"/>
          <w:lang w:eastAsia="en-GB"/>
        </w:rPr>
        <w:t>// if the relay is on</w:t>
      </w:r>
    </w:p>
    <w:p w14:paraId="70CF42D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5A4537F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loopNumberCo2++;</w:t>
      </w:r>
    </w:p>
    <w:p w14:paraId="2C808ED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Log_Debug</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A31515"/>
          <w:sz w:val="18"/>
          <w:szCs w:val="18"/>
          <w:lang w:eastAsia="en-GB"/>
        </w:rPr>
        <w:t>"loop co2  %d </w:t>
      </w:r>
      <w:r w:rsidRPr="00612898">
        <w:rPr>
          <w:rFonts w:ascii="Consolas" w:eastAsia="Times New Roman" w:hAnsi="Consolas" w:cs="Times New Roman"/>
          <w:color w:val="FF0000"/>
          <w:sz w:val="18"/>
          <w:szCs w:val="18"/>
          <w:lang w:eastAsia="en-GB"/>
        </w:rPr>
        <w:t>\n</w:t>
      </w:r>
      <w:r w:rsidRPr="00612898">
        <w:rPr>
          <w:rFonts w:ascii="Consolas" w:eastAsia="Times New Roman" w:hAnsi="Consolas" w:cs="Times New Roman"/>
          <w:color w:val="A31515"/>
          <w:sz w:val="18"/>
          <w:szCs w:val="18"/>
          <w:lang w:eastAsia="en-GB"/>
        </w:rPr>
        <w:t>"</w:t>
      </w:r>
      <w:r w:rsidRPr="00612898">
        <w:rPr>
          <w:rFonts w:ascii="Consolas" w:eastAsia="Times New Roman" w:hAnsi="Consolas" w:cs="Times New Roman"/>
          <w:color w:val="000000"/>
          <w:sz w:val="18"/>
          <w:szCs w:val="18"/>
          <w:lang w:eastAsia="en-GB"/>
        </w:rPr>
        <w:t>, loopNumberCo2);</w:t>
      </w:r>
    </w:p>
    <w:p w14:paraId="5AF4A9F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7295D1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(loopNumberCo2 &gt; </w:t>
      </w:r>
      <w:r w:rsidRPr="00612898">
        <w:rPr>
          <w:rFonts w:ascii="Consolas" w:eastAsia="Times New Roman" w:hAnsi="Consolas" w:cs="Times New Roman"/>
          <w:color w:val="098658"/>
          <w:sz w:val="18"/>
          <w:szCs w:val="18"/>
          <w:lang w:eastAsia="en-GB"/>
        </w:rPr>
        <w:t>29</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1 hour passed since the relay was on</w:t>
      </w:r>
    </w:p>
    <w:p w14:paraId="08E53EEF"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5DAC08CD"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loopNumberCo2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2BDA803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7876368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isRelayCo2Blocked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 for 1 hour</w:t>
      </w:r>
    </w:p>
    <w:p w14:paraId="6A16530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757CDF2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off</w:t>
      </w:r>
    </w:p>
    <w:p w14:paraId="528AD02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relayCo2</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326096D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3E870600"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5CFE16A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(co2_goodCount &gt; </w:t>
      </w:r>
      <w:r w:rsidRPr="00612898">
        <w:rPr>
          <w:rFonts w:ascii="Consolas" w:eastAsia="Times New Roman" w:hAnsi="Consolas" w:cs="Times New Roman"/>
          <w:color w:val="098658"/>
          <w:sz w:val="18"/>
          <w:szCs w:val="18"/>
          <w:lang w:eastAsia="en-GB"/>
        </w:rPr>
        <w:t>4</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air was clean for 10 mins</w:t>
      </w:r>
    </w:p>
    <w:p w14:paraId="1AB8BB2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3BF1560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loopNumberCo2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347E62F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6FA6C94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isRelayCo2Blocked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 for 1 hour</w:t>
      </w:r>
    </w:p>
    <w:p w14:paraId="6C84DA8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3FC01AD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off</w:t>
      </w:r>
    </w:p>
    <w:p w14:paraId="47D1E9E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relayCo2</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w:t>
      </w:r>
    </w:p>
    <w:p w14:paraId="5B06B67B"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2B9360AE"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FF0BE70"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else</w:t>
      </w:r>
    </w:p>
    <w:p w14:paraId="61C6B69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1F587C6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(co2_badCount &gt; </w:t>
      </w:r>
      <w:r w:rsidRPr="00612898">
        <w:rPr>
          <w:rFonts w:ascii="Consolas" w:eastAsia="Times New Roman" w:hAnsi="Consolas" w:cs="Times New Roman"/>
          <w:color w:val="098658"/>
          <w:sz w:val="18"/>
          <w:szCs w:val="18"/>
          <w:lang w:eastAsia="en-GB"/>
        </w:rPr>
        <w:t>4</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if air was dirty for 10 minutes</w:t>
      </w:r>
    </w:p>
    <w:p w14:paraId="20A94D51"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lastRenderedPageBreak/>
        <w:t>        {</w:t>
      </w:r>
    </w:p>
    <w:p w14:paraId="1A07E45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(isRelayCo2Blocked)</w:t>
      </w:r>
    </w:p>
    <w:p w14:paraId="3BD05F4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43E4406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loopNumberCo2++;</w:t>
      </w:r>
    </w:p>
    <w:p w14:paraId="26874A78"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2F40A706"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if</w:t>
      </w:r>
      <w:r w:rsidRPr="00612898">
        <w:rPr>
          <w:rFonts w:ascii="Consolas" w:eastAsia="Times New Roman" w:hAnsi="Consolas" w:cs="Times New Roman"/>
          <w:color w:val="000000"/>
          <w:sz w:val="18"/>
          <w:szCs w:val="18"/>
          <w:lang w:eastAsia="en-GB"/>
        </w:rPr>
        <w:t> (loopNumberCo2 &gt; </w:t>
      </w:r>
      <w:r w:rsidRPr="00612898">
        <w:rPr>
          <w:rFonts w:ascii="Consolas" w:eastAsia="Times New Roman" w:hAnsi="Consolas" w:cs="Times New Roman"/>
          <w:color w:val="098658"/>
          <w:sz w:val="18"/>
          <w:szCs w:val="18"/>
          <w:lang w:eastAsia="en-GB"/>
        </w:rPr>
        <w:t>29</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blocked for 1 hour</w:t>
      </w:r>
    </w:p>
    <w:p w14:paraId="5E546B51"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67A5EFF8"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isRelayCo2Blocked = </w:t>
      </w:r>
      <w:r w:rsidRPr="00612898">
        <w:rPr>
          <w:rFonts w:ascii="Consolas" w:eastAsia="Times New Roman" w:hAnsi="Consolas" w:cs="Times New Roman"/>
          <w:color w:val="0000FF"/>
          <w:sz w:val="18"/>
          <w:szCs w:val="18"/>
          <w:lang w:eastAsia="en-GB"/>
        </w:rPr>
        <w:t>false</w:t>
      </w: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unblock</w:t>
      </w:r>
    </w:p>
    <w:p w14:paraId="63F3EC5C"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1FBF7B8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0FF20E4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AF00DB"/>
          <w:sz w:val="18"/>
          <w:szCs w:val="18"/>
          <w:lang w:eastAsia="en-GB"/>
        </w:rPr>
        <w:t>else</w:t>
      </w:r>
    </w:p>
    <w:p w14:paraId="5419C042"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7AF18C5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isRelayCo2 = </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w:t>
      </w:r>
    </w:p>
    <w:p w14:paraId="1FA2338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loopNumberCo2 = </w:t>
      </w:r>
      <w:r w:rsidRPr="00612898">
        <w:rPr>
          <w:rFonts w:ascii="Consolas" w:eastAsia="Times New Roman" w:hAnsi="Consolas" w:cs="Times New Roman"/>
          <w:color w:val="098658"/>
          <w:sz w:val="18"/>
          <w:szCs w:val="18"/>
          <w:lang w:eastAsia="en-GB"/>
        </w:rPr>
        <w:t>0</w:t>
      </w:r>
      <w:r w:rsidRPr="00612898">
        <w:rPr>
          <w:rFonts w:ascii="Consolas" w:eastAsia="Times New Roman" w:hAnsi="Consolas" w:cs="Times New Roman"/>
          <w:color w:val="000000"/>
          <w:sz w:val="18"/>
          <w:szCs w:val="18"/>
          <w:lang w:eastAsia="en-GB"/>
        </w:rPr>
        <w:t>;</w:t>
      </w:r>
    </w:p>
    <w:p w14:paraId="2C9EE1C3"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p>
    <w:p w14:paraId="6647C004"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008000"/>
          <w:sz w:val="18"/>
          <w:szCs w:val="18"/>
          <w:lang w:eastAsia="en-GB"/>
        </w:rPr>
        <w:t>// turn relay on</w:t>
      </w:r>
    </w:p>
    <w:p w14:paraId="699E52E9"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r w:rsidRPr="00612898">
        <w:rPr>
          <w:rFonts w:ascii="Consolas" w:eastAsia="Times New Roman" w:hAnsi="Consolas" w:cs="Times New Roman"/>
          <w:color w:val="795E26"/>
          <w:sz w:val="18"/>
          <w:szCs w:val="18"/>
          <w:lang w:eastAsia="en-GB"/>
        </w:rPr>
        <w:t>relayCo2</w:t>
      </w:r>
      <w:r w:rsidRPr="00612898">
        <w:rPr>
          <w:rFonts w:ascii="Consolas" w:eastAsia="Times New Roman" w:hAnsi="Consolas" w:cs="Times New Roman"/>
          <w:color w:val="000000"/>
          <w:sz w:val="18"/>
          <w:szCs w:val="18"/>
          <w:lang w:eastAsia="en-GB"/>
        </w:rPr>
        <w:t>(</w:t>
      </w:r>
      <w:r w:rsidRPr="00612898">
        <w:rPr>
          <w:rFonts w:ascii="Consolas" w:eastAsia="Times New Roman" w:hAnsi="Consolas" w:cs="Times New Roman"/>
          <w:color w:val="0000FF"/>
          <w:sz w:val="18"/>
          <w:szCs w:val="18"/>
          <w:lang w:eastAsia="en-GB"/>
        </w:rPr>
        <w:t>true</w:t>
      </w:r>
      <w:r w:rsidRPr="00612898">
        <w:rPr>
          <w:rFonts w:ascii="Consolas" w:eastAsia="Times New Roman" w:hAnsi="Consolas" w:cs="Times New Roman"/>
          <w:color w:val="000000"/>
          <w:sz w:val="18"/>
          <w:szCs w:val="18"/>
          <w:lang w:eastAsia="en-GB"/>
        </w:rPr>
        <w:t>);</w:t>
      </w:r>
    </w:p>
    <w:p w14:paraId="79DF9F57"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12F0BFA0"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38F409B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    }</w:t>
      </w:r>
    </w:p>
    <w:p w14:paraId="05254185" w14:textId="77777777" w:rsidR="00612898" w:rsidRPr="00612898" w:rsidRDefault="00612898" w:rsidP="00A35B0D">
      <w:pPr>
        <w:shd w:val="clear" w:color="auto" w:fill="F2F2F2" w:themeFill="background1" w:themeFillShade="F2"/>
        <w:spacing w:after="0" w:line="285" w:lineRule="atLeast"/>
        <w:rPr>
          <w:rFonts w:ascii="Consolas" w:eastAsia="Times New Roman" w:hAnsi="Consolas" w:cs="Times New Roman"/>
          <w:color w:val="000000"/>
          <w:sz w:val="18"/>
          <w:szCs w:val="18"/>
          <w:lang w:eastAsia="en-GB"/>
        </w:rPr>
      </w:pPr>
      <w:r w:rsidRPr="00612898">
        <w:rPr>
          <w:rFonts w:ascii="Consolas" w:eastAsia="Times New Roman" w:hAnsi="Consolas" w:cs="Times New Roman"/>
          <w:color w:val="000000"/>
          <w:sz w:val="18"/>
          <w:szCs w:val="18"/>
          <w:lang w:eastAsia="en-GB"/>
        </w:rPr>
        <w:t>}</w:t>
      </w:r>
    </w:p>
    <w:p w14:paraId="6A8816B7" w14:textId="603278E2" w:rsidR="004134A4" w:rsidRDefault="0003420E" w:rsidP="00B4671B">
      <w:r>
        <w:t>This final function will check to see if the relays should be turned on and if they should be turned off.</w:t>
      </w:r>
    </w:p>
    <w:p w14:paraId="0B546AC5" w14:textId="5B1474E9" w:rsidR="00A8267A" w:rsidRDefault="00A8267A" w:rsidP="00A8267A">
      <w:pPr>
        <w:pStyle w:val="Heading2"/>
      </w:pPr>
      <w:r>
        <w:t>Setting up the Variable</w:t>
      </w:r>
      <w:r w:rsidR="00A23DC1">
        <w:t>s</w:t>
      </w:r>
    </w:p>
    <w:p w14:paraId="5BA9AA7E" w14:textId="7AFF441E" w:rsidR="00A8267A" w:rsidRPr="00273212" w:rsidRDefault="00A23DC1" w:rsidP="00A8267A">
      <w:pPr>
        <w:rPr>
          <w:b/>
          <w:bCs/>
        </w:rPr>
      </w:pPr>
      <w:r>
        <w:t xml:space="preserve">Now that we </w:t>
      </w:r>
      <w:r w:rsidR="00273212">
        <w:t>looked</w:t>
      </w:r>
      <w:r>
        <w:t xml:space="preserve"> at the code, we will need to </w:t>
      </w:r>
      <w:r w:rsidRPr="00273212">
        <w:rPr>
          <w:b/>
          <w:bCs/>
        </w:rPr>
        <w:t xml:space="preserve">edit some variables to enable the device to connect to our </w:t>
      </w:r>
      <w:r w:rsidR="00507E7A" w:rsidRPr="00273212">
        <w:rPr>
          <w:b/>
          <w:bCs/>
        </w:rPr>
        <w:t>IoT Hub.</w:t>
      </w:r>
      <w:r w:rsidR="00507E7A">
        <w:t xml:space="preserve"> Before we get started, make sure the </w:t>
      </w:r>
      <w:r w:rsidR="000C0DDE" w:rsidRPr="00273212">
        <w:rPr>
          <w:b/>
          <w:bCs/>
        </w:rPr>
        <w:t>app_manifest.json file is open in Visual Studio.</w:t>
      </w:r>
    </w:p>
    <w:p w14:paraId="49DFC83D" w14:textId="4B00741F" w:rsidR="00FC0CDE" w:rsidRPr="00273212" w:rsidRDefault="00FC0CDE" w:rsidP="00A8267A">
      <w:pPr>
        <w:rPr>
          <w:b/>
          <w:bCs/>
        </w:rPr>
      </w:pPr>
      <w:r>
        <w:t xml:space="preserve">The first thing we </w:t>
      </w:r>
      <w:r w:rsidR="00273212">
        <w:t>must</w:t>
      </w:r>
      <w:r>
        <w:t xml:space="preserve"> do is </w:t>
      </w:r>
      <w:r w:rsidRPr="00273212">
        <w:rPr>
          <w:b/>
          <w:bCs/>
        </w:rPr>
        <w:t>open the Azure Sphere command prompt</w:t>
      </w:r>
      <w:r>
        <w:t xml:space="preserve">. This is done by pressing the Windows button and typing </w:t>
      </w:r>
      <w:r w:rsidRPr="00273212">
        <w:rPr>
          <w:i/>
          <w:iCs/>
        </w:rPr>
        <w:t>azsphere</w:t>
      </w:r>
      <w:r>
        <w:t xml:space="preserve">. </w:t>
      </w:r>
      <w:r w:rsidR="00E31224">
        <w:t>Make sure you are signed in with your account and the correct tenant is selected.</w:t>
      </w:r>
      <w:r w:rsidR="007221DE">
        <w:t xml:space="preserve"> </w:t>
      </w:r>
      <w:r w:rsidR="007221DE" w:rsidRPr="00273212">
        <w:rPr>
          <w:b/>
          <w:bCs/>
        </w:rPr>
        <w:t>Type the following command to get your tenant ID.</w:t>
      </w:r>
    </w:p>
    <w:p w14:paraId="62D53528" w14:textId="52143D92" w:rsidR="007221DE" w:rsidRPr="00273212" w:rsidRDefault="007221DE" w:rsidP="007221DE">
      <w:pPr>
        <w:shd w:val="clear" w:color="auto" w:fill="F2F2F2" w:themeFill="background1" w:themeFillShade="F2"/>
        <w:rPr>
          <w:rFonts w:ascii="Consolas" w:hAnsi="Consolas"/>
          <w:sz w:val="18"/>
          <w:szCs w:val="18"/>
        </w:rPr>
      </w:pPr>
      <w:r w:rsidRPr="00273212">
        <w:rPr>
          <w:rFonts w:ascii="Consolas" w:hAnsi="Consolas"/>
          <w:sz w:val="18"/>
          <w:szCs w:val="18"/>
        </w:rPr>
        <w:t>Azsphere tenant show selected</w:t>
      </w:r>
    </w:p>
    <w:p w14:paraId="6D8AE1B4" w14:textId="7092ECE3" w:rsidR="007221DE" w:rsidRDefault="007221DE" w:rsidP="00A8267A">
      <w:r>
        <w:rPr>
          <w:noProof/>
        </w:rPr>
        <w:lastRenderedPageBreak/>
        <w:drawing>
          <wp:inline distT="0" distB="0" distL="0" distR="0" wp14:anchorId="2315E495" wp14:editId="23B9D28A">
            <wp:extent cx="5728970" cy="3819525"/>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4F96B0C8" w14:textId="301FB605" w:rsidR="00BC674E" w:rsidRPr="00273212" w:rsidRDefault="00BC674E" w:rsidP="00A8267A">
      <w:pPr>
        <w:rPr>
          <w:b/>
          <w:bCs/>
        </w:rPr>
      </w:pPr>
      <w:r>
        <w:t>You should see something like this in your window. Co</w:t>
      </w:r>
      <w:r w:rsidRPr="00273212">
        <w:rPr>
          <w:b/>
          <w:bCs/>
        </w:rPr>
        <w:t>py the tenant ID that is displayed</w:t>
      </w:r>
      <w:r w:rsidR="004600F0" w:rsidRPr="00273212">
        <w:rPr>
          <w:b/>
          <w:bCs/>
        </w:rPr>
        <w:t xml:space="preserve"> and go to your code. Paste it in the </w:t>
      </w:r>
      <w:r w:rsidR="004600F0" w:rsidRPr="00273212">
        <w:rPr>
          <w:b/>
          <w:bCs/>
          <w:i/>
          <w:iCs/>
        </w:rPr>
        <w:t>DeviceAuthentication</w:t>
      </w:r>
      <w:r w:rsidR="004600F0" w:rsidRPr="00273212">
        <w:rPr>
          <w:b/>
          <w:bCs/>
        </w:rPr>
        <w:t xml:space="preserve"> field.</w:t>
      </w:r>
    </w:p>
    <w:p w14:paraId="4B969BB5" w14:textId="1251B192" w:rsidR="004600F0" w:rsidRPr="00273212" w:rsidRDefault="004600F0" w:rsidP="00A8267A">
      <w:pPr>
        <w:rPr>
          <w:b/>
          <w:bCs/>
        </w:rPr>
      </w:pPr>
      <w:r>
        <w:t xml:space="preserve">Now navigate to your </w:t>
      </w:r>
      <w:r w:rsidRPr="00273212">
        <w:t>Azure Portal and</w:t>
      </w:r>
      <w:r w:rsidRPr="00273212">
        <w:rPr>
          <w:b/>
          <w:bCs/>
        </w:rPr>
        <w:t xml:space="preserve"> open the </w:t>
      </w:r>
      <w:r w:rsidR="008E20AA" w:rsidRPr="00273212">
        <w:rPr>
          <w:b/>
          <w:bCs/>
        </w:rPr>
        <w:t xml:space="preserve">IoT hub </w:t>
      </w:r>
      <w:r w:rsidR="008E20AA" w:rsidRPr="00273212">
        <w:t>the device is connected to</w:t>
      </w:r>
      <w:r w:rsidR="008E20AA">
        <w:t xml:space="preserve">. </w:t>
      </w:r>
      <w:r w:rsidR="008E20AA" w:rsidRPr="00273212">
        <w:t>Copy and paste the</w:t>
      </w:r>
      <w:r w:rsidR="008E20AA" w:rsidRPr="00273212">
        <w:rPr>
          <w:b/>
          <w:bCs/>
        </w:rPr>
        <w:t xml:space="preserve"> </w:t>
      </w:r>
      <w:r w:rsidR="00C63771" w:rsidRPr="00273212">
        <w:rPr>
          <w:b/>
          <w:bCs/>
        </w:rPr>
        <w:t xml:space="preserve">hostname field on the main page into the </w:t>
      </w:r>
      <w:r w:rsidR="00C63771" w:rsidRPr="00273212">
        <w:rPr>
          <w:b/>
          <w:bCs/>
          <w:i/>
          <w:iCs/>
        </w:rPr>
        <w:t>AllowedConnections</w:t>
      </w:r>
      <w:r w:rsidR="00C63771" w:rsidRPr="00273212">
        <w:rPr>
          <w:b/>
          <w:bCs/>
        </w:rPr>
        <w:t xml:space="preserve"> </w:t>
      </w:r>
      <w:r w:rsidR="00C63771" w:rsidRPr="00273212">
        <w:t>filed in the application manifest</w:t>
      </w:r>
      <w:r w:rsidR="00C63771" w:rsidRPr="00273212">
        <w:rPr>
          <w:b/>
          <w:bCs/>
        </w:rPr>
        <w:t>.</w:t>
      </w:r>
    </w:p>
    <w:p w14:paraId="6315EFE6" w14:textId="2A2003C8" w:rsidR="00C63771" w:rsidRDefault="00C63771" w:rsidP="00A8267A">
      <w:r>
        <w:rPr>
          <w:noProof/>
        </w:rPr>
        <w:drawing>
          <wp:inline distT="0" distB="0" distL="0" distR="0" wp14:anchorId="1E0F0E50" wp14:editId="6E92B706">
            <wp:extent cx="5728970" cy="3819525"/>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293DDD49" w14:textId="6D01E1D5" w:rsidR="00C63771" w:rsidRDefault="00CF5C24" w:rsidP="00A8267A">
      <w:r>
        <w:lastRenderedPageBreak/>
        <w:t xml:space="preserve">Finally, navigate to your </w:t>
      </w:r>
      <w:r w:rsidRPr="00273212">
        <w:rPr>
          <w:b/>
          <w:bCs/>
        </w:rPr>
        <w:t xml:space="preserve">DPS and copy and paste the </w:t>
      </w:r>
      <w:r w:rsidRPr="00273212">
        <w:rPr>
          <w:b/>
          <w:bCs/>
          <w:i/>
          <w:iCs/>
        </w:rPr>
        <w:t>ID Scope</w:t>
      </w:r>
      <w:r w:rsidRPr="00273212">
        <w:rPr>
          <w:b/>
          <w:bCs/>
        </w:rPr>
        <w:t xml:space="preserve"> field</w:t>
      </w:r>
      <w:r>
        <w:t xml:space="preserve"> displayed on the main page into the </w:t>
      </w:r>
      <w:r w:rsidR="00B872C4" w:rsidRPr="009F0289">
        <w:rPr>
          <w:b/>
          <w:bCs/>
          <w:i/>
          <w:iCs/>
        </w:rPr>
        <w:t>CmdArgs</w:t>
      </w:r>
      <w:r w:rsidR="00B872C4">
        <w:t xml:space="preserve"> </w:t>
      </w:r>
      <w:r w:rsidR="00B872C4" w:rsidRPr="009F0289">
        <w:rPr>
          <w:b/>
          <w:bCs/>
        </w:rPr>
        <w:t>field</w:t>
      </w:r>
      <w:r w:rsidR="00B872C4">
        <w:t xml:space="preserve"> in the application manifest. You are now ready to go!</w:t>
      </w:r>
    </w:p>
    <w:p w14:paraId="7C419360" w14:textId="2B19AF32" w:rsidR="00B872C4" w:rsidRDefault="00B872C4" w:rsidP="00A8267A">
      <w:r>
        <w:rPr>
          <w:noProof/>
        </w:rPr>
        <w:drawing>
          <wp:inline distT="0" distB="0" distL="0" distR="0" wp14:anchorId="6C5E17AD" wp14:editId="47EB9E65">
            <wp:extent cx="5728970" cy="3819525"/>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1362D953" w14:textId="701923B6" w:rsidR="002404A4" w:rsidRDefault="002404A4" w:rsidP="002404A4">
      <w:pPr>
        <w:pStyle w:val="Heading2"/>
      </w:pPr>
      <w:r>
        <w:t>Flashing the Code</w:t>
      </w:r>
    </w:p>
    <w:p w14:paraId="0F7C02B8" w14:textId="68D5D765" w:rsidR="002404A4" w:rsidRPr="009F0289" w:rsidRDefault="002404A4" w:rsidP="002404A4">
      <w:r>
        <w:t xml:space="preserve">Now that all of that is done. </w:t>
      </w:r>
      <w:r w:rsidRPr="009F0289">
        <w:rPr>
          <w:b/>
          <w:bCs/>
        </w:rPr>
        <w:t xml:space="preserve">We </w:t>
      </w:r>
      <w:r w:rsidR="009F0289" w:rsidRPr="009F0289">
        <w:rPr>
          <w:b/>
          <w:bCs/>
        </w:rPr>
        <w:t>must</w:t>
      </w:r>
      <w:r w:rsidRPr="009F0289">
        <w:rPr>
          <w:b/>
          <w:bCs/>
        </w:rPr>
        <w:t xml:space="preserve"> flash the application to the device</w:t>
      </w:r>
      <w:r>
        <w:t xml:space="preserve">. </w:t>
      </w:r>
      <w:r w:rsidRPr="009F0289">
        <w:rPr>
          <w:b/>
          <w:bCs/>
        </w:rPr>
        <w:t xml:space="preserve">Connect the Azure Sphere device to </w:t>
      </w:r>
      <w:r w:rsidR="00F613EB" w:rsidRPr="009F0289">
        <w:rPr>
          <w:b/>
          <w:bCs/>
        </w:rPr>
        <w:t xml:space="preserve">your PC and </w:t>
      </w:r>
      <w:r w:rsidR="009C4407" w:rsidRPr="009F0289">
        <w:rPr>
          <w:b/>
          <w:bCs/>
        </w:rPr>
        <w:t xml:space="preserve">then select the </w:t>
      </w:r>
      <w:r w:rsidR="009C4407" w:rsidRPr="009F0289">
        <w:rPr>
          <w:b/>
          <w:bCs/>
          <w:i/>
          <w:iCs/>
        </w:rPr>
        <w:t>HighLevelCore</w:t>
      </w:r>
      <w:r w:rsidR="009C4407" w:rsidRPr="009F0289">
        <w:rPr>
          <w:b/>
          <w:bCs/>
        </w:rPr>
        <w:t xml:space="preserve"> </w:t>
      </w:r>
      <w:r w:rsidR="009C4407" w:rsidRPr="009F0289">
        <w:t xml:space="preserve">from the flash options and click the run application button in </w:t>
      </w:r>
      <w:r w:rsidR="00C812CC" w:rsidRPr="009F0289">
        <w:t>the Visual Studio IDE.</w:t>
      </w:r>
    </w:p>
    <w:p w14:paraId="32E204EC" w14:textId="6E7F2C58" w:rsidR="00C812CC" w:rsidRDefault="00E50056" w:rsidP="002404A4">
      <w:r>
        <w:rPr>
          <w:noProof/>
        </w:rPr>
        <w:lastRenderedPageBreak/>
        <w:drawing>
          <wp:inline distT="0" distB="0" distL="0" distR="0" wp14:anchorId="0EE56867" wp14:editId="6E1DF9E8">
            <wp:extent cx="5721350" cy="4037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4037965"/>
                    </a:xfrm>
                    <a:prstGeom prst="rect">
                      <a:avLst/>
                    </a:prstGeom>
                    <a:noFill/>
                    <a:ln>
                      <a:noFill/>
                    </a:ln>
                  </pic:spPr>
                </pic:pic>
              </a:graphicData>
            </a:graphic>
          </wp:inline>
        </w:drawing>
      </w:r>
    </w:p>
    <w:p w14:paraId="1FD5291A" w14:textId="20880253" w:rsidR="00E50056" w:rsidRDefault="00F14493" w:rsidP="002404A4">
      <w:r>
        <w:t xml:space="preserve">Now before you use the product for distribution, please follow </w:t>
      </w:r>
      <w:hyperlink r:id="rId55" w:history="1">
        <w:r w:rsidRPr="00D20B24">
          <w:rPr>
            <w:rStyle w:val="Hyperlink"/>
          </w:rPr>
          <w:t>this tutorial</w:t>
        </w:r>
      </w:hyperlink>
      <w:r>
        <w:t xml:space="preserve"> to get the application running on the device in release mode.</w:t>
      </w:r>
    </w:p>
    <w:p w14:paraId="1CCDE4C0" w14:textId="4BD4D0E4" w:rsidR="00B80B56" w:rsidRDefault="00B80B56" w:rsidP="00B80B56">
      <w:pPr>
        <w:pStyle w:val="Heading2"/>
      </w:pPr>
      <w:r>
        <w:t>Mounting Everything</w:t>
      </w:r>
    </w:p>
    <w:p w14:paraId="2F946180" w14:textId="16B55D7B" w:rsidR="00B74052" w:rsidRDefault="00B80B56" w:rsidP="00B80B56">
      <w:r>
        <w:t>For the sake of this prototype, I did not create a case or enclosure for the device. In most cases, the device can be hid away somewhere, I decided to put it behind the air purifier</w:t>
      </w:r>
      <w:r w:rsidR="00B74052">
        <w:t xml:space="preserve"> But you could put it somewhere on the wall if that’s better, probably if you do enclose it.</w:t>
      </w:r>
    </w:p>
    <w:p w14:paraId="515848CB" w14:textId="3ACC0931" w:rsidR="00B74052" w:rsidRDefault="006B5F23" w:rsidP="00B80B56">
      <w:r>
        <w:rPr>
          <w:noProof/>
        </w:rPr>
        <w:drawing>
          <wp:inline distT="0" distB="0" distL="0" distR="0" wp14:anchorId="4DBA3A77" wp14:editId="1E5D3DB9">
            <wp:extent cx="5725160" cy="32207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408961A9" w14:textId="704FC638" w:rsidR="00323CEE" w:rsidRDefault="00323CEE" w:rsidP="00323CEE">
      <w:pPr>
        <w:pStyle w:val="Heading2"/>
      </w:pPr>
      <w:r>
        <w:lastRenderedPageBreak/>
        <w:t>Finally, let’s work on the dashboard!</w:t>
      </w:r>
    </w:p>
    <w:p w14:paraId="3F7447D5" w14:textId="51FB2703" w:rsidR="00323CEE" w:rsidRDefault="004865AA" w:rsidP="00323CEE">
      <w:r>
        <w:rPr>
          <w:noProof/>
        </w:rPr>
        <w:drawing>
          <wp:inline distT="0" distB="0" distL="0" distR="0" wp14:anchorId="5644AF22" wp14:editId="348F44E8">
            <wp:extent cx="5716905" cy="3811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3811270"/>
                    </a:xfrm>
                    <a:prstGeom prst="rect">
                      <a:avLst/>
                    </a:prstGeom>
                    <a:noFill/>
                    <a:ln>
                      <a:noFill/>
                    </a:ln>
                  </pic:spPr>
                </pic:pic>
              </a:graphicData>
            </a:graphic>
          </wp:inline>
        </w:drawing>
      </w:r>
    </w:p>
    <w:p w14:paraId="2B14796E" w14:textId="02FC200D" w:rsidR="004865AA" w:rsidRDefault="004865AA" w:rsidP="00323CEE">
      <w:r>
        <w:t xml:space="preserve">The last thing we need to do is </w:t>
      </w:r>
      <w:r w:rsidRPr="009F0289">
        <w:rPr>
          <w:b/>
          <w:bCs/>
        </w:rPr>
        <w:t>get the dashboard ready to go</w:t>
      </w:r>
      <w:r>
        <w:t xml:space="preserve">. </w:t>
      </w:r>
      <w:r w:rsidR="00E14C0D">
        <w:t xml:space="preserve">The first thing we need to do is </w:t>
      </w:r>
      <w:r w:rsidR="00520CD6">
        <w:t>open the Power Bi app (get it on the Windows store if you do not already have it, you can also use the web app). Create a new report and click on the Get Data button.</w:t>
      </w:r>
      <w:r w:rsidR="00BF2202">
        <w:rPr>
          <w:noProof/>
        </w:rPr>
        <w:drawing>
          <wp:inline distT="0" distB="0" distL="0" distR="0" wp14:anchorId="5C605791" wp14:editId="67593453">
            <wp:extent cx="5728970" cy="3819525"/>
            <wp:effectExtent l="0" t="0" r="508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1D663890" w14:textId="141D2BFB" w:rsidR="00BF2202" w:rsidRDefault="00BF2202" w:rsidP="00323CEE">
      <w:r w:rsidRPr="009F0289">
        <w:rPr>
          <w:b/>
          <w:bCs/>
        </w:rPr>
        <w:lastRenderedPageBreak/>
        <w:t xml:space="preserve">Navigate over to </w:t>
      </w:r>
      <w:r w:rsidR="00384EBA" w:rsidRPr="009F0289">
        <w:rPr>
          <w:b/>
          <w:bCs/>
        </w:rPr>
        <w:t>the Power Platform</w:t>
      </w:r>
      <w:r w:rsidR="00384EBA">
        <w:t xml:space="preserve"> and then select </w:t>
      </w:r>
      <w:r w:rsidR="00384EBA" w:rsidRPr="009F0289">
        <w:rPr>
          <w:b/>
          <w:bCs/>
        </w:rPr>
        <w:t>Power Bi datasets</w:t>
      </w:r>
      <w:r w:rsidR="00384EBA">
        <w:t xml:space="preserve">. </w:t>
      </w:r>
      <w:r w:rsidR="007824B6">
        <w:t>Now simply select the dataset we have (</w:t>
      </w:r>
      <w:r w:rsidR="007824B6" w:rsidRPr="009F0289">
        <w:rPr>
          <w:b/>
          <w:bCs/>
        </w:rPr>
        <w:t xml:space="preserve">make sure you ran the code for a while </w:t>
      </w:r>
      <w:r w:rsidR="009D00BA" w:rsidRPr="009F0289">
        <w:rPr>
          <w:b/>
          <w:bCs/>
        </w:rPr>
        <w:t>before,</w:t>
      </w:r>
      <w:r w:rsidR="007824B6" w:rsidRPr="009F0289">
        <w:rPr>
          <w:b/>
          <w:bCs/>
        </w:rPr>
        <w:t xml:space="preserve"> </w:t>
      </w:r>
      <w:r w:rsidR="009D00BA" w:rsidRPr="009F0289">
        <w:rPr>
          <w:b/>
          <w:bCs/>
        </w:rPr>
        <w:t>so we have data available</w:t>
      </w:r>
      <w:r w:rsidR="009D00BA">
        <w:t>). The data should now be ready to go.</w:t>
      </w:r>
    </w:p>
    <w:p w14:paraId="3E2CFAC0" w14:textId="50585D60" w:rsidR="009D00BA" w:rsidRDefault="009D00BA" w:rsidP="00323CEE">
      <w:r>
        <w:t xml:space="preserve">Ok, on to the frustrating part, we now have to </w:t>
      </w:r>
      <w:r w:rsidR="00E50A86" w:rsidRPr="009F0289">
        <w:rPr>
          <w:b/>
          <w:bCs/>
        </w:rPr>
        <w:t xml:space="preserve">create a dozen measures </w:t>
      </w:r>
      <w:r w:rsidR="00E50A86">
        <w:t xml:space="preserve">or so for the project. I will guide you through making one and you will have to </w:t>
      </w:r>
      <w:r w:rsidR="00E50A86" w:rsidRPr="009F0289">
        <w:rPr>
          <w:b/>
          <w:bCs/>
        </w:rPr>
        <w:t>repeat the process for the rest</w:t>
      </w:r>
      <w:r w:rsidR="00E50A86">
        <w:t>.</w:t>
      </w:r>
      <w:r w:rsidR="004B20D6">
        <w:t xml:space="preserve"> </w:t>
      </w:r>
      <w:r w:rsidR="004B20D6" w:rsidRPr="009F0289">
        <w:rPr>
          <w:b/>
          <w:bCs/>
        </w:rPr>
        <w:t>To get started, make sure you have the expressions folder open (from the GitHub repo you downloaded earlier).</w:t>
      </w:r>
      <w:r w:rsidR="004B20D6">
        <w:t xml:space="preserve"> You will see a dozen or so expressions there, we need to create new </w:t>
      </w:r>
      <w:r w:rsidR="00520C18">
        <w:t>measures based on those scripts.</w:t>
      </w:r>
    </w:p>
    <w:p w14:paraId="159EFBC8" w14:textId="2F199475" w:rsidR="00ED7543" w:rsidRDefault="00117585" w:rsidP="00323CEE">
      <w:r>
        <w:rPr>
          <w:noProof/>
        </w:rPr>
        <w:drawing>
          <wp:inline distT="0" distB="0" distL="0" distR="0" wp14:anchorId="7BE0C253" wp14:editId="788BDBBE">
            <wp:extent cx="5728970" cy="3819525"/>
            <wp:effectExtent l="0" t="0" r="508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r w:rsidR="00520C18">
        <w:t xml:space="preserve">In Power Bi, navigate to the menu bar at the top of the screen and select the </w:t>
      </w:r>
      <w:r w:rsidR="00520C18" w:rsidRPr="009F0289">
        <w:rPr>
          <w:i/>
          <w:iCs/>
        </w:rPr>
        <w:t>New Measure</w:t>
      </w:r>
      <w:r w:rsidR="00520C18">
        <w:t xml:space="preserve"> button.</w:t>
      </w:r>
      <w:r w:rsidR="00EF4B91">
        <w:t xml:space="preserve"> </w:t>
      </w:r>
      <w:r w:rsidR="00ED7543">
        <w:t xml:space="preserve">This should </w:t>
      </w:r>
      <w:r w:rsidR="00ED7543" w:rsidRPr="009F0289">
        <w:rPr>
          <w:b/>
          <w:bCs/>
        </w:rPr>
        <w:t>create a new measure and give you a text box</w:t>
      </w:r>
      <w:r w:rsidR="00ED7543">
        <w:t>.</w:t>
      </w:r>
      <w:r>
        <w:t xml:space="preserve"> Now </w:t>
      </w:r>
      <w:r w:rsidRPr="009F0289">
        <w:rPr>
          <w:b/>
          <w:bCs/>
        </w:rPr>
        <w:t xml:space="preserve">open </w:t>
      </w:r>
      <w:r w:rsidR="00240F60" w:rsidRPr="009F0289">
        <w:rPr>
          <w:b/>
          <w:bCs/>
        </w:rPr>
        <w:t xml:space="preserve">any </w:t>
      </w:r>
      <w:r w:rsidRPr="009F0289">
        <w:rPr>
          <w:b/>
          <w:bCs/>
        </w:rPr>
        <w:t>one of the files</w:t>
      </w:r>
      <w:r>
        <w:t xml:space="preserve"> (you can open them in VS code or a lightweight editor) and </w:t>
      </w:r>
      <w:r w:rsidR="00240F60" w:rsidRPr="009F0289">
        <w:rPr>
          <w:b/>
          <w:bCs/>
        </w:rPr>
        <w:t>copy and paste the content into the box</w:t>
      </w:r>
      <w:r w:rsidR="00240F60">
        <w:t>.</w:t>
      </w:r>
    </w:p>
    <w:p w14:paraId="25DB0EC6" w14:textId="76F70631" w:rsidR="00240F60" w:rsidRDefault="00240F60" w:rsidP="00323CEE">
      <w:r>
        <w:rPr>
          <w:noProof/>
        </w:rPr>
        <w:lastRenderedPageBreak/>
        <w:drawing>
          <wp:inline distT="0" distB="0" distL="0" distR="0" wp14:anchorId="4EDE2FF7" wp14:editId="2B059319">
            <wp:extent cx="5728970" cy="3819525"/>
            <wp:effectExtent l="0" t="0" r="508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7DB56FE5" w14:textId="67D21643" w:rsidR="00240F60" w:rsidRDefault="00240F60" w:rsidP="00323CEE">
      <w:r>
        <w:t xml:space="preserve">Ok, so now </w:t>
      </w:r>
      <w:r w:rsidRPr="009F0289">
        <w:rPr>
          <w:b/>
          <w:bCs/>
        </w:rPr>
        <w:t xml:space="preserve">repeat this process for </w:t>
      </w:r>
      <w:r w:rsidR="001207E2" w:rsidRPr="009F0289">
        <w:rPr>
          <w:b/>
          <w:bCs/>
        </w:rPr>
        <w:t>all</w:t>
      </w:r>
      <w:r w:rsidRPr="009F0289">
        <w:rPr>
          <w:b/>
          <w:bCs/>
        </w:rPr>
        <w:t xml:space="preserve"> the values</w:t>
      </w:r>
      <w:r>
        <w:t xml:space="preserve">, </w:t>
      </w:r>
      <w:r w:rsidR="001207E2" w:rsidRPr="009F0289">
        <w:rPr>
          <w:b/>
          <w:bCs/>
        </w:rPr>
        <w:t>do not</w:t>
      </w:r>
      <w:r w:rsidRPr="009F0289">
        <w:rPr>
          <w:b/>
          <w:bCs/>
        </w:rPr>
        <w:t xml:space="preserve"> worry if errors appear</w:t>
      </w:r>
      <w:r>
        <w:t xml:space="preserve">, once you </w:t>
      </w:r>
      <w:r w:rsidR="001207E2">
        <w:t>do not</w:t>
      </w:r>
      <w:r>
        <w:t xml:space="preserve"> edit the scripts</w:t>
      </w:r>
      <w:r w:rsidR="001207E2">
        <w:t>, everything should be fine at the end. After you added all the scripts, your report should look something like this:</w:t>
      </w:r>
    </w:p>
    <w:p w14:paraId="01ACF79D" w14:textId="74A5C36C" w:rsidR="001207E2" w:rsidRDefault="00AB33BE" w:rsidP="00323CEE">
      <w:r>
        <w:rPr>
          <w:noProof/>
        </w:rPr>
        <w:drawing>
          <wp:inline distT="0" distB="0" distL="0" distR="0" wp14:anchorId="342AA17D" wp14:editId="06B84047">
            <wp:extent cx="5728970" cy="3819525"/>
            <wp:effectExtent l="0" t="0" r="508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1646EBD7" w14:textId="2536231F" w:rsidR="00AB33BE" w:rsidRDefault="00AB33BE" w:rsidP="00323CEE">
      <w:r>
        <w:lastRenderedPageBreak/>
        <w:t xml:space="preserve">Now we can get to the fun stuff, this </w:t>
      </w:r>
      <w:hyperlink r:id="rId61" w:history="1">
        <w:r w:rsidRPr="00C92C58">
          <w:rPr>
            <w:rStyle w:val="Hyperlink"/>
          </w:rPr>
          <w:t>link</w:t>
        </w:r>
      </w:hyperlink>
      <w:r>
        <w:t xml:space="preserve"> from Power Bi will show you how to get started with creating stunning visuals on the platform. </w:t>
      </w:r>
      <w:r w:rsidR="006073CD">
        <w:t xml:space="preserve">This is my </w:t>
      </w:r>
      <w:r w:rsidR="0018299F">
        <w:t>product</w:t>
      </w:r>
      <w:r w:rsidR="006073CD">
        <w:t>:</w:t>
      </w:r>
    </w:p>
    <w:p w14:paraId="57C6D94A" w14:textId="459EF236" w:rsidR="006073CD" w:rsidRDefault="0018299F" w:rsidP="00323CEE">
      <w:r>
        <w:rPr>
          <w:noProof/>
        </w:rPr>
        <w:drawing>
          <wp:inline distT="0" distB="0" distL="0" distR="0" wp14:anchorId="4B4D1B85" wp14:editId="783372D6">
            <wp:extent cx="5728970" cy="3819525"/>
            <wp:effectExtent l="0" t="0" r="508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7DBEEC29" w14:textId="561E2EA6" w:rsidR="0018299F" w:rsidRDefault="0018299F" w:rsidP="00323CEE">
      <w:r>
        <w:t xml:space="preserve">Now click on the </w:t>
      </w:r>
      <w:r w:rsidR="00696001" w:rsidRPr="00FE3C0C">
        <w:rPr>
          <w:i/>
          <w:iCs/>
        </w:rPr>
        <w:t>View option</w:t>
      </w:r>
      <w:r w:rsidR="00696001">
        <w:t xml:space="preserve"> from the top nav bar and select </w:t>
      </w:r>
      <w:r w:rsidR="00362EA7" w:rsidRPr="00FE3C0C">
        <w:rPr>
          <w:i/>
          <w:iCs/>
        </w:rPr>
        <w:t>mobile</w:t>
      </w:r>
      <w:r w:rsidR="00696001" w:rsidRPr="00FE3C0C">
        <w:rPr>
          <w:i/>
          <w:iCs/>
        </w:rPr>
        <w:t xml:space="preserve"> layout</w:t>
      </w:r>
      <w:r w:rsidR="00696001">
        <w:t xml:space="preserve">. Drag and drop the graphs and text onto the phone frame to </w:t>
      </w:r>
      <w:r w:rsidR="00696001" w:rsidRPr="00FE3C0C">
        <w:rPr>
          <w:b/>
          <w:bCs/>
        </w:rPr>
        <w:t>create a mobile version of the dashboard</w:t>
      </w:r>
      <w:r w:rsidR="00696001">
        <w:t>. Mine looked like this:</w:t>
      </w:r>
    </w:p>
    <w:p w14:paraId="295E9DCA" w14:textId="5EF06C2C" w:rsidR="00696001" w:rsidRDefault="00696001" w:rsidP="00323CEE">
      <w:r>
        <w:rPr>
          <w:noProof/>
        </w:rPr>
        <w:lastRenderedPageBreak/>
        <w:drawing>
          <wp:inline distT="0" distB="0" distL="0" distR="0" wp14:anchorId="0C7307C7" wp14:editId="5ED33EDE">
            <wp:extent cx="5728970" cy="3819525"/>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3819525"/>
                    </a:xfrm>
                    <a:prstGeom prst="rect">
                      <a:avLst/>
                    </a:prstGeom>
                    <a:noFill/>
                    <a:ln>
                      <a:noFill/>
                    </a:ln>
                  </pic:spPr>
                </pic:pic>
              </a:graphicData>
            </a:graphic>
          </wp:inline>
        </w:drawing>
      </w:r>
    </w:p>
    <w:p w14:paraId="4872B3F8" w14:textId="0A985ADE" w:rsidR="00362EA7" w:rsidRDefault="00E72CEB" w:rsidP="00323CEE">
      <w:r>
        <w:t xml:space="preserve">Ok, so finally go back to </w:t>
      </w:r>
      <w:r w:rsidR="002A35F0">
        <w:t xml:space="preserve">the home page on the app and click on the </w:t>
      </w:r>
      <w:r w:rsidR="002A35F0" w:rsidRPr="00FE3C0C">
        <w:rPr>
          <w:i/>
          <w:iCs/>
        </w:rPr>
        <w:t>Publish Report</w:t>
      </w:r>
      <w:r w:rsidR="002A35F0">
        <w:t xml:space="preserve"> button from the options. </w:t>
      </w:r>
      <w:r w:rsidR="002A35F0" w:rsidRPr="00FE3C0C">
        <w:rPr>
          <w:b/>
          <w:bCs/>
        </w:rPr>
        <w:t>This will publish your dashboard to the web allowing you to access it from anywhere</w:t>
      </w:r>
      <w:r w:rsidR="002A35F0">
        <w:t>. Just log into Power Bi and you should see it there. That is it, we are done!</w:t>
      </w:r>
    </w:p>
    <w:p w14:paraId="62054017" w14:textId="39010309" w:rsidR="002A35F0" w:rsidRPr="00FE3C0C" w:rsidRDefault="002A35F0" w:rsidP="00323CEE">
      <w:pPr>
        <w:rPr>
          <w:rStyle w:val="IntenseEmphasis"/>
        </w:rPr>
      </w:pPr>
      <w:r w:rsidRPr="00FE3C0C">
        <w:rPr>
          <w:rStyle w:val="IntenseEmphasis"/>
        </w:rPr>
        <w:t>Make sure to get the Power Bi app, it is available on Google Play and the App Store.</w:t>
      </w:r>
    </w:p>
    <w:p w14:paraId="0C6D68DF" w14:textId="1C68201D" w:rsidR="00FC514F" w:rsidRDefault="00FC514F" w:rsidP="00FC514F">
      <w:pPr>
        <w:pStyle w:val="Heading1"/>
      </w:pPr>
      <w:r w:rsidRPr="001F434E">
        <w:t>Reflection</w:t>
      </w:r>
    </w:p>
    <w:p w14:paraId="61A4C2B6" w14:textId="6BB2805B" w:rsidR="00C30520" w:rsidRDefault="006D41CD" w:rsidP="00C30520">
      <w:r>
        <w:t xml:space="preserve">I really enjoyed working on this project. I remember seeing the contest a while ago (like 1 month ago) and starting to brainstorm ideas. I soon got to IntlAir, an air purification system and got to work. Because I participated in prior contests with this device, I </w:t>
      </w:r>
      <w:r w:rsidR="002A2108">
        <w:t>started developing the idea and coding the project immediately.</w:t>
      </w:r>
    </w:p>
    <w:p w14:paraId="39F3030B" w14:textId="571AB337" w:rsidR="002A2108" w:rsidRDefault="002A2108" w:rsidP="00C30520">
      <w:r>
        <w:t xml:space="preserve">It took me about a month to finalise all details and test the device thoroughly. </w:t>
      </w:r>
      <w:r w:rsidR="00535462">
        <w:t>Here I am now with a smart air purifier in my home. I did have some surprises along the way, namely about the levels of TVOCs in the house</w:t>
      </w:r>
      <w:r w:rsidR="00055895">
        <w:t>, which really showed me the importance of IntlAir and the impact it can have.</w:t>
      </w:r>
    </w:p>
    <w:p w14:paraId="367750B4" w14:textId="60540116" w:rsidR="00F9638E" w:rsidRDefault="00055895" w:rsidP="00C30520">
      <w:r>
        <w:t xml:space="preserve">Most people </w:t>
      </w:r>
      <w:r w:rsidR="00AE694F">
        <w:t>do not</w:t>
      </w:r>
      <w:r>
        <w:t xml:space="preserve"> even know if the air in their homes is clean or not, let alone purify it. </w:t>
      </w:r>
      <w:r w:rsidR="00AE694F">
        <w:t xml:space="preserve">I developed IntlAir to empower people with this data at a low cost and allow them to </w:t>
      </w:r>
      <w:r w:rsidR="00D60FC9">
        <w:t xml:space="preserve">live in a clean, safe environment. I hope you enjoyed the read! If you have any questions </w:t>
      </w:r>
      <w:r w:rsidR="00F9638E">
        <w:t xml:space="preserve">or need help building the project, drop me an email at </w:t>
      </w:r>
      <w:hyperlink r:id="rId64" w:history="1">
        <w:r w:rsidR="00F9638E" w:rsidRPr="008C6831">
          <w:rPr>
            <w:rStyle w:val="Hyperlink"/>
          </w:rPr>
          <w:t>Andrei_florian@universumco.com</w:t>
        </w:r>
      </w:hyperlink>
      <w:r w:rsidR="00F9638E">
        <w:t>.</w:t>
      </w:r>
    </w:p>
    <w:p w14:paraId="23AE3D47" w14:textId="01C8B5AF" w:rsidR="009C4407" w:rsidRPr="00C30520" w:rsidRDefault="00C50D66" w:rsidP="00C30520">
      <w:r>
        <w:rPr>
          <w:noProof/>
        </w:rPr>
        <w:lastRenderedPageBreak/>
        <w:drawing>
          <wp:inline distT="0" distB="0" distL="0" distR="0" wp14:anchorId="22DAD752" wp14:editId="6154F502">
            <wp:extent cx="5725160" cy="32207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sectPr w:rsidR="009C4407" w:rsidRPr="00C30520" w:rsidSect="004E370A">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8FB04" w14:textId="77777777" w:rsidR="00D91B90" w:rsidRDefault="00D91B90" w:rsidP="00306753">
      <w:pPr>
        <w:spacing w:after="0" w:line="240" w:lineRule="auto"/>
      </w:pPr>
      <w:r>
        <w:separator/>
      </w:r>
    </w:p>
  </w:endnote>
  <w:endnote w:type="continuationSeparator" w:id="0">
    <w:p w14:paraId="0A8F250B" w14:textId="77777777" w:rsidR="00D91B90" w:rsidRDefault="00D91B90" w:rsidP="00306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5FAE8" w14:textId="77777777" w:rsidR="00306753" w:rsidRDefault="00ED2B1A">
    <w:pPr>
      <w:pStyle w:val="Footer"/>
    </w:pPr>
    <w:r w:rsidRPr="00306753">
      <w:rPr>
        <w:noProof/>
      </w:rPr>
      <mc:AlternateContent>
        <mc:Choice Requires="wps">
          <w:drawing>
            <wp:anchor distT="0" distB="0" distL="114300" distR="114300" simplePos="0" relativeHeight="251662336" behindDoc="0" locked="0" layoutInCell="1" allowOverlap="1" wp14:anchorId="7C3C566C" wp14:editId="31CC590F">
              <wp:simplePos x="0" y="0"/>
              <wp:positionH relativeFrom="column">
                <wp:posOffset>5587048</wp:posOffset>
              </wp:positionH>
              <wp:positionV relativeFrom="paragraph">
                <wp:posOffset>-1075690</wp:posOffset>
              </wp:positionV>
              <wp:extent cx="1753870" cy="294640"/>
              <wp:effectExtent l="5715" t="0" r="4445" b="4445"/>
              <wp:wrapNone/>
              <wp:docPr id="5" name="Text Box 5"/>
              <wp:cNvGraphicFramePr/>
              <a:graphic xmlns:a="http://schemas.openxmlformats.org/drawingml/2006/main">
                <a:graphicData uri="http://schemas.microsoft.com/office/word/2010/wordprocessingShape">
                  <wps:wsp>
                    <wps:cNvSpPr txBox="1"/>
                    <wps:spPr>
                      <a:xfrm rot="16200000">
                        <a:off x="0" y="0"/>
                        <a:ext cx="1753870" cy="294640"/>
                      </a:xfrm>
                      <a:prstGeom prst="rect">
                        <a:avLst/>
                      </a:prstGeom>
                      <a:solidFill>
                        <a:schemeClr val="lt1"/>
                      </a:solidFill>
                      <a:ln w="6350">
                        <a:noFill/>
                      </a:ln>
                    </wps:spPr>
                    <wps:txbx>
                      <w:txbxContent>
                        <w:p w14:paraId="67E7BCA9" w14:textId="77777777" w:rsidR="00306753" w:rsidRPr="00306753" w:rsidRDefault="00306753" w:rsidP="00306753">
                          <w:pPr>
                            <w:rPr>
                              <w:color w:val="0071E2" w:themeColor="accent2"/>
                              <w:sz w:val="28"/>
                              <w:szCs w:val="28"/>
                            </w:rPr>
                          </w:pPr>
                          <w:r w:rsidRPr="00306753">
                            <w:rPr>
                              <w:rFonts w:asciiTheme="majorHAnsi" w:hAnsiTheme="majorHAnsi" w:cstheme="majorHAnsi"/>
                              <w:color w:val="A6A6A6" w:themeColor="background1" w:themeShade="A6"/>
                              <w:sz w:val="24"/>
                              <w:szCs w:val="24"/>
                            </w:rPr>
                            <w:t>© Andrei Florian</w:t>
                          </w:r>
                          <w:r w:rsidR="00ED2B1A">
                            <w:rPr>
                              <w:rFonts w:asciiTheme="majorHAnsi" w:hAnsiTheme="majorHAnsi" w:cstheme="majorHAnsi"/>
                              <w:color w:val="A6A6A6" w:themeColor="background1" w:themeShade="A6"/>
                              <w:sz w:val="24"/>
                              <w:szCs w:val="24"/>
                            </w:rPr>
                            <w:t xml:space="preserv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3C566C" id="_x0000_t202" coordsize="21600,21600" o:spt="202" path="m,l,21600r21600,l21600,xe">
              <v:stroke joinstyle="miter"/>
              <v:path gradientshapeok="t" o:connecttype="rect"/>
            </v:shapetype>
            <v:shape id="Text Box 5" o:spid="_x0000_s1026" type="#_x0000_t202" style="position:absolute;margin-left:439.95pt;margin-top:-84.7pt;width:138.1pt;height:23.2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" fillcolor="white [3201]" stroked="f" strokeweight=".5pt">
              <v:textbox>
                <w:txbxContent>
                  <w:p w14:paraId="67E7BCA9" w14:textId="77777777" w:rsidR="00306753" w:rsidRPr="00306753" w:rsidRDefault="00306753" w:rsidP="00306753">
                    <w:pPr>
                      <w:rPr>
                        <w:color w:val="0071E2" w:themeColor="accent2"/>
                        <w:sz w:val="28"/>
                        <w:szCs w:val="28"/>
                      </w:rPr>
                    </w:pPr>
                    <w:r w:rsidRPr="00306753">
                      <w:rPr>
                        <w:rFonts w:asciiTheme="majorHAnsi" w:hAnsiTheme="majorHAnsi" w:cstheme="majorHAnsi"/>
                        <w:color w:val="A6A6A6" w:themeColor="background1" w:themeShade="A6"/>
                        <w:sz w:val="24"/>
                        <w:szCs w:val="24"/>
                      </w:rPr>
                      <w:t>© Andrei Florian</w:t>
                    </w:r>
                    <w:r w:rsidR="00ED2B1A">
                      <w:rPr>
                        <w:rFonts w:asciiTheme="majorHAnsi" w:hAnsiTheme="majorHAnsi" w:cstheme="majorHAnsi"/>
                        <w:color w:val="A6A6A6" w:themeColor="background1" w:themeShade="A6"/>
                        <w:sz w:val="24"/>
                        <w:szCs w:val="24"/>
                      </w:rPr>
                      <w:t xml:space="preserve"> 2020</w:t>
                    </w:r>
                  </w:p>
                </w:txbxContent>
              </v:textbox>
            </v:shape>
          </w:pict>
        </mc:Fallback>
      </mc:AlternateContent>
    </w:r>
    <w:r w:rsidRPr="00306753">
      <w:rPr>
        <w:noProof/>
      </w:rPr>
      <mc:AlternateContent>
        <mc:Choice Requires="wps">
          <w:drawing>
            <wp:anchor distT="0" distB="0" distL="114300" distR="114300" simplePos="0" relativeHeight="251660288" behindDoc="0" locked="0" layoutInCell="1" allowOverlap="1" wp14:anchorId="0781569D" wp14:editId="07E4876D">
              <wp:simplePos x="0" y="0"/>
              <wp:positionH relativeFrom="column">
                <wp:posOffset>5024120</wp:posOffset>
              </wp:positionH>
              <wp:positionV relativeFrom="paragraph">
                <wp:posOffset>-1169035</wp:posOffset>
              </wp:positionV>
              <wp:extent cx="1848485" cy="358775"/>
              <wp:effectExtent l="1905" t="0" r="1270" b="1270"/>
              <wp:wrapNone/>
              <wp:docPr id="3" name="Text Box 3"/>
              <wp:cNvGraphicFramePr/>
              <a:graphic xmlns:a="http://schemas.openxmlformats.org/drawingml/2006/main">
                <a:graphicData uri="http://schemas.microsoft.com/office/word/2010/wordprocessingShape">
                  <wps:wsp>
                    <wps:cNvSpPr txBox="1"/>
                    <wps:spPr>
                      <a:xfrm rot="16200000">
                        <a:off x="0" y="0"/>
                        <a:ext cx="1848485" cy="358775"/>
                      </a:xfrm>
                      <a:prstGeom prst="rect">
                        <a:avLst/>
                      </a:prstGeom>
                      <a:solidFill>
                        <a:schemeClr val="lt1"/>
                      </a:solidFill>
                      <a:ln w="6350">
                        <a:noFill/>
                      </a:ln>
                    </wps:spPr>
                    <wps:txbx>
                      <w:txbxContent>
                        <w:p w14:paraId="168DE8DA" w14:textId="77777777" w:rsidR="00306753" w:rsidRPr="00B1585B" w:rsidRDefault="00306753" w:rsidP="00306753">
                          <w:pPr>
                            <w:rPr>
                              <w:rFonts w:asciiTheme="majorHAnsi" w:hAnsiTheme="majorHAnsi" w:cstheme="majorHAnsi"/>
                              <w:color w:val="0071E2" w:themeColor="accent2"/>
                              <w:sz w:val="34"/>
                              <w:szCs w:val="34"/>
                            </w:rPr>
                          </w:pPr>
                          <w:r w:rsidRPr="00B1585B">
                            <w:rPr>
                              <w:rFonts w:asciiTheme="majorHAnsi" w:hAnsiTheme="majorHAnsi" w:cstheme="majorHAnsi"/>
                              <w:color w:val="0071E2" w:themeColor="accent2"/>
                              <w:sz w:val="34"/>
                              <w:szCs w:val="34"/>
                            </w:rPr>
                            <w:t>Universum</w:t>
                          </w:r>
                          <w:r w:rsidR="00B1585B" w:rsidRPr="00B1585B">
                            <w:rPr>
                              <w:rFonts w:asciiTheme="majorHAnsi" w:hAnsiTheme="majorHAnsi" w:cstheme="majorHAnsi"/>
                              <w:color w:val="0071E2" w:themeColor="accent2"/>
                              <w:sz w:val="34"/>
                              <w:szCs w:val="34"/>
                            </w:rPr>
                            <w:t xml:space="preserve">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569D" id="Text Box 3" o:spid="_x0000_s1027" type="#_x0000_t202" style="position:absolute;margin-left:395.6pt;margin-top:-92.05pt;width:145.55pt;height:28.2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" fillcolor="white [3201]" stroked="f" strokeweight=".5pt">
              <v:textbox>
                <w:txbxContent>
                  <w:p w14:paraId="168DE8DA" w14:textId="77777777" w:rsidR="00306753" w:rsidRPr="00B1585B" w:rsidRDefault="00306753" w:rsidP="00306753">
                    <w:pPr>
                      <w:rPr>
                        <w:rFonts w:asciiTheme="majorHAnsi" w:hAnsiTheme="majorHAnsi" w:cstheme="majorHAnsi"/>
                        <w:color w:val="0071E2" w:themeColor="accent2"/>
                        <w:sz w:val="34"/>
                        <w:szCs w:val="34"/>
                      </w:rPr>
                    </w:pPr>
                    <w:r w:rsidRPr="00B1585B">
                      <w:rPr>
                        <w:rFonts w:asciiTheme="majorHAnsi" w:hAnsiTheme="majorHAnsi" w:cstheme="majorHAnsi"/>
                        <w:color w:val="0071E2" w:themeColor="accent2"/>
                        <w:sz w:val="34"/>
                        <w:szCs w:val="34"/>
                      </w:rPr>
                      <w:t>Universum</w:t>
                    </w:r>
                    <w:r w:rsidR="00B1585B" w:rsidRPr="00B1585B">
                      <w:rPr>
                        <w:rFonts w:asciiTheme="majorHAnsi" w:hAnsiTheme="majorHAnsi" w:cstheme="majorHAnsi"/>
                        <w:color w:val="0071E2" w:themeColor="accent2"/>
                        <w:sz w:val="34"/>
                        <w:szCs w:val="34"/>
                      </w:rPr>
                      <w:t xml:space="preserve"> Group</w:t>
                    </w:r>
                  </w:p>
                </w:txbxContent>
              </v:textbox>
            </v:shape>
          </w:pict>
        </mc:Fallback>
      </mc:AlternateContent>
    </w:r>
    <w:r w:rsidRPr="00306753">
      <w:rPr>
        <w:noProof/>
      </w:rPr>
      <mc:AlternateContent>
        <mc:Choice Requires="wps">
          <w:drawing>
            <wp:anchor distT="0" distB="0" distL="114300" distR="114300" simplePos="0" relativeHeight="251661312" behindDoc="0" locked="0" layoutInCell="1" allowOverlap="1" wp14:anchorId="652C1186" wp14:editId="66A932F8">
              <wp:simplePos x="0" y="0"/>
              <wp:positionH relativeFrom="column">
                <wp:posOffset>5338445</wp:posOffset>
              </wp:positionH>
              <wp:positionV relativeFrom="paragraph">
                <wp:posOffset>-1097915</wp:posOffset>
              </wp:positionV>
              <wp:extent cx="1788160" cy="294640"/>
              <wp:effectExtent l="3810" t="0" r="6350" b="6350"/>
              <wp:wrapNone/>
              <wp:docPr id="4" name="Text Box 4"/>
              <wp:cNvGraphicFramePr/>
              <a:graphic xmlns:a="http://schemas.openxmlformats.org/drawingml/2006/main">
                <a:graphicData uri="http://schemas.microsoft.com/office/word/2010/wordprocessingShape">
                  <wps:wsp>
                    <wps:cNvSpPr txBox="1"/>
                    <wps:spPr>
                      <a:xfrm rot="16200000">
                        <a:off x="0" y="0"/>
                        <a:ext cx="1788160" cy="294640"/>
                      </a:xfrm>
                      <a:prstGeom prst="rect">
                        <a:avLst/>
                      </a:prstGeom>
                      <a:solidFill>
                        <a:schemeClr val="lt1"/>
                      </a:solidFill>
                      <a:ln w="6350">
                        <a:noFill/>
                      </a:ln>
                    </wps:spPr>
                    <wps:txbx>
                      <w:txbxContent>
                        <w:p w14:paraId="4AF7E73F" w14:textId="77777777" w:rsidR="00306753" w:rsidRPr="00C75A38" w:rsidRDefault="00306753" w:rsidP="00306753">
                          <w:pPr>
                            <w:rPr>
                              <w:color w:val="000000" w:themeColor="text1"/>
                              <w:sz w:val="24"/>
                              <w:szCs w:val="24"/>
                            </w:rPr>
                          </w:pPr>
                          <w:r w:rsidRPr="00C75A38">
                            <w:rPr>
                              <w:color w:val="000000" w:themeColor="text1"/>
                              <w:sz w:val="24"/>
                              <w:szCs w:val="24"/>
                            </w:rPr>
                            <w:t>Design. Create. Innovate</w:t>
                          </w:r>
                          <w:r w:rsidR="00ED2B1A">
                            <w:rPr>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C1186" id="Text Box 4" o:spid="_x0000_s1028" type="#_x0000_t202" style="position:absolute;margin-left:420.35pt;margin-top:-86.45pt;width:140.8pt;height:23.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" fillcolor="white [3201]" stroked="f" strokeweight=".5pt">
              <v:textbox>
                <w:txbxContent>
                  <w:p w14:paraId="4AF7E73F" w14:textId="77777777" w:rsidR="00306753" w:rsidRPr="00C75A38" w:rsidRDefault="00306753" w:rsidP="00306753">
                    <w:pPr>
                      <w:rPr>
                        <w:color w:val="000000" w:themeColor="text1"/>
                        <w:sz w:val="24"/>
                        <w:szCs w:val="24"/>
                      </w:rPr>
                    </w:pPr>
                    <w:r w:rsidRPr="00C75A38">
                      <w:rPr>
                        <w:color w:val="000000" w:themeColor="text1"/>
                        <w:sz w:val="24"/>
                        <w:szCs w:val="24"/>
                      </w:rPr>
                      <w:t>Design. Create. Innovate</w:t>
                    </w:r>
                    <w:r w:rsidR="00ED2B1A">
                      <w:rPr>
                        <w:color w:val="000000" w:themeColor="text1"/>
                        <w:sz w:val="24"/>
                        <w:szCs w:val="24"/>
                      </w:rPr>
                      <w:t>.</w:t>
                    </w:r>
                  </w:p>
                </w:txbxContent>
              </v:textbox>
            </v:shape>
          </w:pict>
        </mc:Fallback>
      </mc:AlternateContent>
    </w:r>
    <w:r w:rsidR="00EE09C8" w:rsidRPr="00306753">
      <w:rPr>
        <w:noProof/>
      </w:rPr>
      <w:drawing>
        <wp:anchor distT="0" distB="0" distL="114300" distR="114300" simplePos="0" relativeHeight="251659264" behindDoc="0" locked="0" layoutInCell="1" allowOverlap="1" wp14:anchorId="04154683" wp14:editId="3F3ED114">
          <wp:simplePos x="0" y="0"/>
          <wp:positionH relativeFrom="page">
            <wp:posOffset>6721269</wp:posOffset>
          </wp:positionH>
          <wp:positionV relativeFrom="paragraph">
            <wp:posOffset>-177165</wp:posOffset>
          </wp:positionV>
          <wp:extent cx="793115" cy="793115"/>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93115" cy="79311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6F3A3" w14:textId="77777777" w:rsidR="00D91B90" w:rsidRDefault="00D91B90" w:rsidP="00306753">
      <w:pPr>
        <w:spacing w:after="0" w:line="240" w:lineRule="auto"/>
      </w:pPr>
      <w:r>
        <w:separator/>
      </w:r>
    </w:p>
  </w:footnote>
  <w:footnote w:type="continuationSeparator" w:id="0">
    <w:p w14:paraId="59BA7975" w14:textId="77777777" w:rsidR="00D91B90" w:rsidRDefault="00D91B90" w:rsidP="003067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7AA6"/>
    <w:multiLevelType w:val="hybridMultilevel"/>
    <w:tmpl w:val="B8342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3933D3"/>
    <w:multiLevelType w:val="hybridMultilevel"/>
    <w:tmpl w:val="D730E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A8F184A"/>
    <w:multiLevelType w:val="hybridMultilevel"/>
    <w:tmpl w:val="0D724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00509D"/>
    <w:multiLevelType w:val="hybridMultilevel"/>
    <w:tmpl w:val="7A384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4E7B5C"/>
    <w:multiLevelType w:val="hybridMultilevel"/>
    <w:tmpl w:val="B2620C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6A7600"/>
    <w:multiLevelType w:val="hybridMultilevel"/>
    <w:tmpl w:val="84BC8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7B7217"/>
    <w:multiLevelType w:val="hybridMultilevel"/>
    <w:tmpl w:val="7548C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8A4182"/>
    <w:multiLevelType w:val="hybridMultilevel"/>
    <w:tmpl w:val="93A0F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1"/>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60C"/>
    <w:rsid w:val="0000064D"/>
    <w:rsid w:val="00001085"/>
    <w:rsid w:val="00004DF5"/>
    <w:rsid w:val="0001166E"/>
    <w:rsid w:val="0003420E"/>
    <w:rsid w:val="00042DCE"/>
    <w:rsid w:val="00044D9E"/>
    <w:rsid w:val="00055895"/>
    <w:rsid w:val="000669B7"/>
    <w:rsid w:val="000839D1"/>
    <w:rsid w:val="00093273"/>
    <w:rsid w:val="00093B5E"/>
    <w:rsid w:val="000A248E"/>
    <w:rsid w:val="000A7929"/>
    <w:rsid w:val="000C0DDE"/>
    <w:rsid w:val="000D734C"/>
    <w:rsid w:val="000E50DC"/>
    <w:rsid w:val="000E7325"/>
    <w:rsid w:val="000F37DA"/>
    <w:rsid w:val="001030AE"/>
    <w:rsid w:val="00117585"/>
    <w:rsid w:val="001207E2"/>
    <w:rsid w:val="00123821"/>
    <w:rsid w:val="00123D5C"/>
    <w:rsid w:val="0013507C"/>
    <w:rsid w:val="00143DAB"/>
    <w:rsid w:val="001475DF"/>
    <w:rsid w:val="00160ED0"/>
    <w:rsid w:val="001715F8"/>
    <w:rsid w:val="0018299F"/>
    <w:rsid w:val="0018429A"/>
    <w:rsid w:val="001A5AA6"/>
    <w:rsid w:val="001B1899"/>
    <w:rsid w:val="001C24CC"/>
    <w:rsid w:val="001C5C54"/>
    <w:rsid w:val="001D19D1"/>
    <w:rsid w:val="001D538B"/>
    <w:rsid w:val="001F434E"/>
    <w:rsid w:val="00201032"/>
    <w:rsid w:val="002038B9"/>
    <w:rsid w:val="00203C95"/>
    <w:rsid w:val="0022467F"/>
    <w:rsid w:val="00232D2C"/>
    <w:rsid w:val="002404A4"/>
    <w:rsid w:val="00240F4E"/>
    <w:rsid w:val="00240F60"/>
    <w:rsid w:val="00243F99"/>
    <w:rsid w:val="00251665"/>
    <w:rsid w:val="00255FC5"/>
    <w:rsid w:val="00256230"/>
    <w:rsid w:val="00273212"/>
    <w:rsid w:val="00280790"/>
    <w:rsid w:val="002977F9"/>
    <w:rsid w:val="002A2108"/>
    <w:rsid w:val="002A35F0"/>
    <w:rsid w:val="002A5B12"/>
    <w:rsid w:val="002B71DB"/>
    <w:rsid w:val="002E4AFA"/>
    <w:rsid w:val="002F01B2"/>
    <w:rsid w:val="002F7314"/>
    <w:rsid w:val="00304B58"/>
    <w:rsid w:val="00306753"/>
    <w:rsid w:val="003077D5"/>
    <w:rsid w:val="00322A68"/>
    <w:rsid w:val="00323CEE"/>
    <w:rsid w:val="0033203D"/>
    <w:rsid w:val="00337DBB"/>
    <w:rsid w:val="00357B96"/>
    <w:rsid w:val="00361173"/>
    <w:rsid w:val="00362EA7"/>
    <w:rsid w:val="00367906"/>
    <w:rsid w:val="003724A3"/>
    <w:rsid w:val="0037256B"/>
    <w:rsid w:val="0037279B"/>
    <w:rsid w:val="00383BC0"/>
    <w:rsid w:val="00384EBA"/>
    <w:rsid w:val="00385230"/>
    <w:rsid w:val="003A7BFB"/>
    <w:rsid w:val="003D385B"/>
    <w:rsid w:val="003D6EC3"/>
    <w:rsid w:val="003E39D2"/>
    <w:rsid w:val="003F3D33"/>
    <w:rsid w:val="003F5892"/>
    <w:rsid w:val="0041124F"/>
    <w:rsid w:val="004134A4"/>
    <w:rsid w:val="00420092"/>
    <w:rsid w:val="00421432"/>
    <w:rsid w:val="004252FA"/>
    <w:rsid w:val="0044416E"/>
    <w:rsid w:val="00446D7F"/>
    <w:rsid w:val="004600F0"/>
    <w:rsid w:val="00463924"/>
    <w:rsid w:val="00466CD0"/>
    <w:rsid w:val="004865AA"/>
    <w:rsid w:val="00495BAC"/>
    <w:rsid w:val="00496820"/>
    <w:rsid w:val="00496C3E"/>
    <w:rsid w:val="004B20D6"/>
    <w:rsid w:val="004B4FD5"/>
    <w:rsid w:val="004B5157"/>
    <w:rsid w:val="004E370A"/>
    <w:rsid w:val="00507E7A"/>
    <w:rsid w:val="00520C18"/>
    <w:rsid w:val="00520CD6"/>
    <w:rsid w:val="00527B2C"/>
    <w:rsid w:val="00535462"/>
    <w:rsid w:val="00542977"/>
    <w:rsid w:val="00550CD0"/>
    <w:rsid w:val="00563660"/>
    <w:rsid w:val="005825ED"/>
    <w:rsid w:val="0058656B"/>
    <w:rsid w:val="005A40E9"/>
    <w:rsid w:val="005A6BCF"/>
    <w:rsid w:val="005B0021"/>
    <w:rsid w:val="005E360C"/>
    <w:rsid w:val="005E5106"/>
    <w:rsid w:val="005E5B2C"/>
    <w:rsid w:val="005F060A"/>
    <w:rsid w:val="006073CD"/>
    <w:rsid w:val="00612051"/>
    <w:rsid w:val="00612898"/>
    <w:rsid w:val="006224A8"/>
    <w:rsid w:val="00626791"/>
    <w:rsid w:val="0063055B"/>
    <w:rsid w:val="00630BB6"/>
    <w:rsid w:val="00637C98"/>
    <w:rsid w:val="00645DBB"/>
    <w:rsid w:val="00650B6F"/>
    <w:rsid w:val="0066197B"/>
    <w:rsid w:val="00665A7A"/>
    <w:rsid w:val="00681DFF"/>
    <w:rsid w:val="00685909"/>
    <w:rsid w:val="00692ADA"/>
    <w:rsid w:val="00696001"/>
    <w:rsid w:val="006A187A"/>
    <w:rsid w:val="006B16E0"/>
    <w:rsid w:val="006B5F23"/>
    <w:rsid w:val="006C0DC6"/>
    <w:rsid w:val="006D41CD"/>
    <w:rsid w:val="006E36BF"/>
    <w:rsid w:val="006E5981"/>
    <w:rsid w:val="006F0C9B"/>
    <w:rsid w:val="006F4827"/>
    <w:rsid w:val="007221DE"/>
    <w:rsid w:val="0073240F"/>
    <w:rsid w:val="00734366"/>
    <w:rsid w:val="007344ED"/>
    <w:rsid w:val="00743310"/>
    <w:rsid w:val="00743ACD"/>
    <w:rsid w:val="00746A2D"/>
    <w:rsid w:val="00750245"/>
    <w:rsid w:val="00763B71"/>
    <w:rsid w:val="007824B6"/>
    <w:rsid w:val="00791A74"/>
    <w:rsid w:val="007A5280"/>
    <w:rsid w:val="007A7DF4"/>
    <w:rsid w:val="007B1082"/>
    <w:rsid w:val="007B26A2"/>
    <w:rsid w:val="007C4DDF"/>
    <w:rsid w:val="007C7038"/>
    <w:rsid w:val="007F1368"/>
    <w:rsid w:val="008555BC"/>
    <w:rsid w:val="008559E6"/>
    <w:rsid w:val="00863F70"/>
    <w:rsid w:val="008967C9"/>
    <w:rsid w:val="0089797F"/>
    <w:rsid w:val="00897A24"/>
    <w:rsid w:val="008B3C4E"/>
    <w:rsid w:val="008E20AA"/>
    <w:rsid w:val="008F054A"/>
    <w:rsid w:val="008F2907"/>
    <w:rsid w:val="008F4334"/>
    <w:rsid w:val="00904716"/>
    <w:rsid w:val="00905968"/>
    <w:rsid w:val="009162AE"/>
    <w:rsid w:val="00916300"/>
    <w:rsid w:val="0093127B"/>
    <w:rsid w:val="00943287"/>
    <w:rsid w:val="009453D9"/>
    <w:rsid w:val="00946335"/>
    <w:rsid w:val="00947B1F"/>
    <w:rsid w:val="00956093"/>
    <w:rsid w:val="00963A95"/>
    <w:rsid w:val="009652A3"/>
    <w:rsid w:val="00967693"/>
    <w:rsid w:val="00986798"/>
    <w:rsid w:val="00990A5B"/>
    <w:rsid w:val="009A7353"/>
    <w:rsid w:val="009C3863"/>
    <w:rsid w:val="009C3D7B"/>
    <w:rsid w:val="009C4407"/>
    <w:rsid w:val="009C58F3"/>
    <w:rsid w:val="009C6975"/>
    <w:rsid w:val="009D00BA"/>
    <w:rsid w:val="009D6ADE"/>
    <w:rsid w:val="009E5495"/>
    <w:rsid w:val="009F0289"/>
    <w:rsid w:val="00A028FE"/>
    <w:rsid w:val="00A04073"/>
    <w:rsid w:val="00A21488"/>
    <w:rsid w:val="00A23DC1"/>
    <w:rsid w:val="00A2611B"/>
    <w:rsid w:val="00A31A06"/>
    <w:rsid w:val="00A35B0D"/>
    <w:rsid w:val="00A50A98"/>
    <w:rsid w:val="00A56F94"/>
    <w:rsid w:val="00A60C7E"/>
    <w:rsid w:val="00A61DCD"/>
    <w:rsid w:val="00A73E04"/>
    <w:rsid w:val="00A75EFC"/>
    <w:rsid w:val="00A77C94"/>
    <w:rsid w:val="00A8267A"/>
    <w:rsid w:val="00A86612"/>
    <w:rsid w:val="00A91EC9"/>
    <w:rsid w:val="00AA1407"/>
    <w:rsid w:val="00AB33BE"/>
    <w:rsid w:val="00AB3CAA"/>
    <w:rsid w:val="00AD58EC"/>
    <w:rsid w:val="00AD65F1"/>
    <w:rsid w:val="00AD7281"/>
    <w:rsid w:val="00AE694F"/>
    <w:rsid w:val="00AF1CBD"/>
    <w:rsid w:val="00AF2841"/>
    <w:rsid w:val="00AF381A"/>
    <w:rsid w:val="00AF69E2"/>
    <w:rsid w:val="00B1585B"/>
    <w:rsid w:val="00B45FDC"/>
    <w:rsid w:val="00B4671B"/>
    <w:rsid w:val="00B54D47"/>
    <w:rsid w:val="00B74052"/>
    <w:rsid w:val="00B80B56"/>
    <w:rsid w:val="00B872C4"/>
    <w:rsid w:val="00B873E5"/>
    <w:rsid w:val="00B94716"/>
    <w:rsid w:val="00B95225"/>
    <w:rsid w:val="00BA4612"/>
    <w:rsid w:val="00BC6251"/>
    <w:rsid w:val="00BC674E"/>
    <w:rsid w:val="00BD74AF"/>
    <w:rsid w:val="00BF01C5"/>
    <w:rsid w:val="00BF2202"/>
    <w:rsid w:val="00BF6A3E"/>
    <w:rsid w:val="00C03B06"/>
    <w:rsid w:val="00C04CE1"/>
    <w:rsid w:val="00C108C5"/>
    <w:rsid w:val="00C15212"/>
    <w:rsid w:val="00C16F81"/>
    <w:rsid w:val="00C26793"/>
    <w:rsid w:val="00C30520"/>
    <w:rsid w:val="00C344D7"/>
    <w:rsid w:val="00C4019F"/>
    <w:rsid w:val="00C4316B"/>
    <w:rsid w:val="00C47549"/>
    <w:rsid w:val="00C50D66"/>
    <w:rsid w:val="00C511AC"/>
    <w:rsid w:val="00C520C3"/>
    <w:rsid w:val="00C63771"/>
    <w:rsid w:val="00C664BA"/>
    <w:rsid w:val="00C73464"/>
    <w:rsid w:val="00C75A38"/>
    <w:rsid w:val="00C812CC"/>
    <w:rsid w:val="00C8681A"/>
    <w:rsid w:val="00C86BD5"/>
    <w:rsid w:val="00C92C58"/>
    <w:rsid w:val="00CE7902"/>
    <w:rsid w:val="00CF5C24"/>
    <w:rsid w:val="00CF6CFF"/>
    <w:rsid w:val="00D1489D"/>
    <w:rsid w:val="00D20B24"/>
    <w:rsid w:val="00D24AB3"/>
    <w:rsid w:val="00D27B9A"/>
    <w:rsid w:val="00D33559"/>
    <w:rsid w:val="00D45F4C"/>
    <w:rsid w:val="00D60FC9"/>
    <w:rsid w:val="00D63A08"/>
    <w:rsid w:val="00D82326"/>
    <w:rsid w:val="00D91B90"/>
    <w:rsid w:val="00D920B4"/>
    <w:rsid w:val="00DA3D2F"/>
    <w:rsid w:val="00DB5E94"/>
    <w:rsid w:val="00DD3D35"/>
    <w:rsid w:val="00DD5C25"/>
    <w:rsid w:val="00E00F03"/>
    <w:rsid w:val="00E019DE"/>
    <w:rsid w:val="00E02099"/>
    <w:rsid w:val="00E046C4"/>
    <w:rsid w:val="00E14C0D"/>
    <w:rsid w:val="00E22B1D"/>
    <w:rsid w:val="00E25F29"/>
    <w:rsid w:val="00E31224"/>
    <w:rsid w:val="00E37465"/>
    <w:rsid w:val="00E41AE9"/>
    <w:rsid w:val="00E50056"/>
    <w:rsid w:val="00E50A86"/>
    <w:rsid w:val="00E70014"/>
    <w:rsid w:val="00E72CEB"/>
    <w:rsid w:val="00EB7B13"/>
    <w:rsid w:val="00EC36F2"/>
    <w:rsid w:val="00EC6A9D"/>
    <w:rsid w:val="00EC7E4D"/>
    <w:rsid w:val="00ED2B1A"/>
    <w:rsid w:val="00ED677A"/>
    <w:rsid w:val="00ED7543"/>
    <w:rsid w:val="00EE09C8"/>
    <w:rsid w:val="00EE72CB"/>
    <w:rsid w:val="00EF0C24"/>
    <w:rsid w:val="00EF4B91"/>
    <w:rsid w:val="00EF5FDB"/>
    <w:rsid w:val="00F14493"/>
    <w:rsid w:val="00F144D2"/>
    <w:rsid w:val="00F16C28"/>
    <w:rsid w:val="00F22CD5"/>
    <w:rsid w:val="00F237C7"/>
    <w:rsid w:val="00F343E7"/>
    <w:rsid w:val="00F613EB"/>
    <w:rsid w:val="00F72C57"/>
    <w:rsid w:val="00F9638E"/>
    <w:rsid w:val="00FC0CDE"/>
    <w:rsid w:val="00FC4508"/>
    <w:rsid w:val="00FC514F"/>
    <w:rsid w:val="00FD5727"/>
    <w:rsid w:val="00FD62B1"/>
    <w:rsid w:val="00FE3C0C"/>
    <w:rsid w:val="00FE4172"/>
    <w:rsid w:val="00FF2507"/>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F0906"/>
  <w15:chartTrackingRefBased/>
  <w15:docId w15:val="{F8E15549-0786-4221-BFBD-674D3A65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87A"/>
  </w:style>
  <w:style w:type="paragraph" w:styleId="Heading1">
    <w:name w:val="heading 1"/>
    <w:basedOn w:val="Normal"/>
    <w:next w:val="Normal"/>
    <w:link w:val="Heading1Char"/>
    <w:uiPriority w:val="9"/>
    <w:qFormat/>
    <w:rsid w:val="00ED2B1A"/>
    <w:pPr>
      <w:keepNext/>
      <w:keepLines/>
      <w:spacing w:before="240" w:after="0"/>
      <w:outlineLvl w:val="0"/>
    </w:pPr>
    <w:rPr>
      <w:rFonts w:asciiTheme="majorHAnsi" w:eastAsiaTheme="majorEastAsia" w:hAnsiTheme="majorHAnsi" w:cstheme="majorBidi"/>
      <w:color w:val="003C7D" w:themeColor="accent1" w:themeShade="BF"/>
      <w:sz w:val="32"/>
      <w:szCs w:val="32"/>
    </w:rPr>
  </w:style>
  <w:style w:type="paragraph" w:styleId="Heading2">
    <w:name w:val="heading 2"/>
    <w:basedOn w:val="Normal"/>
    <w:next w:val="Normal"/>
    <w:link w:val="Heading2Char"/>
    <w:uiPriority w:val="9"/>
    <w:unhideWhenUsed/>
    <w:qFormat/>
    <w:rsid w:val="00C664BA"/>
    <w:pPr>
      <w:keepNext/>
      <w:keepLines/>
      <w:spacing w:before="40" w:after="0"/>
      <w:outlineLvl w:val="1"/>
    </w:pPr>
    <w:rPr>
      <w:rFonts w:asciiTheme="majorHAnsi" w:eastAsiaTheme="majorEastAsia" w:hAnsiTheme="majorHAnsi" w:cstheme="majorBidi"/>
      <w:color w:val="003C7D" w:themeColor="accent1" w:themeShade="BF"/>
      <w:sz w:val="26"/>
      <w:szCs w:val="26"/>
    </w:rPr>
  </w:style>
  <w:style w:type="paragraph" w:styleId="Heading3">
    <w:name w:val="heading 3"/>
    <w:basedOn w:val="Normal"/>
    <w:next w:val="Normal"/>
    <w:link w:val="Heading3Char"/>
    <w:uiPriority w:val="9"/>
    <w:unhideWhenUsed/>
    <w:qFormat/>
    <w:rsid w:val="00C664BA"/>
    <w:pPr>
      <w:keepNext/>
      <w:keepLines/>
      <w:spacing w:before="40" w:after="0"/>
      <w:outlineLvl w:val="2"/>
    </w:pPr>
    <w:rPr>
      <w:rFonts w:asciiTheme="majorHAnsi" w:eastAsiaTheme="majorEastAsia" w:hAnsiTheme="majorHAnsi" w:cstheme="majorBidi"/>
      <w:color w:val="00285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1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187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C75A38"/>
    <w:rPr>
      <w:b/>
      <w:bCs/>
    </w:rPr>
  </w:style>
  <w:style w:type="paragraph" w:styleId="BalloonText">
    <w:name w:val="Balloon Text"/>
    <w:basedOn w:val="Normal"/>
    <w:link w:val="BalloonTextChar"/>
    <w:uiPriority w:val="99"/>
    <w:semiHidden/>
    <w:unhideWhenUsed/>
    <w:rsid w:val="00C75A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5A38"/>
    <w:rPr>
      <w:rFonts w:ascii="Segoe UI" w:hAnsi="Segoe UI" w:cs="Segoe UI"/>
      <w:sz w:val="18"/>
      <w:szCs w:val="18"/>
    </w:rPr>
  </w:style>
  <w:style w:type="paragraph" w:styleId="Header">
    <w:name w:val="header"/>
    <w:basedOn w:val="Normal"/>
    <w:link w:val="HeaderChar"/>
    <w:uiPriority w:val="99"/>
    <w:unhideWhenUsed/>
    <w:rsid w:val="003067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753"/>
  </w:style>
  <w:style w:type="paragraph" w:styleId="Footer">
    <w:name w:val="footer"/>
    <w:basedOn w:val="Normal"/>
    <w:link w:val="FooterChar"/>
    <w:uiPriority w:val="99"/>
    <w:unhideWhenUsed/>
    <w:rsid w:val="003067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753"/>
  </w:style>
  <w:style w:type="character" w:customStyle="1" w:styleId="Heading1Char">
    <w:name w:val="Heading 1 Char"/>
    <w:basedOn w:val="DefaultParagraphFont"/>
    <w:link w:val="Heading1"/>
    <w:uiPriority w:val="9"/>
    <w:rsid w:val="00ED2B1A"/>
    <w:rPr>
      <w:rFonts w:asciiTheme="majorHAnsi" w:eastAsiaTheme="majorEastAsia" w:hAnsiTheme="majorHAnsi" w:cstheme="majorBidi"/>
      <w:color w:val="003C7D" w:themeColor="accent1" w:themeShade="BF"/>
      <w:sz w:val="32"/>
      <w:szCs w:val="32"/>
    </w:rPr>
  </w:style>
  <w:style w:type="character" w:customStyle="1" w:styleId="Heading2Char">
    <w:name w:val="Heading 2 Char"/>
    <w:basedOn w:val="DefaultParagraphFont"/>
    <w:link w:val="Heading2"/>
    <w:uiPriority w:val="9"/>
    <w:rsid w:val="00C664BA"/>
    <w:rPr>
      <w:rFonts w:asciiTheme="majorHAnsi" w:eastAsiaTheme="majorEastAsia" w:hAnsiTheme="majorHAnsi" w:cstheme="majorBidi"/>
      <w:color w:val="003C7D" w:themeColor="accent1" w:themeShade="BF"/>
      <w:sz w:val="26"/>
      <w:szCs w:val="26"/>
    </w:rPr>
  </w:style>
  <w:style w:type="character" w:customStyle="1" w:styleId="Heading3Char">
    <w:name w:val="Heading 3 Char"/>
    <w:basedOn w:val="DefaultParagraphFont"/>
    <w:link w:val="Heading3"/>
    <w:uiPriority w:val="9"/>
    <w:rsid w:val="00C664BA"/>
    <w:rPr>
      <w:rFonts w:asciiTheme="majorHAnsi" w:eastAsiaTheme="majorEastAsia" w:hAnsiTheme="majorHAnsi" w:cstheme="majorBidi"/>
      <w:color w:val="002853" w:themeColor="accent1" w:themeShade="7F"/>
      <w:sz w:val="24"/>
      <w:szCs w:val="24"/>
    </w:rPr>
  </w:style>
  <w:style w:type="character" w:styleId="Hyperlink">
    <w:name w:val="Hyperlink"/>
    <w:basedOn w:val="DefaultParagraphFont"/>
    <w:uiPriority w:val="99"/>
    <w:unhideWhenUsed/>
    <w:rsid w:val="00C664BA"/>
    <w:rPr>
      <w:color w:val="0000FF"/>
      <w:u w:val="single"/>
    </w:rPr>
  </w:style>
  <w:style w:type="paragraph" w:styleId="ListParagraph">
    <w:name w:val="List Paragraph"/>
    <w:basedOn w:val="Normal"/>
    <w:uiPriority w:val="34"/>
    <w:qFormat/>
    <w:rsid w:val="00C664BA"/>
    <w:pPr>
      <w:ind w:left="720"/>
      <w:contextualSpacing/>
    </w:pPr>
  </w:style>
  <w:style w:type="paragraph" w:styleId="Subtitle">
    <w:name w:val="Subtitle"/>
    <w:basedOn w:val="Normal"/>
    <w:next w:val="Normal"/>
    <w:link w:val="SubtitleChar"/>
    <w:uiPriority w:val="11"/>
    <w:qFormat/>
    <w:rsid w:val="00C664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64BA"/>
    <w:rPr>
      <w:rFonts w:eastAsiaTheme="minorEastAsia"/>
      <w:color w:val="5A5A5A" w:themeColor="text1" w:themeTint="A5"/>
      <w:spacing w:val="15"/>
    </w:rPr>
  </w:style>
  <w:style w:type="paragraph" w:styleId="NormalWeb">
    <w:name w:val="Normal (Web)"/>
    <w:basedOn w:val="Normal"/>
    <w:uiPriority w:val="99"/>
    <w:semiHidden/>
    <w:unhideWhenUsed/>
    <w:rsid w:val="00C8681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IntenseReference">
    <w:name w:val="Intense Reference"/>
    <w:basedOn w:val="DefaultParagraphFont"/>
    <w:uiPriority w:val="32"/>
    <w:qFormat/>
    <w:rsid w:val="00D27B9A"/>
    <w:rPr>
      <w:b/>
      <w:bCs/>
      <w:smallCaps/>
      <w:color w:val="0051A8" w:themeColor="accent1"/>
      <w:spacing w:val="5"/>
    </w:rPr>
  </w:style>
  <w:style w:type="character" w:styleId="UnresolvedMention">
    <w:name w:val="Unresolved Mention"/>
    <w:basedOn w:val="DefaultParagraphFont"/>
    <w:uiPriority w:val="99"/>
    <w:semiHidden/>
    <w:unhideWhenUsed/>
    <w:rsid w:val="00F9638E"/>
    <w:rPr>
      <w:color w:val="605E5C"/>
      <w:shd w:val="clear" w:color="auto" w:fill="E1DFDD"/>
    </w:rPr>
  </w:style>
  <w:style w:type="table" w:styleId="TableGrid">
    <w:name w:val="Table Grid"/>
    <w:basedOn w:val="TableNormal"/>
    <w:uiPriority w:val="39"/>
    <w:rsid w:val="00542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429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tenseQuote">
    <w:name w:val="Intense Quote"/>
    <w:basedOn w:val="Normal"/>
    <w:next w:val="Normal"/>
    <w:link w:val="IntenseQuoteChar"/>
    <w:uiPriority w:val="30"/>
    <w:qFormat/>
    <w:rsid w:val="0022467F"/>
    <w:pPr>
      <w:pBdr>
        <w:top w:val="single" w:sz="4" w:space="10" w:color="0051A8" w:themeColor="accent1"/>
        <w:bottom w:val="single" w:sz="4" w:space="10" w:color="0051A8" w:themeColor="accent1"/>
      </w:pBdr>
      <w:spacing w:before="360" w:after="360"/>
      <w:ind w:left="864" w:right="864"/>
      <w:jc w:val="center"/>
    </w:pPr>
    <w:rPr>
      <w:i/>
      <w:iCs/>
      <w:color w:val="0051A8" w:themeColor="accent1"/>
    </w:rPr>
  </w:style>
  <w:style w:type="character" w:customStyle="1" w:styleId="IntenseQuoteChar">
    <w:name w:val="Intense Quote Char"/>
    <w:basedOn w:val="DefaultParagraphFont"/>
    <w:link w:val="IntenseQuote"/>
    <w:uiPriority w:val="30"/>
    <w:rsid w:val="0022467F"/>
    <w:rPr>
      <w:i/>
      <w:iCs/>
      <w:color w:val="0051A8" w:themeColor="accent1"/>
    </w:rPr>
  </w:style>
  <w:style w:type="character" w:styleId="IntenseEmphasis">
    <w:name w:val="Intense Emphasis"/>
    <w:basedOn w:val="DefaultParagraphFont"/>
    <w:uiPriority w:val="21"/>
    <w:qFormat/>
    <w:rsid w:val="009162AE"/>
    <w:rPr>
      <w:i/>
      <w:iCs/>
      <w:color w:val="0051A8"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45478">
      <w:bodyDiv w:val="1"/>
      <w:marLeft w:val="0"/>
      <w:marRight w:val="0"/>
      <w:marTop w:val="0"/>
      <w:marBottom w:val="0"/>
      <w:divBdr>
        <w:top w:val="none" w:sz="0" w:space="0" w:color="auto"/>
        <w:left w:val="none" w:sz="0" w:space="0" w:color="auto"/>
        <w:bottom w:val="none" w:sz="0" w:space="0" w:color="auto"/>
        <w:right w:val="none" w:sz="0" w:space="0" w:color="auto"/>
      </w:divBdr>
      <w:divsChild>
        <w:div w:id="319165438">
          <w:marLeft w:val="0"/>
          <w:marRight w:val="0"/>
          <w:marTop w:val="0"/>
          <w:marBottom w:val="0"/>
          <w:divBdr>
            <w:top w:val="none" w:sz="0" w:space="0" w:color="auto"/>
            <w:left w:val="none" w:sz="0" w:space="0" w:color="auto"/>
            <w:bottom w:val="none" w:sz="0" w:space="0" w:color="auto"/>
            <w:right w:val="none" w:sz="0" w:space="0" w:color="auto"/>
          </w:divBdr>
          <w:divsChild>
            <w:div w:id="1386291110">
              <w:marLeft w:val="0"/>
              <w:marRight w:val="0"/>
              <w:marTop w:val="0"/>
              <w:marBottom w:val="0"/>
              <w:divBdr>
                <w:top w:val="none" w:sz="0" w:space="0" w:color="auto"/>
                <w:left w:val="none" w:sz="0" w:space="0" w:color="auto"/>
                <w:bottom w:val="none" w:sz="0" w:space="0" w:color="auto"/>
                <w:right w:val="none" w:sz="0" w:space="0" w:color="auto"/>
              </w:divBdr>
            </w:div>
            <w:div w:id="1086417840">
              <w:marLeft w:val="0"/>
              <w:marRight w:val="0"/>
              <w:marTop w:val="0"/>
              <w:marBottom w:val="0"/>
              <w:divBdr>
                <w:top w:val="none" w:sz="0" w:space="0" w:color="auto"/>
                <w:left w:val="none" w:sz="0" w:space="0" w:color="auto"/>
                <w:bottom w:val="none" w:sz="0" w:space="0" w:color="auto"/>
                <w:right w:val="none" w:sz="0" w:space="0" w:color="auto"/>
              </w:divBdr>
            </w:div>
            <w:div w:id="2046060637">
              <w:marLeft w:val="0"/>
              <w:marRight w:val="0"/>
              <w:marTop w:val="0"/>
              <w:marBottom w:val="0"/>
              <w:divBdr>
                <w:top w:val="none" w:sz="0" w:space="0" w:color="auto"/>
                <w:left w:val="none" w:sz="0" w:space="0" w:color="auto"/>
                <w:bottom w:val="none" w:sz="0" w:space="0" w:color="auto"/>
                <w:right w:val="none" w:sz="0" w:space="0" w:color="auto"/>
              </w:divBdr>
            </w:div>
            <w:div w:id="1353452137">
              <w:marLeft w:val="0"/>
              <w:marRight w:val="0"/>
              <w:marTop w:val="0"/>
              <w:marBottom w:val="0"/>
              <w:divBdr>
                <w:top w:val="none" w:sz="0" w:space="0" w:color="auto"/>
                <w:left w:val="none" w:sz="0" w:space="0" w:color="auto"/>
                <w:bottom w:val="none" w:sz="0" w:space="0" w:color="auto"/>
                <w:right w:val="none" w:sz="0" w:space="0" w:color="auto"/>
              </w:divBdr>
            </w:div>
            <w:div w:id="1837070990">
              <w:marLeft w:val="0"/>
              <w:marRight w:val="0"/>
              <w:marTop w:val="0"/>
              <w:marBottom w:val="0"/>
              <w:divBdr>
                <w:top w:val="none" w:sz="0" w:space="0" w:color="auto"/>
                <w:left w:val="none" w:sz="0" w:space="0" w:color="auto"/>
                <w:bottom w:val="none" w:sz="0" w:space="0" w:color="auto"/>
                <w:right w:val="none" w:sz="0" w:space="0" w:color="auto"/>
              </w:divBdr>
            </w:div>
            <w:div w:id="1470513994">
              <w:marLeft w:val="0"/>
              <w:marRight w:val="0"/>
              <w:marTop w:val="0"/>
              <w:marBottom w:val="0"/>
              <w:divBdr>
                <w:top w:val="none" w:sz="0" w:space="0" w:color="auto"/>
                <w:left w:val="none" w:sz="0" w:space="0" w:color="auto"/>
                <w:bottom w:val="none" w:sz="0" w:space="0" w:color="auto"/>
                <w:right w:val="none" w:sz="0" w:space="0" w:color="auto"/>
              </w:divBdr>
            </w:div>
            <w:div w:id="147017455">
              <w:marLeft w:val="0"/>
              <w:marRight w:val="0"/>
              <w:marTop w:val="0"/>
              <w:marBottom w:val="0"/>
              <w:divBdr>
                <w:top w:val="none" w:sz="0" w:space="0" w:color="auto"/>
                <w:left w:val="none" w:sz="0" w:space="0" w:color="auto"/>
                <w:bottom w:val="none" w:sz="0" w:space="0" w:color="auto"/>
                <w:right w:val="none" w:sz="0" w:space="0" w:color="auto"/>
              </w:divBdr>
            </w:div>
            <w:div w:id="1314220634">
              <w:marLeft w:val="0"/>
              <w:marRight w:val="0"/>
              <w:marTop w:val="0"/>
              <w:marBottom w:val="0"/>
              <w:divBdr>
                <w:top w:val="none" w:sz="0" w:space="0" w:color="auto"/>
                <w:left w:val="none" w:sz="0" w:space="0" w:color="auto"/>
                <w:bottom w:val="none" w:sz="0" w:space="0" w:color="auto"/>
                <w:right w:val="none" w:sz="0" w:space="0" w:color="auto"/>
              </w:divBdr>
            </w:div>
            <w:div w:id="477259728">
              <w:marLeft w:val="0"/>
              <w:marRight w:val="0"/>
              <w:marTop w:val="0"/>
              <w:marBottom w:val="0"/>
              <w:divBdr>
                <w:top w:val="none" w:sz="0" w:space="0" w:color="auto"/>
                <w:left w:val="none" w:sz="0" w:space="0" w:color="auto"/>
                <w:bottom w:val="none" w:sz="0" w:space="0" w:color="auto"/>
                <w:right w:val="none" w:sz="0" w:space="0" w:color="auto"/>
              </w:divBdr>
            </w:div>
            <w:div w:id="1195653175">
              <w:marLeft w:val="0"/>
              <w:marRight w:val="0"/>
              <w:marTop w:val="0"/>
              <w:marBottom w:val="0"/>
              <w:divBdr>
                <w:top w:val="none" w:sz="0" w:space="0" w:color="auto"/>
                <w:left w:val="none" w:sz="0" w:space="0" w:color="auto"/>
                <w:bottom w:val="none" w:sz="0" w:space="0" w:color="auto"/>
                <w:right w:val="none" w:sz="0" w:space="0" w:color="auto"/>
              </w:divBdr>
            </w:div>
            <w:div w:id="687683356">
              <w:marLeft w:val="0"/>
              <w:marRight w:val="0"/>
              <w:marTop w:val="0"/>
              <w:marBottom w:val="0"/>
              <w:divBdr>
                <w:top w:val="none" w:sz="0" w:space="0" w:color="auto"/>
                <w:left w:val="none" w:sz="0" w:space="0" w:color="auto"/>
                <w:bottom w:val="none" w:sz="0" w:space="0" w:color="auto"/>
                <w:right w:val="none" w:sz="0" w:space="0" w:color="auto"/>
              </w:divBdr>
            </w:div>
            <w:div w:id="1318388241">
              <w:marLeft w:val="0"/>
              <w:marRight w:val="0"/>
              <w:marTop w:val="0"/>
              <w:marBottom w:val="0"/>
              <w:divBdr>
                <w:top w:val="none" w:sz="0" w:space="0" w:color="auto"/>
                <w:left w:val="none" w:sz="0" w:space="0" w:color="auto"/>
                <w:bottom w:val="none" w:sz="0" w:space="0" w:color="auto"/>
                <w:right w:val="none" w:sz="0" w:space="0" w:color="auto"/>
              </w:divBdr>
            </w:div>
            <w:div w:id="1198814613">
              <w:marLeft w:val="0"/>
              <w:marRight w:val="0"/>
              <w:marTop w:val="0"/>
              <w:marBottom w:val="0"/>
              <w:divBdr>
                <w:top w:val="none" w:sz="0" w:space="0" w:color="auto"/>
                <w:left w:val="none" w:sz="0" w:space="0" w:color="auto"/>
                <w:bottom w:val="none" w:sz="0" w:space="0" w:color="auto"/>
                <w:right w:val="none" w:sz="0" w:space="0" w:color="auto"/>
              </w:divBdr>
            </w:div>
            <w:div w:id="257639346">
              <w:marLeft w:val="0"/>
              <w:marRight w:val="0"/>
              <w:marTop w:val="0"/>
              <w:marBottom w:val="0"/>
              <w:divBdr>
                <w:top w:val="none" w:sz="0" w:space="0" w:color="auto"/>
                <w:left w:val="none" w:sz="0" w:space="0" w:color="auto"/>
                <w:bottom w:val="none" w:sz="0" w:space="0" w:color="auto"/>
                <w:right w:val="none" w:sz="0" w:space="0" w:color="auto"/>
              </w:divBdr>
            </w:div>
            <w:div w:id="585000304">
              <w:marLeft w:val="0"/>
              <w:marRight w:val="0"/>
              <w:marTop w:val="0"/>
              <w:marBottom w:val="0"/>
              <w:divBdr>
                <w:top w:val="none" w:sz="0" w:space="0" w:color="auto"/>
                <w:left w:val="none" w:sz="0" w:space="0" w:color="auto"/>
                <w:bottom w:val="none" w:sz="0" w:space="0" w:color="auto"/>
                <w:right w:val="none" w:sz="0" w:space="0" w:color="auto"/>
              </w:divBdr>
            </w:div>
            <w:div w:id="693531953">
              <w:marLeft w:val="0"/>
              <w:marRight w:val="0"/>
              <w:marTop w:val="0"/>
              <w:marBottom w:val="0"/>
              <w:divBdr>
                <w:top w:val="none" w:sz="0" w:space="0" w:color="auto"/>
                <w:left w:val="none" w:sz="0" w:space="0" w:color="auto"/>
                <w:bottom w:val="none" w:sz="0" w:space="0" w:color="auto"/>
                <w:right w:val="none" w:sz="0" w:space="0" w:color="auto"/>
              </w:divBdr>
            </w:div>
            <w:div w:id="1949583052">
              <w:marLeft w:val="0"/>
              <w:marRight w:val="0"/>
              <w:marTop w:val="0"/>
              <w:marBottom w:val="0"/>
              <w:divBdr>
                <w:top w:val="none" w:sz="0" w:space="0" w:color="auto"/>
                <w:left w:val="none" w:sz="0" w:space="0" w:color="auto"/>
                <w:bottom w:val="none" w:sz="0" w:space="0" w:color="auto"/>
                <w:right w:val="none" w:sz="0" w:space="0" w:color="auto"/>
              </w:divBdr>
            </w:div>
            <w:div w:id="237448296">
              <w:marLeft w:val="0"/>
              <w:marRight w:val="0"/>
              <w:marTop w:val="0"/>
              <w:marBottom w:val="0"/>
              <w:divBdr>
                <w:top w:val="none" w:sz="0" w:space="0" w:color="auto"/>
                <w:left w:val="none" w:sz="0" w:space="0" w:color="auto"/>
                <w:bottom w:val="none" w:sz="0" w:space="0" w:color="auto"/>
                <w:right w:val="none" w:sz="0" w:space="0" w:color="auto"/>
              </w:divBdr>
            </w:div>
            <w:div w:id="812718377">
              <w:marLeft w:val="0"/>
              <w:marRight w:val="0"/>
              <w:marTop w:val="0"/>
              <w:marBottom w:val="0"/>
              <w:divBdr>
                <w:top w:val="none" w:sz="0" w:space="0" w:color="auto"/>
                <w:left w:val="none" w:sz="0" w:space="0" w:color="auto"/>
                <w:bottom w:val="none" w:sz="0" w:space="0" w:color="auto"/>
                <w:right w:val="none" w:sz="0" w:space="0" w:color="auto"/>
              </w:divBdr>
            </w:div>
            <w:div w:id="1197230776">
              <w:marLeft w:val="0"/>
              <w:marRight w:val="0"/>
              <w:marTop w:val="0"/>
              <w:marBottom w:val="0"/>
              <w:divBdr>
                <w:top w:val="none" w:sz="0" w:space="0" w:color="auto"/>
                <w:left w:val="none" w:sz="0" w:space="0" w:color="auto"/>
                <w:bottom w:val="none" w:sz="0" w:space="0" w:color="auto"/>
                <w:right w:val="none" w:sz="0" w:space="0" w:color="auto"/>
              </w:divBdr>
            </w:div>
            <w:div w:id="523250582">
              <w:marLeft w:val="0"/>
              <w:marRight w:val="0"/>
              <w:marTop w:val="0"/>
              <w:marBottom w:val="0"/>
              <w:divBdr>
                <w:top w:val="none" w:sz="0" w:space="0" w:color="auto"/>
                <w:left w:val="none" w:sz="0" w:space="0" w:color="auto"/>
                <w:bottom w:val="none" w:sz="0" w:space="0" w:color="auto"/>
                <w:right w:val="none" w:sz="0" w:space="0" w:color="auto"/>
              </w:divBdr>
            </w:div>
            <w:div w:id="770205297">
              <w:marLeft w:val="0"/>
              <w:marRight w:val="0"/>
              <w:marTop w:val="0"/>
              <w:marBottom w:val="0"/>
              <w:divBdr>
                <w:top w:val="none" w:sz="0" w:space="0" w:color="auto"/>
                <w:left w:val="none" w:sz="0" w:space="0" w:color="auto"/>
                <w:bottom w:val="none" w:sz="0" w:space="0" w:color="auto"/>
                <w:right w:val="none" w:sz="0" w:space="0" w:color="auto"/>
              </w:divBdr>
            </w:div>
            <w:div w:id="728923703">
              <w:marLeft w:val="0"/>
              <w:marRight w:val="0"/>
              <w:marTop w:val="0"/>
              <w:marBottom w:val="0"/>
              <w:divBdr>
                <w:top w:val="none" w:sz="0" w:space="0" w:color="auto"/>
                <w:left w:val="none" w:sz="0" w:space="0" w:color="auto"/>
                <w:bottom w:val="none" w:sz="0" w:space="0" w:color="auto"/>
                <w:right w:val="none" w:sz="0" w:space="0" w:color="auto"/>
              </w:divBdr>
            </w:div>
            <w:div w:id="926497569">
              <w:marLeft w:val="0"/>
              <w:marRight w:val="0"/>
              <w:marTop w:val="0"/>
              <w:marBottom w:val="0"/>
              <w:divBdr>
                <w:top w:val="none" w:sz="0" w:space="0" w:color="auto"/>
                <w:left w:val="none" w:sz="0" w:space="0" w:color="auto"/>
                <w:bottom w:val="none" w:sz="0" w:space="0" w:color="auto"/>
                <w:right w:val="none" w:sz="0" w:space="0" w:color="auto"/>
              </w:divBdr>
            </w:div>
            <w:div w:id="150872116">
              <w:marLeft w:val="0"/>
              <w:marRight w:val="0"/>
              <w:marTop w:val="0"/>
              <w:marBottom w:val="0"/>
              <w:divBdr>
                <w:top w:val="none" w:sz="0" w:space="0" w:color="auto"/>
                <w:left w:val="none" w:sz="0" w:space="0" w:color="auto"/>
                <w:bottom w:val="none" w:sz="0" w:space="0" w:color="auto"/>
                <w:right w:val="none" w:sz="0" w:space="0" w:color="auto"/>
              </w:divBdr>
            </w:div>
            <w:div w:id="2091347440">
              <w:marLeft w:val="0"/>
              <w:marRight w:val="0"/>
              <w:marTop w:val="0"/>
              <w:marBottom w:val="0"/>
              <w:divBdr>
                <w:top w:val="none" w:sz="0" w:space="0" w:color="auto"/>
                <w:left w:val="none" w:sz="0" w:space="0" w:color="auto"/>
                <w:bottom w:val="none" w:sz="0" w:space="0" w:color="auto"/>
                <w:right w:val="none" w:sz="0" w:space="0" w:color="auto"/>
              </w:divBdr>
            </w:div>
            <w:div w:id="735325697">
              <w:marLeft w:val="0"/>
              <w:marRight w:val="0"/>
              <w:marTop w:val="0"/>
              <w:marBottom w:val="0"/>
              <w:divBdr>
                <w:top w:val="none" w:sz="0" w:space="0" w:color="auto"/>
                <w:left w:val="none" w:sz="0" w:space="0" w:color="auto"/>
                <w:bottom w:val="none" w:sz="0" w:space="0" w:color="auto"/>
                <w:right w:val="none" w:sz="0" w:space="0" w:color="auto"/>
              </w:divBdr>
            </w:div>
            <w:div w:id="1601910804">
              <w:marLeft w:val="0"/>
              <w:marRight w:val="0"/>
              <w:marTop w:val="0"/>
              <w:marBottom w:val="0"/>
              <w:divBdr>
                <w:top w:val="none" w:sz="0" w:space="0" w:color="auto"/>
                <w:left w:val="none" w:sz="0" w:space="0" w:color="auto"/>
                <w:bottom w:val="none" w:sz="0" w:space="0" w:color="auto"/>
                <w:right w:val="none" w:sz="0" w:space="0" w:color="auto"/>
              </w:divBdr>
            </w:div>
            <w:div w:id="1571043042">
              <w:marLeft w:val="0"/>
              <w:marRight w:val="0"/>
              <w:marTop w:val="0"/>
              <w:marBottom w:val="0"/>
              <w:divBdr>
                <w:top w:val="none" w:sz="0" w:space="0" w:color="auto"/>
                <w:left w:val="none" w:sz="0" w:space="0" w:color="auto"/>
                <w:bottom w:val="none" w:sz="0" w:space="0" w:color="auto"/>
                <w:right w:val="none" w:sz="0" w:space="0" w:color="auto"/>
              </w:divBdr>
            </w:div>
            <w:div w:id="282420237">
              <w:marLeft w:val="0"/>
              <w:marRight w:val="0"/>
              <w:marTop w:val="0"/>
              <w:marBottom w:val="0"/>
              <w:divBdr>
                <w:top w:val="none" w:sz="0" w:space="0" w:color="auto"/>
                <w:left w:val="none" w:sz="0" w:space="0" w:color="auto"/>
                <w:bottom w:val="none" w:sz="0" w:space="0" w:color="auto"/>
                <w:right w:val="none" w:sz="0" w:space="0" w:color="auto"/>
              </w:divBdr>
            </w:div>
            <w:div w:id="1502240491">
              <w:marLeft w:val="0"/>
              <w:marRight w:val="0"/>
              <w:marTop w:val="0"/>
              <w:marBottom w:val="0"/>
              <w:divBdr>
                <w:top w:val="none" w:sz="0" w:space="0" w:color="auto"/>
                <w:left w:val="none" w:sz="0" w:space="0" w:color="auto"/>
                <w:bottom w:val="none" w:sz="0" w:space="0" w:color="auto"/>
                <w:right w:val="none" w:sz="0" w:space="0" w:color="auto"/>
              </w:divBdr>
            </w:div>
            <w:div w:id="2003271075">
              <w:marLeft w:val="0"/>
              <w:marRight w:val="0"/>
              <w:marTop w:val="0"/>
              <w:marBottom w:val="0"/>
              <w:divBdr>
                <w:top w:val="none" w:sz="0" w:space="0" w:color="auto"/>
                <w:left w:val="none" w:sz="0" w:space="0" w:color="auto"/>
                <w:bottom w:val="none" w:sz="0" w:space="0" w:color="auto"/>
                <w:right w:val="none" w:sz="0" w:space="0" w:color="auto"/>
              </w:divBdr>
            </w:div>
            <w:div w:id="2026059334">
              <w:marLeft w:val="0"/>
              <w:marRight w:val="0"/>
              <w:marTop w:val="0"/>
              <w:marBottom w:val="0"/>
              <w:divBdr>
                <w:top w:val="none" w:sz="0" w:space="0" w:color="auto"/>
                <w:left w:val="none" w:sz="0" w:space="0" w:color="auto"/>
                <w:bottom w:val="none" w:sz="0" w:space="0" w:color="auto"/>
                <w:right w:val="none" w:sz="0" w:space="0" w:color="auto"/>
              </w:divBdr>
            </w:div>
            <w:div w:id="1127359864">
              <w:marLeft w:val="0"/>
              <w:marRight w:val="0"/>
              <w:marTop w:val="0"/>
              <w:marBottom w:val="0"/>
              <w:divBdr>
                <w:top w:val="none" w:sz="0" w:space="0" w:color="auto"/>
                <w:left w:val="none" w:sz="0" w:space="0" w:color="auto"/>
                <w:bottom w:val="none" w:sz="0" w:space="0" w:color="auto"/>
                <w:right w:val="none" w:sz="0" w:space="0" w:color="auto"/>
              </w:divBdr>
            </w:div>
            <w:div w:id="1858807666">
              <w:marLeft w:val="0"/>
              <w:marRight w:val="0"/>
              <w:marTop w:val="0"/>
              <w:marBottom w:val="0"/>
              <w:divBdr>
                <w:top w:val="none" w:sz="0" w:space="0" w:color="auto"/>
                <w:left w:val="none" w:sz="0" w:space="0" w:color="auto"/>
                <w:bottom w:val="none" w:sz="0" w:space="0" w:color="auto"/>
                <w:right w:val="none" w:sz="0" w:space="0" w:color="auto"/>
              </w:divBdr>
            </w:div>
            <w:div w:id="1197499584">
              <w:marLeft w:val="0"/>
              <w:marRight w:val="0"/>
              <w:marTop w:val="0"/>
              <w:marBottom w:val="0"/>
              <w:divBdr>
                <w:top w:val="none" w:sz="0" w:space="0" w:color="auto"/>
                <w:left w:val="none" w:sz="0" w:space="0" w:color="auto"/>
                <w:bottom w:val="none" w:sz="0" w:space="0" w:color="auto"/>
                <w:right w:val="none" w:sz="0" w:space="0" w:color="auto"/>
              </w:divBdr>
            </w:div>
            <w:div w:id="1307279089">
              <w:marLeft w:val="0"/>
              <w:marRight w:val="0"/>
              <w:marTop w:val="0"/>
              <w:marBottom w:val="0"/>
              <w:divBdr>
                <w:top w:val="none" w:sz="0" w:space="0" w:color="auto"/>
                <w:left w:val="none" w:sz="0" w:space="0" w:color="auto"/>
                <w:bottom w:val="none" w:sz="0" w:space="0" w:color="auto"/>
                <w:right w:val="none" w:sz="0" w:space="0" w:color="auto"/>
              </w:divBdr>
            </w:div>
            <w:div w:id="230775103">
              <w:marLeft w:val="0"/>
              <w:marRight w:val="0"/>
              <w:marTop w:val="0"/>
              <w:marBottom w:val="0"/>
              <w:divBdr>
                <w:top w:val="none" w:sz="0" w:space="0" w:color="auto"/>
                <w:left w:val="none" w:sz="0" w:space="0" w:color="auto"/>
                <w:bottom w:val="none" w:sz="0" w:space="0" w:color="auto"/>
                <w:right w:val="none" w:sz="0" w:space="0" w:color="auto"/>
              </w:divBdr>
            </w:div>
            <w:div w:id="1850824398">
              <w:marLeft w:val="0"/>
              <w:marRight w:val="0"/>
              <w:marTop w:val="0"/>
              <w:marBottom w:val="0"/>
              <w:divBdr>
                <w:top w:val="none" w:sz="0" w:space="0" w:color="auto"/>
                <w:left w:val="none" w:sz="0" w:space="0" w:color="auto"/>
                <w:bottom w:val="none" w:sz="0" w:space="0" w:color="auto"/>
                <w:right w:val="none" w:sz="0" w:space="0" w:color="auto"/>
              </w:divBdr>
            </w:div>
            <w:div w:id="1361970889">
              <w:marLeft w:val="0"/>
              <w:marRight w:val="0"/>
              <w:marTop w:val="0"/>
              <w:marBottom w:val="0"/>
              <w:divBdr>
                <w:top w:val="none" w:sz="0" w:space="0" w:color="auto"/>
                <w:left w:val="none" w:sz="0" w:space="0" w:color="auto"/>
                <w:bottom w:val="none" w:sz="0" w:space="0" w:color="auto"/>
                <w:right w:val="none" w:sz="0" w:space="0" w:color="auto"/>
              </w:divBdr>
            </w:div>
            <w:div w:id="1342052222">
              <w:marLeft w:val="0"/>
              <w:marRight w:val="0"/>
              <w:marTop w:val="0"/>
              <w:marBottom w:val="0"/>
              <w:divBdr>
                <w:top w:val="none" w:sz="0" w:space="0" w:color="auto"/>
                <w:left w:val="none" w:sz="0" w:space="0" w:color="auto"/>
                <w:bottom w:val="none" w:sz="0" w:space="0" w:color="auto"/>
                <w:right w:val="none" w:sz="0" w:space="0" w:color="auto"/>
              </w:divBdr>
            </w:div>
            <w:div w:id="1200515139">
              <w:marLeft w:val="0"/>
              <w:marRight w:val="0"/>
              <w:marTop w:val="0"/>
              <w:marBottom w:val="0"/>
              <w:divBdr>
                <w:top w:val="none" w:sz="0" w:space="0" w:color="auto"/>
                <w:left w:val="none" w:sz="0" w:space="0" w:color="auto"/>
                <w:bottom w:val="none" w:sz="0" w:space="0" w:color="auto"/>
                <w:right w:val="none" w:sz="0" w:space="0" w:color="auto"/>
              </w:divBdr>
            </w:div>
            <w:div w:id="1832452654">
              <w:marLeft w:val="0"/>
              <w:marRight w:val="0"/>
              <w:marTop w:val="0"/>
              <w:marBottom w:val="0"/>
              <w:divBdr>
                <w:top w:val="none" w:sz="0" w:space="0" w:color="auto"/>
                <w:left w:val="none" w:sz="0" w:space="0" w:color="auto"/>
                <w:bottom w:val="none" w:sz="0" w:space="0" w:color="auto"/>
                <w:right w:val="none" w:sz="0" w:space="0" w:color="auto"/>
              </w:divBdr>
            </w:div>
            <w:div w:id="8386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6146">
      <w:bodyDiv w:val="1"/>
      <w:marLeft w:val="0"/>
      <w:marRight w:val="0"/>
      <w:marTop w:val="0"/>
      <w:marBottom w:val="0"/>
      <w:divBdr>
        <w:top w:val="none" w:sz="0" w:space="0" w:color="auto"/>
        <w:left w:val="none" w:sz="0" w:space="0" w:color="auto"/>
        <w:bottom w:val="none" w:sz="0" w:space="0" w:color="auto"/>
        <w:right w:val="none" w:sz="0" w:space="0" w:color="auto"/>
      </w:divBdr>
      <w:divsChild>
        <w:div w:id="309479400">
          <w:marLeft w:val="0"/>
          <w:marRight w:val="0"/>
          <w:marTop w:val="0"/>
          <w:marBottom w:val="0"/>
          <w:divBdr>
            <w:top w:val="none" w:sz="0" w:space="0" w:color="auto"/>
            <w:left w:val="none" w:sz="0" w:space="0" w:color="auto"/>
            <w:bottom w:val="none" w:sz="0" w:space="0" w:color="auto"/>
            <w:right w:val="none" w:sz="0" w:space="0" w:color="auto"/>
          </w:divBdr>
        </w:div>
      </w:divsChild>
    </w:div>
    <w:div w:id="827401562">
      <w:bodyDiv w:val="1"/>
      <w:marLeft w:val="0"/>
      <w:marRight w:val="0"/>
      <w:marTop w:val="0"/>
      <w:marBottom w:val="0"/>
      <w:divBdr>
        <w:top w:val="none" w:sz="0" w:space="0" w:color="auto"/>
        <w:left w:val="none" w:sz="0" w:space="0" w:color="auto"/>
        <w:bottom w:val="none" w:sz="0" w:space="0" w:color="auto"/>
        <w:right w:val="none" w:sz="0" w:space="0" w:color="auto"/>
      </w:divBdr>
      <w:divsChild>
        <w:div w:id="993489826">
          <w:marLeft w:val="0"/>
          <w:marRight w:val="0"/>
          <w:marTop w:val="0"/>
          <w:marBottom w:val="0"/>
          <w:divBdr>
            <w:top w:val="none" w:sz="0" w:space="0" w:color="auto"/>
            <w:left w:val="none" w:sz="0" w:space="0" w:color="auto"/>
            <w:bottom w:val="none" w:sz="0" w:space="0" w:color="auto"/>
            <w:right w:val="none" w:sz="0" w:space="0" w:color="auto"/>
          </w:divBdr>
          <w:divsChild>
            <w:div w:id="994144626">
              <w:marLeft w:val="0"/>
              <w:marRight w:val="0"/>
              <w:marTop w:val="0"/>
              <w:marBottom w:val="0"/>
              <w:divBdr>
                <w:top w:val="none" w:sz="0" w:space="0" w:color="auto"/>
                <w:left w:val="none" w:sz="0" w:space="0" w:color="auto"/>
                <w:bottom w:val="none" w:sz="0" w:space="0" w:color="auto"/>
                <w:right w:val="none" w:sz="0" w:space="0" w:color="auto"/>
              </w:divBdr>
            </w:div>
            <w:div w:id="1035736559">
              <w:marLeft w:val="0"/>
              <w:marRight w:val="0"/>
              <w:marTop w:val="0"/>
              <w:marBottom w:val="0"/>
              <w:divBdr>
                <w:top w:val="none" w:sz="0" w:space="0" w:color="auto"/>
                <w:left w:val="none" w:sz="0" w:space="0" w:color="auto"/>
                <w:bottom w:val="none" w:sz="0" w:space="0" w:color="auto"/>
                <w:right w:val="none" w:sz="0" w:space="0" w:color="auto"/>
              </w:divBdr>
            </w:div>
            <w:div w:id="2092190012">
              <w:marLeft w:val="0"/>
              <w:marRight w:val="0"/>
              <w:marTop w:val="0"/>
              <w:marBottom w:val="0"/>
              <w:divBdr>
                <w:top w:val="none" w:sz="0" w:space="0" w:color="auto"/>
                <w:left w:val="none" w:sz="0" w:space="0" w:color="auto"/>
                <w:bottom w:val="none" w:sz="0" w:space="0" w:color="auto"/>
                <w:right w:val="none" w:sz="0" w:space="0" w:color="auto"/>
              </w:divBdr>
            </w:div>
            <w:div w:id="676538668">
              <w:marLeft w:val="0"/>
              <w:marRight w:val="0"/>
              <w:marTop w:val="0"/>
              <w:marBottom w:val="0"/>
              <w:divBdr>
                <w:top w:val="none" w:sz="0" w:space="0" w:color="auto"/>
                <w:left w:val="none" w:sz="0" w:space="0" w:color="auto"/>
                <w:bottom w:val="none" w:sz="0" w:space="0" w:color="auto"/>
                <w:right w:val="none" w:sz="0" w:space="0" w:color="auto"/>
              </w:divBdr>
            </w:div>
            <w:div w:id="406462511">
              <w:marLeft w:val="0"/>
              <w:marRight w:val="0"/>
              <w:marTop w:val="0"/>
              <w:marBottom w:val="0"/>
              <w:divBdr>
                <w:top w:val="none" w:sz="0" w:space="0" w:color="auto"/>
                <w:left w:val="none" w:sz="0" w:space="0" w:color="auto"/>
                <w:bottom w:val="none" w:sz="0" w:space="0" w:color="auto"/>
                <w:right w:val="none" w:sz="0" w:space="0" w:color="auto"/>
              </w:divBdr>
            </w:div>
            <w:div w:id="1193569622">
              <w:marLeft w:val="0"/>
              <w:marRight w:val="0"/>
              <w:marTop w:val="0"/>
              <w:marBottom w:val="0"/>
              <w:divBdr>
                <w:top w:val="none" w:sz="0" w:space="0" w:color="auto"/>
                <w:left w:val="none" w:sz="0" w:space="0" w:color="auto"/>
                <w:bottom w:val="none" w:sz="0" w:space="0" w:color="auto"/>
                <w:right w:val="none" w:sz="0" w:space="0" w:color="auto"/>
              </w:divBdr>
            </w:div>
            <w:div w:id="593518890">
              <w:marLeft w:val="0"/>
              <w:marRight w:val="0"/>
              <w:marTop w:val="0"/>
              <w:marBottom w:val="0"/>
              <w:divBdr>
                <w:top w:val="none" w:sz="0" w:space="0" w:color="auto"/>
                <w:left w:val="none" w:sz="0" w:space="0" w:color="auto"/>
                <w:bottom w:val="none" w:sz="0" w:space="0" w:color="auto"/>
                <w:right w:val="none" w:sz="0" w:space="0" w:color="auto"/>
              </w:divBdr>
            </w:div>
            <w:div w:id="508259328">
              <w:marLeft w:val="0"/>
              <w:marRight w:val="0"/>
              <w:marTop w:val="0"/>
              <w:marBottom w:val="0"/>
              <w:divBdr>
                <w:top w:val="none" w:sz="0" w:space="0" w:color="auto"/>
                <w:left w:val="none" w:sz="0" w:space="0" w:color="auto"/>
                <w:bottom w:val="none" w:sz="0" w:space="0" w:color="auto"/>
                <w:right w:val="none" w:sz="0" w:space="0" w:color="auto"/>
              </w:divBdr>
            </w:div>
            <w:div w:id="1852719954">
              <w:marLeft w:val="0"/>
              <w:marRight w:val="0"/>
              <w:marTop w:val="0"/>
              <w:marBottom w:val="0"/>
              <w:divBdr>
                <w:top w:val="none" w:sz="0" w:space="0" w:color="auto"/>
                <w:left w:val="none" w:sz="0" w:space="0" w:color="auto"/>
                <w:bottom w:val="none" w:sz="0" w:space="0" w:color="auto"/>
                <w:right w:val="none" w:sz="0" w:space="0" w:color="auto"/>
              </w:divBdr>
            </w:div>
            <w:div w:id="819273844">
              <w:marLeft w:val="0"/>
              <w:marRight w:val="0"/>
              <w:marTop w:val="0"/>
              <w:marBottom w:val="0"/>
              <w:divBdr>
                <w:top w:val="none" w:sz="0" w:space="0" w:color="auto"/>
                <w:left w:val="none" w:sz="0" w:space="0" w:color="auto"/>
                <w:bottom w:val="none" w:sz="0" w:space="0" w:color="auto"/>
                <w:right w:val="none" w:sz="0" w:space="0" w:color="auto"/>
              </w:divBdr>
            </w:div>
            <w:div w:id="217519623">
              <w:marLeft w:val="0"/>
              <w:marRight w:val="0"/>
              <w:marTop w:val="0"/>
              <w:marBottom w:val="0"/>
              <w:divBdr>
                <w:top w:val="none" w:sz="0" w:space="0" w:color="auto"/>
                <w:left w:val="none" w:sz="0" w:space="0" w:color="auto"/>
                <w:bottom w:val="none" w:sz="0" w:space="0" w:color="auto"/>
                <w:right w:val="none" w:sz="0" w:space="0" w:color="auto"/>
              </w:divBdr>
            </w:div>
            <w:div w:id="580287302">
              <w:marLeft w:val="0"/>
              <w:marRight w:val="0"/>
              <w:marTop w:val="0"/>
              <w:marBottom w:val="0"/>
              <w:divBdr>
                <w:top w:val="none" w:sz="0" w:space="0" w:color="auto"/>
                <w:left w:val="none" w:sz="0" w:space="0" w:color="auto"/>
                <w:bottom w:val="none" w:sz="0" w:space="0" w:color="auto"/>
                <w:right w:val="none" w:sz="0" w:space="0" w:color="auto"/>
              </w:divBdr>
            </w:div>
            <w:div w:id="1586263765">
              <w:marLeft w:val="0"/>
              <w:marRight w:val="0"/>
              <w:marTop w:val="0"/>
              <w:marBottom w:val="0"/>
              <w:divBdr>
                <w:top w:val="none" w:sz="0" w:space="0" w:color="auto"/>
                <w:left w:val="none" w:sz="0" w:space="0" w:color="auto"/>
                <w:bottom w:val="none" w:sz="0" w:space="0" w:color="auto"/>
                <w:right w:val="none" w:sz="0" w:space="0" w:color="auto"/>
              </w:divBdr>
            </w:div>
            <w:div w:id="1819953429">
              <w:marLeft w:val="0"/>
              <w:marRight w:val="0"/>
              <w:marTop w:val="0"/>
              <w:marBottom w:val="0"/>
              <w:divBdr>
                <w:top w:val="none" w:sz="0" w:space="0" w:color="auto"/>
                <w:left w:val="none" w:sz="0" w:space="0" w:color="auto"/>
                <w:bottom w:val="none" w:sz="0" w:space="0" w:color="auto"/>
                <w:right w:val="none" w:sz="0" w:space="0" w:color="auto"/>
              </w:divBdr>
            </w:div>
            <w:div w:id="1529947893">
              <w:marLeft w:val="0"/>
              <w:marRight w:val="0"/>
              <w:marTop w:val="0"/>
              <w:marBottom w:val="0"/>
              <w:divBdr>
                <w:top w:val="none" w:sz="0" w:space="0" w:color="auto"/>
                <w:left w:val="none" w:sz="0" w:space="0" w:color="auto"/>
                <w:bottom w:val="none" w:sz="0" w:space="0" w:color="auto"/>
                <w:right w:val="none" w:sz="0" w:space="0" w:color="auto"/>
              </w:divBdr>
            </w:div>
            <w:div w:id="465205188">
              <w:marLeft w:val="0"/>
              <w:marRight w:val="0"/>
              <w:marTop w:val="0"/>
              <w:marBottom w:val="0"/>
              <w:divBdr>
                <w:top w:val="none" w:sz="0" w:space="0" w:color="auto"/>
                <w:left w:val="none" w:sz="0" w:space="0" w:color="auto"/>
                <w:bottom w:val="none" w:sz="0" w:space="0" w:color="auto"/>
                <w:right w:val="none" w:sz="0" w:space="0" w:color="auto"/>
              </w:divBdr>
            </w:div>
            <w:div w:id="1337155338">
              <w:marLeft w:val="0"/>
              <w:marRight w:val="0"/>
              <w:marTop w:val="0"/>
              <w:marBottom w:val="0"/>
              <w:divBdr>
                <w:top w:val="none" w:sz="0" w:space="0" w:color="auto"/>
                <w:left w:val="none" w:sz="0" w:space="0" w:color="auto"/>
                <w:bottom w:val="none" w:sz="0" w:space="0" w:color="auto"/>
                <w:right w:val="none" w:sz="0" w:space="0" w:color="auto"/>
              </w:divBdr>
            </w:div>
            <w:div w:id="714937779">
              <w:marLeft w:val="0"/>
              <w:marRight w:val="0"/>
              <w:marTop w:val="0"/>
              <w:marBottom w:val="0"/>
              <w:divBdr>
                <w:top w:val="none" w:sz="0" w:space="0" w:color="auto"/>
                <w:left w:val="none" w:sz="0" w:space="0" w:color="auto"/>
                <w:bottom w:val="none" w:sz="0" w:space="0" w:color="auto"/>
                <w:right w:val="none" w:sz="0" w:space="0" w:color="auto"/>
              </w:divBdr>
            </w:div>
            <w:div w:id="228002436">
              <w:marLeft w:val="0"/>
              <w:marRight w:val="0"/>
              <w:marTop w:val="0"/>
              <w:marBottom w:val="0"/>
              <w:divBdr>
                <w:top w:val="none" w:sz="0" w:space="0" w:color="auto"/>
                <w:left w:val="none" w:sz="0" w:space="0" w:color="auto"/>
                <w:bottom w:val="none" w:sz="0" w:space="0" w:color="auto"/>
                <w:right w:val="none" w:sz="0" w:space="0" w:color="auto"/>
              </w:divBdr>
            </w:div>
            <w:div w:id="1986739680">
              <w:marLeft w:val="0"/>
              <w:marRight w:val="0"/>
              <w:marTop w:val="0"/>
              <w:marBottom w:val="0"/>
              <w:divBdr>
                <w:top w:val="none" w:sz="0" w:space="0" w:color="auto"/>
                <w:left w:val="none" w:sz="0" w:space="0" w:color="auto"/>
                <w:bottom w:val="none" w:sz="0" w:space="0" w:color="auto"/>
                <w:right w:val="none" w:sz="0" w:space="0" w:color="auto"/>
              </w:divBdr>
            </w:div>
            <w:div w:id="1373311268">
              <w:marLeft w:val="0"/>
              <w:marRight w:val="0"/>
              <w:marTop w:val="0"/>
              <w:marBottom w:val="0"/>
              <w:divBdr>
                <w:top w:val="none" w:sz="0" w:space="0" w:color="auto"/>
                <w:left w:val="none" w:sz="0" w:space="0" w:color="auto"/>
                <w:bottom w:val="none" w:sz="0" w:space="0" w:color="auto"/>
                <w:right w:val="none" w:sz="0" w:space="0" w:color="auto"/>
              </w:divBdr>
            </w:div>
            <w:div w:id="386606324">
              <w:marLeft w:val="0"/>
              <w:marRight w:val="0"/>
              <w:marTop w:val="0"/>
              <w:marBottom w:val="0"/>
              <w:divBdr>
                <w:top w:val="none" w:sz="0" w:space="0" w:color="auto"/>
                <w:left w:val="none" w:sz="0" w:space="0" w:color="auto"/>
                <w:bottom w:val="none" w:sz="0" w:space="0" w:color="auto"/>
                <w:right w:val="none" w:sz="0" w:space="0" w:color="auto"/>
              </w:divBdr>
            </w:div>
            <w:div w:id="740172632">
              <w:marLeft w:val="0"/>
              <w:marRight w:val="0"/>
              <w:marTop w:val="0"/>
              <w:marBottom w:val="0"/>
              <w:divBdr>
                <w:top w:val="none" w:sz="0" w:space="0" w:color="auto"/>
                <w:left w:val="none" w:sz="0" w:space="0" w:color="auto"/>
                <w:bottom w:val="none" w:sz="0" w:space="0" w:color="auto"/>
                <w:right w:val="none" w:sz="0" w:space="0" w:color="auto"/>
              </w:divBdr>
            </w:div>
            <w:div w:id="177236708">
              <w:marLeft w:val="0"/>
              <w:marRight w:val="0"/>
              <w:marTop w:val="0"/>
              <w:marBottom w:val="0"/>
              <w:divBdr>
                <w:top w:val="none" w:sz="0" w:space="0" w:color="auto"/>
                <w:left w:val="none" w:sz="0" w:space="0" w:color="auto"/>
                <w:bottom w:val="none" w:sz="0" w:space="0" w:color="auto"/>
                <w:right w:val="none" w:sz="0" w:space="0" w:color="auto"/>
              </w:divBdr>
            </w:div>
            <w:div w:id="1664434633">
              <w:marLeft w:val="0"/>
              <w:marRight w:val="0"/>
              <w:marTop w:val="0"/>
              <w:marBottom w:val="0"/>
              <w:divBdr>
                <w:top w:val="none" w:sz="0" w:space="0" w:color="auto"/>
                <w:left w:val="none" w:sz="0" w:space="0" w:color="auto"/>
                <w:bottom w:val="none" w:sz="0" w:space="0" w:color="auto"/>
                <w:right w:val="none" w:sz="0" w:space="0" w:color="auto"/>
              </w:divBdr>
            </w:div>
            <w:div w:id="1775326238">
              <w:marLeft w:val="0"/>
              <w:marRight w:val="0"/>
              <w:marTop w:val="0"/>
              <w:marBottom w:val="0"/>
              <w:divBdr>
                <w:top w:val="none" w:sz="0" w:space="0" w:color="auto"/>
                <w:left w:val="none" w:sz="0" w:space="0" w:color="auto"/>
                <w:bottom w:val="none" w:sz="0" w:space="0" w:color="auto"/>
                <w:right w:val="none" w:sz="0" w:space="0" w:color="auto"/>
              </w:divBdr>
            </w:div>
            <w:div w:id="798844320">
              <w:marLeft w:val="0"/>
              <w:marRight w:val="0"/>
              <w:marTop w:val="0"/>
              <w:marBottom w:val="0"/>
              <w:divBdr>
                <w:top w:val="none" w:sz="0" w:space="0" w:color="auto"/>
                <w:left w:val="none" w:sz="0" w:space="0" w:color="auto"/>
                <w:bottom w:val="none" w:sz="0" w:space="0" w:color="auto"/>
                <w:right w:val="none" w:sz="0" w:space="0" w:color="auto"/>
              </w:divBdr>
            </w:div>
            <w:div w:id="1243757183">
              <w:marLeft w:val="0"/>
              <w:marRight w:val="0"/>
              <w:marTop w:val="0"/>
              <w:marBottom w:val="0"/>
              <w:divBdr>
                <w:top w:val="none" w:sz="0" w:space="0" w:color="auto"/>
                <w:left w:val="none" w:sz="0" w:space="0" w:color="auto"/>
                <w:bottom w:val="none" w:sz="0" w:space="0" w:color="auto"/>
                <w:right w:val="none" w:sz="0" w:space="0" w:color="auto"/>
              </w:divBdr>
            </w:div>
            <w:div w:id="818770893">
              <w:marLeft w:val="0"/>
              <w:marRight w:val="0"/>
              <w:marTop w:val="0"/>
              <w:marBottom w:val="0"/>
              <w:divBdr>
                <w:top w:val="none" w:sz="0" w:space="0" w:color="auto"/>
                <w:left w:val="none" w:sz="0" w:space="0" w:color="auto"/>
                <w:bottom w:val="none" w:sz="0" w:space="0" w:color="auto"/>
                <w:right w:val="none" w:sz="0" w:space="0" w:color="auto"/>
              </w:divBdr>
            </w:div>
            <w:div w:id="997460756">
              <w:marLeft w:val="0"/>
              <w:marRight w:val="0"/>
              <w:marTop w:val="0"/>
              <w:marBottom w:val="0"/>
              <w:divBdr>
                <w:top w:val="none" w:sz="0" w:space="0" w:color="auto"/>
                <w:left w:val="none" w:sz="0" w:space="0" w:color="auto"/>
                <w:bottom w:val="none" w:sz="0" w:space="0" w:color="auto"/>
                <w:right w:val="none" w:sz="0" w:space="0" w:color="auto"/>
              </w:divBdr>
            </w:div>
            <w:div w:id="397552628">
              <w:marLeft w:val="0"/>
              <w:marRight w:val="0"/>
              <w:marTop w:val="0"/>
              <w:marBottom w:val="0"/>
              <w:divBdr>
                <w:top w:val="none" w:sz="0" w:space="0" w:color="auto"/>
                <w:left w:val="none" w:sz="0" w:space="0" w:color="auto"/>
                <w:bottom w:val="none" w:sz="0" w:space="0" w:color="auto"/>
                <w:right w:val="none" w:sz="0" w:space="0" w:color="auto"/>
              </w:divBdr>
            </w:div>
            <w:div w:id="1324045878">
              <w:marLeft w:val="0"/>
              <w:marRight w:val="0"/>
              <w:marTop w:val="0"/>
              <w:marBottom w:val="0"/>
              <w:divBdr>
                <w:top w:val="none" w:sz="0" w:space="0" w:color="auto"/>
                <w:left w:val="none" w:sz="0" w:space="0" w:color="auto"/>
                <w:bottom w:val="none" w:sz="0" w:space="0" w:color="auto"/>
                <w:right w:val="none" w:sz="0" w:space="0" w:color="auto"/>
              </w:divBdr>
            </w:div>
            <w:div w:id="740534">
              <w:marLeft w:val="0"/>
              <w:marRight w:val="0"/>
              <w:marTop w:val="0"/>
              <w:marBottom w:val="0"/>
              <w:divBdr>
                <w:top w:val="none" w:sz="0" w:space="0" w:color="auto"/>
                <w:left w:val="none" w:sz="0" w:space="0" w:color="auto"/>
                <w:bottom w:val="none" w:sz="0" w:space="0" w:color="auto"/>
                <w:right w:val="none" w:sz="0" w:space="0" w:color="auto"/>
              </w:divBdr>
            </w:div>
            <w:div w:id="1903982895">
              <w:marLeft w:val="0"/>
              <w:marRight w:val="0"/>
              <w:marTop w:val="0"/>
              <w:marBottom w:val="0"/>
              <w:divBdr>
                <w:top w:val="none" w:sz="0" w:space="0" w:color="auto"/>
                <w:left w:val="none" w:sz="0" w:space="0" w:color="auto"/>
                <w:bottom w:val="none" w:sz="0" w:space="0" w:color="auto"/>
                <w:right w:val="none" w:sz="0" w:space="0" w:color="auto"/>
              </w:divBdr>
            </w:div>
            <w:div w:id="641546119">
              <w:marLeft w:val="0"/>
              <w:marRight w:val="0"/>
              <w:marTop w:val="0"/>
              <w:marBottom w:val="0"/>
              <w:divBdr>
                <w:top w:val="none" w:sz="0" w:space="0" w:color="auto"/>
                <w:left w:val="none" w:sz="0" w:space="0" w:color="auto"/>
                <w:bottom w:val="none" w:sz="0" w:space="0" w:color="auto"/>
                <w:right w:val="none" w:sz="0" w:space="0" w:color="auto"/>
              </w:divBdr>
            </w:div>
            <w:div w:id="1362168835">
              <w:marLeft w:val="0"/>
              <w:marRight w:val="0"/>
              <w:marTop w:val="0"/>
              <w:marBottom w:val="0"/>
              <w:divBdr>
                <w:top w:val="none" w:sz="0" w:space="0" w:color="auto"/>
                <w:left w:val="none" w:sz="0" w:space="0" w:color="auto"/>
                <w:bottom w:val="none" w:sz="0" w:space="0" w:color="auto"/>
                <w:right w:val="none" w:sz="0" w:space="0" w:color="auto"/>
              </w:divBdr>
            </w:div>
            <w:div w:id="1363170125">
              <w:marLeft w:val="0"/>
              <w:marRight w:val="0"/>
              <w:marTop w:val="0"/>
              <w:marBottom w:val="0"/>
              <w:divBdr>
                <w:top w:val="none" w:sz="0" w:space="0" w:color="auto"/>
                <w:left w:val="none" w:sz="0" w:space="0" w:color="auto"/>
                <w:bottom w:val="none" w:sz="0" w:space="0" w:color="auto"/>
                <w:right w:val="none" w:sz="0" w:space="0" w:color="auto"/>
              </w:divBdr>
            </w:div>
            <w:div w:id="1237129647">
              <w:marLeft w:val="0"/>
              <w:marRight w:val="0"/>
              <w:marTop w:val="0"/>
              <w:marBottom w:val="0"/>
              <w:divBdr>
                <w:top w:val="none" w:sz="0" w:space="0" w:color="auto"/>
                <w:left w:val="none" w:sz="0" w:space="0" w:color="auto"/>
                <w:bottom w:val="none" w:sz="0" w:space="0" w:color="auto"/>
                <w:right w:val="none" w:sz="0" w:space="0" w:color="auto"/>
              </w:divBdr>
            </w:div>
            <w:div w:id="1734541511">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511410124">
              <w:marLeft w:val="0"/>
              <w:marRight w:val="0"/>
              <w:marTop w:val="0"/>
              <w:marBottom w:val="0"/>
              <w:divBdr>
                <w:top w:val="none" w:sz="0" w:space="0" w:color="auto"/>
                <w:left w:val="none" w:sz="0" w:space="0" w:color="auto"/>
                <w:bottom w:val="none" w:sz="0" w:space="0" w:color="auto"/>
                <w:right w:val="none" w:sz="0" w:space="0" w:color="auto"/>
              </w:divBdr>
            </w:div>
            <w:div w:id="1199582394">
              <w:marLeft w:val="0"/>
              <w:marRight w:val="0"/>
              <w:marTop w:val="0"/>
              <w:marBottom w:val="0"/>
              <w:divBdr>
                <w:top w:val="none" w:sz="0" w:space="0" w:color="auto"/>
                <w:left w:val="none" w:sz="0" w:space="0" w:color="auto"/>
                <w:bottom w:val="none" w:sz="0" w:space="0" w:color="auto"/>
                <w:right w:val="none" w:sz="0" w:space="0" w:color="auto"/>
              </w:divBdr>
            </w:div>
            <w:div w:id="1773083538">
              <w:marLeft w:val="0"/>
              <w:marRight w:val="0"/>
              <w:marTop w:val="0"/>
              <w:marBottom w:val="0"/>
              <w:divBdr>
                <w:top w:val="none" w:sz="0" w:space="0" w:color="auto"/>
                <w:left w:val="none" w:sz="0" w:space="0" w:color="auto"/>
                <w:bottom w:val="none" w:sz="0" w:space="0" w:color="auto"/>
                <w:right w:val="none" w:sz="0" w:space="0" w:color="auto"/>
              </w:divBdr>
            </w:div>
            <w:div w:id="990868007">
              <w:marLeft w:val="0"/>
              <w:marRight w:val="0"/>
              <w:marTop w:val="0"/>
              <w:marBottom w:val="0"/>
              <w:divBdr>
                <w:top w:val="none" w:sz="0" w:space="0" w:color="auto"/>
                <w:left w:val="none" w:sz="0" w:space="0" w:color="auto"/>
                <w:bottom w:val="none" w:sz="0" w:space="0" w:color="auto"/>
                <w:right w:val="none" w:sz="0" w:space="0" w:color="auto"/>
              </w:divBdr>
            </w:div>
            <w:div w:id="1575897322">
              <w:marLeft w:val="0"/>
              <w:marRight w:val="0"/>
              <w:marTop w:val="0"/>
              <w:marBottom w:val="0"/>
              <w:divBdr>
                <w:top w:val="none" w:sz="0" w:space="0" w:color="auto"/>
                <w:left w:val="none" w:sz="0" w:space="0" w:color="auto"/>
                <w:bottom w:val="none" w:sz="0" w:space="0" w:color="auto"/>
                <w:right w:val="none" w:sz="0" w:space="0" w:color="auto"/>
              </w:divBdr>
            </w:div>
            <w:div w:id="1638299512">
              <w:marLeft w:val="0"/>
              <w:marRight w:val="0"/>
              <w:marTop w:val="0"/>
              <w:marBottom w:val="0"/>
              <w:divBdr>
                <w:top w:val="none" w:sz="0" w:space="0" w:color="auto"/>
                <w:left w:val="none" w:sz="0" w:space="0" w:color="auto"/>
                <w:bottom w:val="none" w:sz="0" w:space="0" w:color="auto"/>
                <w:right w:val="none" w:sz="0" w:space="0" w:color="auto"/>
              </w:divBdr>
            </w:div>
            <w:div w:id="1794862269">
              <w:marLeft w:val="0"/>
              <w:marRight w:val="0"/>
              <w:marTop w:val="0"/>
              <w:marBottom w:val="0"/>
              <w:divBdr>
                <w:top w:val="none" w:sz="0" w:space="0" w:color="auto"/>
                <w:left w:val="none" w:sz="0" w:space="0" w:color="auto"/>
                <w:bottom w:val="none" w:sz="0" w:space="0" w:color="auto"/>
                <w:right w:val="none" w:sz="0" w:space="0" w:color="auto"/>
              </w:divBdr>
            </w:div>
            <w:div w:id="641887896">
              <w:marLeft w:val="0"/>
              <w:marRight w:val="0"/>
              <w:marTop w:val="0"/>
              <w:marBottom w:val="0"/>
              <w:divBdr>
                <w:top w:val="none" w:sz="0" w:space="0" w:color="auto"/>
                <w:left w:val="none" w:sz="0" w:space="0" w:color="auto"/>
                <w:bottom w:val="none" w:sz="0" w:space="0" w:color="auto"/>
                <w:right w:val="none" w:sz="0" w:space="0" w:color="auto"/>
              </w:divBdr>
            </w:div>
            <w:div w:id="1405488666">
              <w:marLeft w:val="0"/>
              <w:marRight w:val="0"/>
              <w:marTop w:val="0"/>
              <w:marBottom w:val="0"/>
              <w:divBdr>
                <w:top w:val="none" w:sz="0" w:space="0" w:color="auto"/>
                <w:left w:val="none" w:sz="0" w:space="0" w:color="auto"/>
                <w:bottom w:val="none" w:sz="0" w:space="0" w:color="auto"/>
                <w:right w:val="none" w:sz="0" w:space="0" w:color="auto"/>
              </w:divBdr>
            </w:div>
            <w:div w:id="322010227">
              <w:marLeft w:val="0"/>
              <w:marRight w:val="0"/>
              <w:marTop w:val="0"/>
              <w:marBottom w:val="0"/>
              <w:divBdr>
                <w:top w:val="none" w:sz="0" w:space="0" w:color="auto"/>
                <w:left w:val="none" w:sz="0" w:space="0" w:color="auto"/>
                <w:bottom w:val="none" w:sz="0" w:space="0" w:color="auto"/>
                <w:right w:val="none" w:sz="0" w:space="0" w:color="auto"/>
              </w:divBdr>
            </w:div>
            <w:div w:id="72555173">
              <w:marLeft w:val="0"/>
              <w:marRight w:val="0"/>
              <w:marTop w:val="0"/>
              <w:marBottom w:val="0"/>
              <w:divBdr>
                <w:top w:val="none" w:sz="0" w:space="0" w:color="auto"/>
                <w:left w:val="none" w:sz="0" w:space="0" w:color="auto"/>
                <w:bottom w:val="none" w:sz="0" w:space="0" w:color="auto"/>
                <w:right w:val="none" w:sz="0" w:space="0" w:color="auto"/>
              </w:divBdr>
            </w:div>
            <w:div w:id="768507441">
              <w:marLeft w:val="0"/>
              <w:marRight w:val="0"/>
              <w:marTop w:val="0"/>
              <w:marBottom w:val="0"/>
              <w:divBdr>
                <w:top w:val="none" w:sz="0" w:space="0" w:color="auto"/>
                <w:left w:val="none" w:sz="0" w:space="0" w:color="auto"/>
                <w:bottom w:val="none" w:sz="0" w:space="0" w:color="auto"/>
                <w:right w:val="none" w:sz="0" w:space="0" w:color="auto"/>
              </w:divBdr>
            </w:div>
            <w:div w:id="958560840">
              <w:marLeft w:val="0"/>
              <w:marRight w:val="0"/>
              <w:marTop w:val="0"/>
              <w:marBottom w:val="0"/>
              <w:divBdr>
                <w:top w:val="none" w:sz="0" w:space="0" w:color="auto"/>
                <w:left w:val="none" w:sz="0" w:space="0" w:color="auto"/>
                <w:bottom w:val="none" w:sz="0" w:space="0" w:color="auto"/>
                <w:right w:val="none" w:sz="0" w:space="0" w:color="auto"/>
              </w:divBdr>
            </w:div>
            <w:div w:id="1191185727">
              <w:marLeft w:val="0"/>
              <w:marRight w:val="0"/>
              <w:marTop w:val="0"/>
              <w:marBottom w:val="0"/>
              <w:divBdr>
                <w:top w:val="none" w:sz="0" w:space="0" w:color="auto"/>
                <w:left w:val="none" w:sz="0" w:space="0" w:color="auto"/>
                <w:bottom w:val="none" w:sz="0" w:space="0" w:color="auto"/>
                <w:right w:val="none" w:sz="0" w:space="0" w:color="auto"/>
              </w:divBdr>
            </w:div>
            <w:div w:id="690644770">
              <w:marLeft w:val="0"/>
              <w:marRight w:val="0"/>
              <w:marTop w:val="0"/>
              <w:marBottom w:val="0"/>
              <w:divBdr>
                <w:top w:val="none" w:sz="0" w:space="0" w:color="auto"/>
                <w:left w:val="none" w:sz="0" w:space="0" w:color="auto"/>
                <w:bottom w:val="none" w:sz="0" w:space="0" w:color="auto"/>
                <w:right w:val="none" w:sz="0" w:space="0" w:color="auto"/>
              </w:divBdr>
            </w:div>
            <w:div w:id="711272538">
              <w:marLeft w:val="0"/>
              <w:marRight w:val="0"/>
              <w:marTop w:val="0"/>
              <w:marBottom w:val="0"/>
              <w:divBdr>
                <w:top w:val="none" w:sz="0" w:space="0" w:color="auto"/>
                <w:left w:val="none" w:sz="0" w:space="0" w:color="auto"/>
                <w:bottom w:val="none" w:sz="0" w:space="0" w:color="auto"/>
                <w:right w:val="none" w:sz="0" w:space="0" w:color="auto"/>
              </w:divBdr>
            </w:div>
            <w:div w:id="439448777">
              <w:marLeft w:val="0"/>
              <w:marRight w:val="0"/>
              <w:marTop w:val="0"/>
              <w:marBottom w:val="0"/>
              <w:divBdr>
                <w:top w:val="none" w:sz="0" w:space="0" w:color="auto"/>
                <w:left w:val="none" w:sz="0" w:space="0" w:color="auto"/>
                <w:bottom w:val="none" w:sz="0" w:space="0" w:color="auto"/>
                <w:right w:val="none" w:sz="0" w:space="0" w:color="auto"/>
              </w:divBdr>
            </w:div>
            <w:div w:id="1129049">
              <w:marLeft w:val="0"/>
              <w:marRight w:val="0"/>
              <w:marTop w:val="0"/>
              <w:marBottom w:val="0"/>
              <w:divBdr>
                <w:top w:val="none" w:sz="0" w:space="0" w:color="auto"/>
                <w:left w:val="none" w:sz="0" w:space="0" w:color="auto"/>
                <w:bottom w:val="none" w:sz="0" w:space="0" w:color="auto"/>
                <w:right w:val="none" w:sz="0" w:space="0" w:color="auto"/>
              </w:divBdr>
            </w:div>
            <w:div w:id="2069262225">
              <w:marLeft w:val="0"/>
              <w:marRight w:val="0"/>
              <w:marTop w:val="0"/>
              <w:marBottom w:val="0"/>
              <w:divBdr>
                <w:top w:val="none" w:sz="0" w:space="0" w:color="auto"/>
                <w:left w:val="none" w:sz="0" w:space="0" w:color="auto"/>
                <w:bottom w:val="none" w:sz="0" w:space="0" w:color="auto"/>
                <w:right w:val="none" w:sz="0" w:space="0" w:color="auto"/>
              </w:divBdr>
            </w:div>
            <w:div w:id="914783719">
              <w:marLeft w:val="0"/>
              <w:marRight w:val="0"/>
              <w:marTop w:val="0"/>
              <w:marBottom w:val="0"/>
              <w:divBdr>
                <w:top w:val="none" w:sz="0" w:space="0" w:color="auto"/>
                <w:left w:val="none" w:sz="0" w:space="0" w:color="auto"/>
                <w:bottom w:val="none" w:sz="0" w:space="0" w:color="auto"/>
                <w:right w:val="none" w:sz="0" w:space="0" w:color="auto"/>
              </w:divBdr>
            </w:div>
            <w:div w:id="718166096">
              <w:marLeft w:val="0"/>
              <w:marRight w:val="0"/>
              <w:marTop w:val="0"/>
              <w:marBottom w:val="0"/>
              <w:divBdr>
                <w:top w:val="none" w:sz="0" w:space="0" w:color="auto"/>
                <w:left w:val="none" w:sz="0" w:space="0" w:color="auto"/>
                <w:bottom w:val="none" w:sz="0" w:space="0" w:color="auto"/>
                <w:right w:val="none" w:sz="0" w:space="0" w:color="auto"/>
              </w:divBdr>
            </w:div>
            <w:div w:id="436415058">
              <w:marLeft w:val="0"/>
              <w:marRight w:val="0"/>
              <w:marTop w:val="0"/>
              <w:marBottom w:val="0"/>
              <w:divBdr>
                <w:top w:val="none" w:sz="0" w:space="0" w:color="auto"/>
                <w:left w:val="none" w:sz="0" w:space="0" w:color="auto"/>
                <w:bottom w:val="none" w:sz="0" w:space="0" w:color="auto"/>
                <w:right w:val="none" w:sz="0" w:space="0" w:color="auto"/>
              </w:divBdr>
            </w:div>
            <w:div w:id="437989721">
              <w:marLeft w:val="0"/>
              <w:marRight w:val="0"/>
              <w:marTop w:val="0"/>
              <w:marBottom w:val="0"/>
              <w:divBdr>
                <w:top w:val="none" w:sz="0" w:space="0" w:color="auto"/>
                <w:left w:val="none" w:sz="0" w:space="0" w:color="auto"/>
                <w:bottom w:val="none" w:sz="0" w:space="0" w:color="auto"/>
                <w:right w:val="none" w:sz="0" w:space="0" w:color="auto"/>
              </w:divBdr>
            </w:div>
            <w:div w:id="809052256">
              <w:marLeft w:val="0"/>
              <w:marRight w:val="0"/>
              <w:marTop w:val="0"/>
              <w:marBottom w:val="0"/>
              <w:divBdr>
                <w:top w:val="none" w:sz="0" w:space="0" w:color="auto"/>
                <w:left w:val="none" w:sz="0" w:space="0" w:color="auto"/>
                <w:bottom w:val="none" w:sz="0" w:space="0" w:color="auto"/>
                <w:right w:val="none" w:sz="0" w:space="0" w:color="auto"/>
              </w:divBdr>
            </w:div>
            <w:div w:id="2010864997">
              <w:marLeft w:val="0"/>
              <w:marRight w:val="0"/>
              <w:marTop w:val="0"/>
              <w:marBottom w:val="0"/>
              <w:divBdr>
                <w:top w:val="none" w:sz="0" w:space="0" w:color="auto"/>
                <w:left w:val="none" w:sz="0" w:space="0" w:color="auto"/>
                <w:bottom w:val="none" w:sz="0" w:space="0" w:color="auto"/>
                <w:right w:val="none" w:sz="0" w:space="0" w:color="auto"/>
              </w:divBdr>
            </w:div>
            <w:div w:id="179509240">
              <w:marLeft w:val="0"/>
              <w:marRight w:val="0"/>
              <w:marTop w:val="0"/>
              <w:marBottom w:val="0"/>
              <w:divBdr>
                <w:top w:val="none" w:sz="0" w:space="0" w:color="auto"/>
                <w:left w:val="none" w:sz="0" w:space="0" w:color="auto"/>
                <w:bottom w:val="none" w:sz="0" w:space="0" w:color="auto"/>
                <w:right w:val="none" w:sz="0" w:space="0" w:color="auto"/>
              </w:divBdr>
            </w:div>
            <w:div w:id="104692808">
              <w:marLeft w:val="0"/>
              <w:marRight w:val="0"/>
              <w:marTop w:val="0"/>
              <w:marBottom w:val="0"/>
              <w:divBdr>
                <w:top w:val="none" w:sz="0" w:space="0" w:color="auto"/>
                <w:left w:val="none" w:sz="0" w:space="0" w:color="auto"/>
                <w:bottom w:val="none" w:sz="0" w:space="0" w:color="auto"/>
                <w:right w:val="none" w:sz="0" w:space="0" w:color="auto"/>
              </w:divBdr>
            </w:div>
            <w:div w:id="1890072147">
              <w:marLeft w:val="0"/>
              <w:marRight w:val="0"/>
              <w:marTop w:val="0"/>
              <w:marBottom w:val="0"/>
              <w:divBdr>
                <w:top w:val="none" w:sz="0" w:space="0" w:color="auto"/>
                <w:left w:val="none" w:sz="0" w:space="0" w:color="auto"/>
                <w:bottom w:val="none" w:sz="0" w:space="0" w:color="auto"/>
                <w:right w:val="none" w:sz="0" w:space="0" w:color="auto"/>
              </w:divBdr>
            </w:div>
            <w:div w:id="805896927">
              <w:marLeft w:val="0"/>
              <w:marRight w:val="0"/>
              <w:marTop w:val="0"/>
              <w:marBottom w:val="0"/>
              <w:divBdr>
                <w:top w:val="none" w:sz="0" w:space="0" w:color="auto"/>
                <w:left w:val="none" w:sz="0" w:space="0" w:color="auto"/>
                <w:bottom w:val="none" w:sz="0" w:space="0" w:color="auto"/>
                <w:right w:val="none" w:sz="0" w:space="0" w:color="auto"/>
              </w:divBdr>
            </w:div>
            <w:div w:id="735324864">
              <w:marLeft w:val="0"/>
              <w:marRight w:val="0"/>
              <w:marTop w:val="0"/>
              <w:marBottom w:val="0"/>
              <w:divBdr>
                <w:top w:val="none" w:sz="0" w:space="0" w:color="auto"/>
                <w:left w:val="none" w:sz="0" w:space="0" w:color="auto"/>
                <w:bottom w:val="none" w:sz="0" w:space="0" w:color="auto"/>
                <w:right w:val="none" w:sz="0" w:space="0" w:color="auto"/>
              </w:divBdr>
            </w:div>
            <w:div w:id="618075247">
              <w:marLeft w:val="0"/>
              <w:marRight w:val="0"/>
              <w:marTop w:val="0"/>
              <w:marBottom w:val="0"/>
              <w:divBdr>
                <w:top w:val="none" w:sz="0" w:space="0" w:color="auto"/>
                <w:left w:val="none" w:sz="0" w:space="0" w:color="auto"/>
                <w:bottom w:val="none" w:sz="0" w:space="0" w:color="auto"/>
                <w:right w:val="none" w:sz="0" w:space="0" w:color="auto"/>
              </w:divBdr>
            </w:div>
            <w:div w:id="1997565518">
              <w:marLeft w:val="0"/>
              <w:marRight w:val="0"/>
              <w:marTop w:val="0"/>
              <w:marBottom w:val="0"/>
              <w:divBdr>
                <w:top w:val="none" w:sz="0" w:space="0" w:color="auto"/>
                <w:left w:val="none" w:sz="0" w:space="0" w:color="auto"/>
                <w:bottom w:val="none" w:sz="0" w:space="0" w:color="auto"/>
                <w:right w:val="none" w:sz="0" w:space="0" w:color="auto"/>
              </w:divBdr>
            </w:div>
            <w:div w:id="1641422480">
              <w:marLeft w:val="0"/>
              <w:marRight w:val="0"/>
              <w:marTop w:val="0"/>
              <w:marBottom w:val="0"/>
              <w:divBdr>
                <w:top w:val="none" w:sz="0" w:space="0" w:color="auto"/>
                <w:left w:val="none" w:sz="0" w:space="0" w:color="auto"/>
                <w:bottom w:val="none" w:sz="0" w:space="0" w:color="auto"/>
                <w:right w:val="none" w:sz="0" w:space="0" w:color="auto"/>
              </w:divBdr>
            </w:div>
            <w:div w:id="291442920">
              <w:marLeft w:val="0"/>
              <w:marRight w:val="0"/>
              <w:marTop w:val="0"/>
              <w:marBottom w:val="0"/>
              <w:divBdr>
                <w:top w:val="none" w:sz="0" w:space="0" w:color="auto"/>
                <w:left w:val="none" w:sz="0" w:space="0" w:color="auto"/>
                <w:bottom w:val="none" w:sz="0" w:space="0" w:color="auto"/>
                <w:right w:val="none" w:sz="0" w:space="0" w:color="auto"/>
              </w:divBdr>
            </w:div>
            <w:div w:id="568658120">
              <w:marLeft w:val="0"/>
              <w:marRight w:val="0"/>
              <w:marTop w:val="0"/>
              <w:marBottom w:val="0"/>
              <w:divBdr>
                <w:top w:val="none" w:sz="0" w:space="0" w:color="auto"/>
                <w:left w:val="none" w:sz="0" w:space="0" w:color="auto"/>
                <w:bottom w:val="none" w:sz="0" w:space="0" w:color="auto"/>
                <w:right w:val="none" w:sz="0" w:space="0" w:color="auto"/>
              </w:divBdr>
            </w:div>
            <w:div w:id="2070763227">
              <w:marLeft w:val="0"/>
              <w:marRight w:val="0"/>
              <w:marTop w:val="0"/>
              <w:marBottom w:val="0"/>
              <w:divBdr>
                <w:top w:val="none" w:sz="0" w:space="0" w:color="auto"/>
                <w:left w:val="none" w:sz="0" w:space="0" w:color="auto"/>
                <w:bottom w:val="none" w:sz="0" w:space="0" w:color="auto"/>
                <w:right w:val="none" w:sz="0" w:space="0" w:color="auto"/>
              </w:divBdr>
            </w:div>
            <w:div w:id="1053122249">
              <w:marLeft w:val="0"/>
              <w:marRight w:val="0"/>
              <w:marTop w:val="0"/>
              <w:marBottom w:val="0"/>
              <w:divBdr>
                <w:top w:val="none" w:sz="0" w:space="0" w:color="auto"/>
                <w:left w:val="none" w:sz="0" w:space="0" w:color="auto"/>
                <w:bottom w:val="none" w:sz="0" w:space="0" w:color="auto"/>
                <w:right w:val="none" w:sz="0" w:space="0" w:color="auto"/>
              </w:divBdr>
            </w:div>
            <w:div w:id="1595045090">
              <w:marLeft w:val="0"/>
              <w:marRight w:val="0"/>
              <w:marTop w:val="0"/>
              <w:marBottom w:val="0"/>
              <w:divBdr>
                <w:top w:val="none" w:sz="0" w:space="0" w:color="auto"/>
                <w:left w:val="none" w:sz="0" w:space="0" w:color="auto"/>
                <w:bottom w:val="none" w:sz="0" w:space="0" w:color="auto"/>
                <w:right w:val="none" w:sz="0" w:space="0" w:color="auto"/>
              </w:divBdr>
            </w:div>
            <w:div w:id="704525387">
              <w:marLeft w:val="0"/>
              <w:marRight w:val="0"/>
              <w:marTop w:val="0"/>
              <w:marBottom w:val="0"/>
              <w:divBdr>
                <w:top w:val="none" w:sz="0" w:space="0" w:color="auto"/>
                <w:left w:val="none" w:sz="0" w:space="0" w:color="auto"/>
                <w:bottom w:val="none" w:sz="0" w:space="0" w:color="auto"/>
                <w:right w:val="none" w:sz="0" w:space="0" w:color="auto"/>
              </w:divBdr>
            </w:div>
            <w:div w:id="946154430">
              <w:marLeft w:val="0"/>
              <w:marRight w:val="0"/>
              <w:marTop w:val="0"/>
              <w:marBottom w:val="0"/>
              <w:divBdr>
                <w:top w:val="none" w:sz="0" w:space="0" w:color="auto"/>
                <w:left w:val="none" w:sz="0" w:space="0" w:color="auto"/>
                <w:bottom w:val="none" w:sz="0" w:space="0" w:color="auto"/>
                <w:right w:val="none" w:sz="0" w:space="0" w:color="auto"/>
              </w:divBdr>
            </w:div>
            <w:div w:id="1028946691">
              <w:marLeft w:val="0"/>
              <w:marRight w:val="0"/>
              <w:marTop w:val="0"/>
              <w:marBottom w:val="0"/>
              <w:divBdr>
                <w:top w:val="none" w:sz="0" w:space="0" w:color="auto"/>
                <w:left w:val="none" w:sz="0" w:space="0" w:color="auto"/>
                <w:bottom w:val="none" w:sz="0" w:space="0" w:color="auto"/>
                <w:right w:val="none" w:sz="0" w:space="0" w:color="auto"/>
              </w:divBdr>
            </w:div>
            <w:div w:id="1373531109">
              <w:marLeft w:val="0"/>
              <w:marRight w:val="0"/>
              <w:marTop w:val="0"/>
              <w:marBottom w:val="0"/>
              <w:divBdr>
                <w:top w:val="none" w:sz="0" w:space="0" w:color="auto"/>
                <w:left w:val="none" w:sz="0" w:space="0" w:color="auto"/>
                <w:bottom w:val="none" w:sz="0" w:space="0" w:color="auto"/>
                <w:right w:val="none" w:sz="0" w:space="0" w:color="auto"/>
              </w:divBdr>
            </w:div>
            <w:div w:id="1232230348">
              <w:marLeft w:val="0"/>
              <w:marRight w:val="0"/>
              <w:marTop w:val="0"/>
              <w:marBottom w:val="0"/>
              <w:divBdr>
                <w:top w:val="none" w:sz="0" w:space="0" w:color="auto"/>
                <w:left w:val="none" w:sz="0" w:space="0" w:color="auto"/>
                <w:bottom w:val="none" w:sz="0" w:space="0" w:color="auto"/>
                <w:right w:val="none" w:sz="0" w:space="0" w:color="auto"/>
              </w:divBdr>
            </w:div>
            <w:div w:id="16299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0174">
      <w:bodyDiv w:val="1"/>
      <w:marLeft w:val="0"/>
      <w:marRight w:val="0"/>
      <w:marTop w:val="0"/>
      <w:marBottom w:val="0"/>
      <w:divBdr>
        <w:top w:val="none" w:sz="0" w:space="0" w:color="auto"/>
        <w:left w:val="none" w:sz="0" w:space="0" w:color="auto"/>
        <w:bottom w:val="none" w:sz="0" w:space="0" w:color="auto"/>
        <w:right w:val="none" w:sz="0" w:space="0" w:color="auto"/>
      </w:divBdr>
      <w:divsChild>
        <w:div w:id="1947106995">
          <w:marLeft w:val="0"/>
          <w:marRight w:val="0"/>
          <w:marTop w:val="0"/>
          <w:marBottom w:val="0"/>
          <w:divBdr>
            <w:top w:val="none" w:sz="0" w:space="0" w:color="auto"/>
            <w:left w:val="none" w:sz="0" w:space="0" w:color="auto"/>
            <w:bottom w:val="none" w:sz="0" w:space="0" w:color="auto"/>
            <w:right w:val="none" w:sz="0" w:space="0" w:color="auto"/>
          </w:divBdr>
          <w:divsChild>
            <w:div w:id="1155875164">
              <w:marLeft w:val="0"/>
              <w:marRight w:val="0"/>
              <w:marTop w:val="0"/>
              <w:marBottom w:val="0"/>
              <w:divBdr>
                <w:top w:val="none" w:sz="0" w:space="0" w:color="auto"/>
                <w:left w:val="none" w:sz="0" w:space="0" w:color="auto"/>
                <w:bottom w:val="none" w:sz="0" w:space="0" w:color="auto"/>
                <w:right w:val="none" w:sz="0" w:space="0" w:color="auto"/>
              </w:divBdr>
            </w:div>
            <w:div w:id="101727974">
              <w:marLeft w:val="0"/>
              <w:marRight w:val="0"/>
              <w:marTop w:val="0"/>
              <w:marBottom w:val="0"/>
              <w:divBdr>
                <w:top w:val="none" w:sz="0" w:space="0" w:color="auto"/>
                <w:left w:val="none" w:sz="0" w:space="0" w:color="auto"/>
                <w:bottom w:val="none" w:sz="0" w:space="0" w:color="auto"/>
                <w:right w:val="none" w:sz="0" w:space="0" w:color="auto"/>
              </w:divBdr>
            </w:div>
            <w:div w:id="716507587">
              <w:marLeft w:val="0"/>
              <w:marRight w:val="0"/>
              <w:marTop w:val="0"/>
              <w:marBottom w:val="0"/>
              <w:divBdr>
                <w:top w:val="none" w:sz="0" w:space="0" w:color="auto"/>
                <w:left w:val="none" w:sz="0" w:space="0" w:color="auto"/>
                <w:bottom w:val="none" w:sz="0" w:space="0" w:color="auto"/>
                <w:right w:val="none" w:sz="0" w:space="0" w:color="auto"/>
              </w:divBdr>
            </w:div>
            <w:div w:id="2013293386">
              <w:marLeft w:val="0"/>
              <w:marRight w:val="0"/>
              <w:marTop w:val="0"/>
              <w:marBottom w:val="0"/>
              <w:divBdr>
                <w:top w:val="none" w:sz="0" w:space="0" w:color="auto"/>
                <w:left w:val="none" w:sz="0" w:space="0" w:color="auto"/>
                <w:bottom w:val="none" w:sz="0" w:space="0" w:color="auto"/>
                <w:right w:val="none" w:sz="0" w:space="0" w:color="auto"/>
              </w:divBdr>
            </w:div>
            <w:div w:id="340858834">
              <w:marLeft w:val="0"/>
              <w:marRight w:val="0"/>
              <w:marTop w:val="0"/>
              <w:marBottom w:val="0"/>
              <w:divBdr>
                <w:top w:val="none" w:sz="0" w:space="0" w:color="auto"/>
                <w:left w:val="none" w:sz="0" w:space="0" w:color="auto"/>
                <w:bottom w:val="none" w:sz="0" w:space="0" w:color="auto"/>
                <w:right w:val="none" w:sz="0" w:space="0" w:color="auto"/>
              </w:divBdr>
            </w:div>
            <w:div w:id="1652252543">
              <w:marLeft w:val="0"/>
              <w:marRight w:val="0"/>
              <w:marTop w:val="0"/>
              <w:marBottom w:val="0"/>
              <w:divBdr>
                <w:top w:val="none" w:sz="0" w:space="0" w:color="auto"/>
                <w:left w:val="none" w:sz="0" w:space="0" w:color="auto"/>
                <w:bottom w:val="none" w:sz="0" w:space="0" w:color="auto"/>
                <w:right w:val="none" w:sz="0" w:space="0" w:color="auto"/>
              </w:divBdr>
            </w:div>
            <w:div w:id="589776608">
              <w:marLeft w:val="0"/>
              <w:marRight w:val="0"/>
              <w:marTop w:val="0"/>
              <w:marBottom w:val="0"/>
              <w:divBdr>
                <w:top w:val="none" w:sz="0" w:space="0" w:color="auto"/>
                <w:left w:val="none" w:sz="0" w:space="0" w:color="auto"/>
                <w:bottom w:val="none" w:sz="0" w:space="0" w:color="auto"/>
                <w:right w:val="none" w:sz="0" w:space="0" w:color="auto"/>
              </w:divBdr>
            </w:div>
            <w:div w:id="473564853">
              <w:marLeft w:val="0"/>
              <w:marRight w:val="0"/>
              <w:marTop w:val="0"/>
              <w:marBottom w:val="0"/>
              <w:divBdr>
                <w:top w:val="none" w:sz="0" w:space="0" w:color="auto"/>
                <w:left w:val="none" w:sz="0" w:space="0" w:color="auto"/>
                <w:bottom w:val="none" w:sz="0" w:space="0" w:color="auto"/>
                <w:right w:val="none" w:sz="0" w:space="0" w:color="auto"/>
              </w:divBdr>
            </w:div>
            <w:div w:id="1531643921">
              <w:marLeft w:val="0"/>
              <w:marRight w:val="0"/>
              <w:marTop w:val="0"/>
              <w:marBottom w:val="0"/>
              <w:divBdr>
                <w:top w:val="none" w:sz="0" w:space="0" w:color="auto"/>
                <w:left w:val="none" w:sz="0" w:space="0" w:color="auto"/>
                <w:bottom w:val="none" w:sz="0" w:space="0" w:color="auto"/>
                <w:right w:val="none" w:sz="0" w:space="0" w:color="auto"/>
              </w:divBdr>
            </w:div>
            <w:div w:id="2069108130">
              <w:marLeft w:val="0"/>
              <w:marRight w:val="0"/>
              <w:marTop w:val="0"/>
              <w:marBottom w:val="0"/>
              <w:divBdr>
                <w:top w:val="none" w:sz="0" w:space="0" w:color="auto"/>
                <w:left w:val="none" w:sz="0" w:space="0" w:color="auto"/>
                <w:bottom w:val="none" w:sz="0" w:space="0" w:color="auto"/>
                <w:right w:val="none" w:sz="0" w:space="0" w:color="auto"/>
              </w:divBdr>
            </w:div>
            <w:div w:id="1758863489">
              <w:marLeft w:val="0"/>
              <w:marRight w:val="0"/>
              <w:marTop w:val="0"/>
              <w:marBottom w:val="0"/>
              <w:divBdr>
                <w:top w:val="none" w:sz="0" w:space="0" w:color="auto"/>
                <w:left w:val="none" w:sz="0" w:space="0" w:color="auto"/>
                <w:bottom w:val="none" w:sz="0" w:space="0" w:color="auto"/>
                <w:right w:val="none" w:sz="0" w:space="0" w:color="auto"/>
              </w:divBdr>
            </w:div>
            <w:div w:id="82337942">
              <w:marLeft w:val="0"/>
              <w:marRight w:val="0"/>
              <w:marTop w:val="0"/>
              <w:marBottom w:val="0"/>
              <w:divBdr>
                <w:top w:val="none" w:sz="0" w:space="0" w:color="auto"/>
                <w:left w:val="none" w:sz="0" w:space="0" w:color="auto"/>
                <w:bottom w:val="none" w:sz="0" w:space="0" w:color="auto"/>
                <w:right w:val="none" w:sz="0" w:space="0" w:color="auto"/>
              </w:divBdr>
            </w:div>
            <w:div w:id="2050101420">
              <w:marLeft w:val="0"/>
              <w:marRight w:val="0"/>
              <w:marTop w:val="0"/>
              <w:marBottom w:val="0"/>
              <w:divBdr>
                <w:top w:val="none" w:sz="0" w:space="0" w:color="auto"/>
                <w:left w:val="none" w:sz="0" w:space="0" w:color="auto"/>
                <w:bottom w:val="none" w:sz="0" w:space="0" w:color="auto"/>
                <w:right w:val="none" w:sz="0" w:space="0" w:color="auto"/>
              </w:divBdr>
            </w:div>
            <w:div w:id="359478650">
              <w:marLeft w:val="0"/>
              <w:marRight w:val="0"/>
              <w:marTop w:val="0"/>
              <w:marBottom w:val="0"/>
              <w:divBdr>
                <w:top w:val="none" w:sz="0" w:space="0" w:color="auto"/>
                <w:left w:val="none" w:sz="0" w:space="0" w:color="auto"/>
                <w:bottom w:val="none" w:sz="0" w:space="0" w:color="auto"/>
                <w:right w:val="none" w:sz="0" w:space="0" w:color="auto"/>
              </w:divBdr>
            </w:div>
            <w:div w:id="457837853">
              <w:marLeft w:val="0"/>
              <w:marRight w:val="0"/>
              <w:marTop w:val="0"/>
              <w:marBottom w:val="0"/>
              <w:divBdr>
                <w:top w:val="none" w:sz="0" w:space="0" w:color="auto"/>
                <w:left w:val="none" w:sz="0" w:space="0" w:color="auto"/>
                <w:bottom w:val="none" w:sz="0" w:space="0" w:color="auto"/>
                <w:right w:val="none" w:sz="0" w:space="0" w:color="auto"/>
              </w:divBdr>
            </w:div>
            <w:div w:id="267936558">
              <w:marLeft w:val="0"/>
              <w:marRight w:val="0"/>
              <w:marTop w:val="0"/>
              <w:marBottom w:val="0"/>
              <w:divBdr>
                <w:top w:val="none" w:sz="0" w:space="0" w:color="auto"/>
                <w:left w:val="none" w:sz="0" w:space="0" w:color="auto"/>
                <w:bottom w:val="none" w:sz="0" w:space="0" w:color="auto"/>
                <w:right w:val="none" w:sz="0" w:space="0" w:color="auto"/>
              </w:divBdr>
            </w:div>
            <w:div w:id="49886407">
              <w:marLeft w:val="0"/>
              <w:marRight w:val="0"/>
              <w:marTop w:val="0"/>
              <w:marBottom w:val="0"/>
              <w:divBdr>
                <w:top w:val="none" w:sz="0" w:space="0" w:color="auto"/>
                <w:left w:val="none" w:sz="0" w:space="0" w:color="auto"/>
                <w:bottom w:val="none" w:sz="0" w:space="0" w:color="auto"/>
                <w:right w:val="none" w:sz="0" w:space="0" w:color="auto"/>
              </w:divBdr>
            </w:div>
            <w:div w:id="1502768133">
              <w:marLeft w:val="0"/>
              <w:marRight w:val="0"/>
              <w:marTop w:val="0"/>
              <w:marBottom w:val="0"/>
              <w:divBdr>
                <w:top w:val="none" w:sz="0" w:space="0" w:color="auto"/>
                <w:left w:val="none" w:sz="0" w:space="0" w:color="auto"/>
                <w:bottom w:val="none" w:sz="0" w:space="0" w:color="auto"/>
                <w:right w:val="none" w:sz="0" w:space="0" w:color="auto"/>
              </w:divBdr>
            </w:div>
            <w:div w:id="412624067">
              <w:marLeft w:val="0"/>
              <w:marRight w:val="0"/>
              <w:marTop w:val="0"/>
              <w:marBottom w:val="0"/>
              <w:divBdr>
                <w:top w:val="none" w:sz="0" w:space="0" w:color="auto"/>
                <w:left w:val="none" w:sz="0" w:space="0" w:color="auto"/>
                <w:bottom w:val="none" w:sz="0" w:space="0" w:color="auto"/>
                <w:right w:val="none" w:sz="0" w:space="0" w:color="auto"/>
              </w:divBdr>
            </w:div>
            <w:div w:id="1502231138">
              <w:marLeft w:val="0"/>
              <w:marRight w:val="0"/>
              <w:marTop w:val="0"/>
              <w:marBottom w:val="0"/>
              <w:divBdr>
                <w:top w:val="none" w:sz="0" w:space="0" w:color="auto"/>
                <w:left w:val="none" w:sz="0" w:space="0" w:color="auto"/>
                <w:bottom w:val="none" w:sz="0" w:space="0" w:color="auto"/>
                <w:right w:val="none" w:sz="0" w:space="0" w:color="auto"/>
              </w:divBdr>
            </w:div>
            <w:div w:id="1410230681">
              <w:marLeft w:val="0"/>
              <w:marRight w:val="0"/>
              <w:marTop w:val="0"/>
              <w:marBottom w:val="0"/>
              <w:divBdr>
                <w:top w:val="none" w:sz="0" w:space="0" w:color="auto"/>
                <w:left w:val="none" w:sz="0" w:space="0" w:color="auto"/>
                <w:bottom w:val="none" w:sz="0" w:space="0" w:color="auto"/>
                <w:right w:val="none" w:sz="0" w:space="0" w:color="auto"/>
              </w:divBdr>
            </w:div>
            <w:div w:id="880285572">
              <w:marLeft w:val="0"/>
              <w:marRight w:val="0"/>
              <w:marTop w:val="0"/>
              <w:marBottom w:val="0"/>
              <w:divBdr>
                <w:top w:val="none" w:sz="0" w:space="0" w:color="auto"/>
                <w:left w:val="none" w:sz="0" w:space="0" w:color="auto"/>
                <w:bottom w:val="none" w:sz="0" w:space="0" w:color="auto"/>
                <w:right w:val="none" w:sz="0" w:space="0" w:color="auto"/>
              </w:divBdr>
            </w:div>
            <w:div w:id="684476362">
              <w:marLeft w:val="0"/>
              <w:marRight w:val="0"/>
              <w:marTop w:val="0"/>
              <w:marBottom w:val="0"/>
              <w:divBdr>
                <w:top w:val="none" w:sz="0" w:space="0" w:color="auto"/>
                <w:left w:val="none" w:sz="0" w:space="0" w:color="auto"/>
                <w:bottom w:val="none" w:sz="0" w:space="0" w:color="auto"/>
                <w:right w:val="none" w:sz="0" w:space="0" w:color="auto"/>
              </w:divBdr>
            </w:div>
            <w:div w:id="457335770">
              <w:marLeft w:val="0"/>
              <w:marRight w:val="0"/>
              <w:marTop w:val="0"/>
              <w:marBottom w:val="0"/>
              <w:divBdr>
                <w:top w:val="none" w:sz="0" w:space="0" w:color="auto"/>
                <w:left w:val="none" w:sz="0" w:space="0" w:color="auto"/>
                <w:bottom w:val="none" w:sz="0" w:space="0" w:color="auto"/>
                <w:right w:val="none" w:sz="0" w:space="0" w:color="auto"/>
              </w:divBdr>
            </w:div>
            <w:div w:id="1093546461">
              <w:marLeft w:val="0"/>
              <w:marRight w:val="0"/>
              <w:marTop w:val="0"/>
              <w:marBottom w:val="0"/>
              <w:divBdr>
                <w:top w:val="none" w:sz="0" w:space="0" w:color="auto"/>
                <w:left w:val="none" w:sz="0" w:space="0" w:color="auto"/>
                <w:bottom w:val="none" w:sz="0" w:space="0" w:color="auto"/>
                <w:right w:val="none" w:sz="0" w:space="0" w:color="auto"/>
              </w:divBdr>
            </w:div>
            <w:div w:id="1906992035">
              <w:marLeft w:val="0"/>
              <w:marRight w:val="0"/>
              <w:marTop w:val="0"/>
              <w:marBottom w:val="0"/>
              <w:divBdr>
                <w:top w:val="none" w:sz="0" w:space="0" w:color="auto"/>
                <w:left w:val="none" w:sz="0" w:space="0" w:color="auto"/>
                <w:bottom w:val="none" w:sz="0" w:space="0" w:color="auto"/>
                <w:right w:val="none" w:sz="0" w:space="0" w:color="auto"/>
              </w:divBdr>
            </w:div>
            <w:div w:id="144320775">
              <w:marLeft w:val="0"/>
              <w:marRight w:val="0"/>
              <w:marTop w:val="0"/>
              <w:marBottom w:val="0"/>
              <w:divBdr>
                <w:top w:val="none" w:sz="0" w:space="0" w:color="auto"/>
                <w:left w:val="none" w:sz="0" w:space="0" w:color="auto"/>
                <w:bottom w:val="none" w:sz="0" w:space="0" w:color="auto"/>
                <w:right w:val="none" w:sz="0" w:space="0" w:color="auto"/>
              </w:divBdr>
            </w:div>
            <w:div w:id="1616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0042">
      <w:bodyDiv w:val="1"/>
      <w:marLeft w:val="0"/>
      <w:marRight w:val="0"/>
      <w:marTop w:val="0"/>
      <w:marBottom w:val="0"/>
      <w:divBdr>
        <w:top w:val="none" w:sz="0" w:space="0" w:color="auto"/>
        <w:left w:val="none" w:sz="0" w:space="0" w:color="auto"/>
        <w:bottom w:val="none" w:sz="0" w:space="0" w:color="auto"/>
        <w:right w:val="none" w:sz="0" w:space="0" w:color="auto"/>
      </w:divBdr>
      <w:divsChild>
        <w:div w:id="1808552414">
          <w:marLeft w:val="0"/>
          <w:marRight w:val="0"/>
          <w:marTop w:val="0"/>
          <w:marBottom w:val="0"/>
          <w:divBdr>
            <w:top w:val="none" w:sz="0" w:space="0" w:color="auto"/>
            <w:left w:val="none" w:sz="0" w:space="0" w:color="auto"/>
            <w:bottom w:val="none" w:sz="0" w:space="0" w:color="auto"/>
            <w:right w:val="none" w:sz="0" w:space="0" w:color="auto"/>
          </w:divBdr>
          <w:divsChild>
            <w:div w:id="43603406">
              <w:marLeft w:val="0"/>
              <w:marRight w:val="0"/>
              <w:marTop w:val="0"/>
              <w:marBottom w:val="0"/>
              <w:divBdr>
                <w:top w:val="none" w:sz="0" w:space="0" w:color="auto"/>
                <w:left w:val="none" w:sz="0" w:space="0" w:color="auto"/>
                <w:bottom w:val="none" w:sz="0" w:space="0" w:color="auto"/>
                <w:right w:val="none" w:sz="0" w:space="0" w:color="auto"/>
              </w:divBdr>
            </w:div>
            <w:div w:id="1788891021">
              <w:marLeft w:val="0"/>
              <w:marRight w:val="0"/>
              <w:marTop w:val="0"/>
              <w:marBottom w:val="0"/>
              <w:divBdr>
                <w:top w:val="none" w:sz="0" w:space="0" w:color="auto"/>
                <w:left w:val="none" w:sz="0" w:space="0" w:color="auto"/>
                <w:bottom w:val="none" w:sz="0" w:space="0" w:color="auto"/>
                <w:right w:val="none" w:sz="0" w:space="0" w:color="auto"/>
              </w:divBdr>
            </w:div>
            <w:div w:id="45180634">
              <w:marLeft w:val="0"/>
              <w:marRight w:val="0"/>
              <w:marTop w:val="0"/>
              <w:marBottom w:val="0"/>
              <w:divBdr>
                <w:top w:val="none" w:sz="0" w:space="0" w:color="auto"/>
                <w:left w:val="none" w:sz="0" w:space="0" w:color="auto"/>
                <w:bottom w:val="none" w:sz="0" w:space="0" w:color="auto"/>
                <w:right w:val="none" w:sz="0" w:space="0" w:color="auto"/>
              </w:divBdr>
            </w:div>
            <w:div w:id="1685401175">
              <w:marLeft w:val="0"/>
              <w:marRight w:val="0"/>
              <w:marTop w:val="0"/>
              <w:marBottom w:val="0"/>
              <w:divBdr>
                <w:top w:val="none" w:sz="0" w:space="0" w:color="auto"/>
                <w:left w:val="none" w:sz="0" w:space="0" w:color="auto"/>
                <w:bottom w:val="none" w:sz="0" w:space="0" w:color="auto"/>
                <w:right w:val="none" w:sz="0" w:space="0" w:color="auto"/>
              </w:divBdr>
            </w:div>
            <w:div w:id="1750882571">
              <w:marLeft w:val="0"/>
              <w:marRight w:val="0"/>
              <w:marTop w:val="0"/>
              <w:marBottom w:val="0"/>
              <w:divBdr>
                <w:top w:val="none" w:sz="0" w:space="0" w:color="auto"/>
                <w:left w:val="none" w:sz="0" w:space="0" w:color="auto"/>
                <w:bottom w:val="none" w:sz="0" w:space="0" w:color="auto"/>
                <w:right w:val="none" w:sz="0" w:space="0" w:color="auto"/>
              </w:divBdr>
            </w:div>
            <w:div w:id="814566270">
              <w:marLeft w:val="0"/>
              <w:marRight w:val="0"/>
              <w:marTop w:val="0"/>
              <w:marBottom w:val="0"/>
              <w:divBdr>
                <w:top w:val="none" w:sz="0" w:space="0" w:color="auto"/>
                <w:left w:val="none" w:sz="0" w:space="0" w:color="auto"/>
                <w:bottom w:val="none" w:sz="0" w:space="0" w:color="auto"/>
                <w:right w:val="none" w:sz="0" w:space="0" w:color="auto"/>
              </w:divBdr>
            </w:div>
            <w:div w:id="974724470">
              <w:marLeft w:val="0"/>
              <w:marRight w:val="0"/>
              <w:marTop w:val="0"/>
              <w:marBottom w:val="0"/>
              <w:divBdr>
                <w:top w:val="none" w:sz="0" w:space="0" w:color="auto"/>
                <w:left w:val="none" w:sz="0" w:space="0" w:color="auto"/>
                <w:bottom w:val="none" w:sz="0" w:space="0" w:color="auto"/>
                <w:right w:val="none" w:sz="0" w:space="0" w:color="auto"/>
              </w:divBdr>
            </w:div>
            <w:div w:id="1171332595">
              <w:marLeft w:val="0"/>
              <w:marRight w:val="0"/>
              <w:marTop w:val="0"/>
              <w:marBottom w:val="0"/>
              <w:divBdr>
                <w:top w:val="none" w:sz="0" w:space="0" w:color="auto"/>
                <w:left w:val="none" w:sz="0" w:space="0" w:color="auto"/>
                <w:bottom w:val="none" w:sz="0" w:space="0" w:color="auto"/>
                <w:right w:val="none" w:sz="0" w:space="0" w:color="auto"/>
              </w:divBdr>
            </w:div>
            <w:div w:id="1929390052">
              <w:marLeft w:val="0"/>
              <w:marRight w:val="0"/>
              <w:marTop w:val="0"/>
              <w:marBottom w:val="0"/>
              <w:divBdr>
                <w:top w:val="none" w:sz="0" w:space="0" w:color="auto"/>
                <w:left w:val="none" w:sz="0" w:space="0" w:color="auto"/>
                <w:bottom w:val="none" w:sz="0" w:space="0" w:color="auto"/>
                <w:right w:val="none" w:sz="0" w:space="0" w:color="auto"/>
              </w:divBdr>
            </w:div>
            <w:div w:id="1513378790">
              <w:marLeft w:val="0"/>
              <w:marRight w:val="0"/>
              <w:marTop w:val="0"/>
              <w:marBottom w:val="0"/>
              <w:divBdr>
                <w:top w:val="none" w:sz="0" w:space="0" w:color="auto"/>
                <w:left w:val="none" w:sz="0" w:space="0" w:color="auto"/>
                <w:bottom w:val="none" w:sz="0" w:space="0" w:color="auto"/>
                <w:right w:val="none" w:sz="0" w:space="0" w:color="auto"/>
              </w:divBdr>
            </w:div>
            <w:div w:id="849412684">
              <w:marLeft w:val="0"/>
              <w:marRight w:val="0"/>
              <w:marTop w:val="0"/>
              <w:marBottom w:val="0"/>
              <w:divBdr>
                <w:top w:val="none" w:sz="0" w:space="0" w:color="auto"/>
                <w:left w:val="none" w:sz="0" w:space="0" w:color="auto"/>
                <w:bottom w:val="none" w:sz="0" w:space="0" w:color="auto"/>
                <w:right w:val="none" w:sz="0" w:space="0" w:color="auto"/>
              </w:divBdr>
            </w:div>
            <w:div w:id="433600663">
              <w:marLeft w:val="0"/>
              <w:marRight w:val="0"/>
              <w:marTop w:val="0"/>
              <w:marBottom w:val="0"/>
              <w:divBdr>
                <w:top w:val="none" w:sz="0" w:space="0" w:color="auto"/>
                <w:left w:val="none" w:sz="0" w:space="0" w:color="auto"/>
                <w:bottom w:val="none" w:sz="0" w:space="0" w:color="auto"/>
                <w:right w:val="none" w:sz="0" w:space="0" w:color="auto"/>
              </w:divBdr>
            </w:div>
            <w:div w:id="396510262">
              <w:marLeft w:val="0"/>
              <w:marRight w:val="0"/>
              <w:marTop w:val="0"/>
              <w:marBottom w:val="0"/>
              <w:divBdr>
                <w:top w:val="none" w:sz="0" w:space="0" w:color="auto"/>
                <w:left w:val="none" w:sz="0" w:space="0" w:color="auto"/>
                <w:bottom w:val="none" w:sz="0" w:space="0" w:color="auto"/>
                <w:right w:val="none" w:sz="0" w:space="0" w:color="auto"/>
              </w:divBdr>
            </w:div>
            <w:div w:id="1760716580">
              <w:marLeft w:val="0"/>
              <w:marRight w:val="0"/>
              <w:marTop w:val="0"/>
              <w:marBottom w:val="0"/>
              <w:divBdr>
                <w:top w:val="none" w:sz="0" w:space="0" w:color="auto"/>
                <w:left w:val="none" w:sz="0" w:space="0" w:color="auto"/>
                <w:bottom w:val="none" w:sz="0" w:space="0" w:color="auto"/>
                <w:right w:val="none" w:sz="0" w:space="0" w:color="auto"/>
              </w:divBdr>
            </w:div>
            <w:div w:id="32925442">
              <w:marLeft w:val="0"/>
              <w:marRight w:val="0"/>
              <w:marTop w:val="0"/>
              <w:marBottom w:val="0"/>
              <w:divBdr>
                <w:top w:val="none" w:sz="0" w:space="0" w:color="auto"/>
                <w:left w:val="none" w:sz="0" w:space="0" w:color="auto"/>
                <w:bottom w:val="none" w:sz="0" w:space="0" w:color="auto"/>
                <w:right w:val="none" w:sz="0" w:space="0" w:color="auto"/>
              </w:divBdr>
            </w:div>
            <w:div w:id="1552109488">
              <w:marLeft w:val="0"/>
              <w:marRight w:val="0"/>
              <w:marTop w:val="0"/>
              <w:marBottom w:val="0"/>
              <w:divBdr>
                <w:top w:val="none" w:sz="0" w:space="0" w:color="auto"/>
                <w:left w:val="none" w:sz="0" w:space="0" w:color="auto"/>
                <w:bottom w:val="none" w:sz="0" w:space="0" w:color="auto"/>
                <w:right w:val="none" w:sz="0" w:space="0" w:color="auto"/>
              </w:divBdr>
            </w:div>
            <w:div w:id="1022902696">
              <w:marLeft w:val="0"/>
              <w:marRight w:val="0"/>
              <w:marTop w:val="0"/>
              <w:marBottom w:val="0"/>
              <w:divBdr>
                <w:top w:val="none" w:sz="0" w:space="0" w:color="auto"/>
                <w:left w:val="none" w:sz="0" w:space="0" w:color="auto"/>
                <w:bottom w:val="none" w:sz="0" w:space="0" w:color="auto"/>
                <w:right w:val="none" w:sz="0" w:space="0" w:color="auto"/>
              </w:divBdr>
            </w:div>
            <w:div w:id="1527403035">
              <w:marLeft w:val="0"/>
              <w:marRight w:val="0"/>
              <w:marTop w:val="0"/>
              <w:marBottom w:val="0"/>
              <w:divBdr>
                <w:top w:val="none" w:sz="0" w:space="0" w:color="auto"/>
                <w:left w:val="none" w:sz="0" w:space="0" w:color="auto"/>
                <w:bottom w:val="none" w:sz="0" w:space="0" w:color="auto"/>
                <w:right w:val="none" w:sz="0" w:space="0" w:color="auto"/>
              </w:divBdr>
            </w:div>
            <w:div w:id="118038908">
              <w:marLeft w:val="0"/>
              <w:marRight w:val="0"/>
              <w:marTop w:val="0"/>
              <w:marBottom w:val="0"/>
              <w:divBdr>
                <w:top w:val="none" w:sz="0" w:space="0" w:color="auto"/>
                <w:left w:val="none" w:sz="0" w:space="0" w:color="auto"/>
                <w:bottom w:val="none" w:sz="0" w:space="0" w:color="auto"/>
                <w:right w:val="none" w:sz="0" w:space="0" w:color="auto"/>
              </w:divBdr>
            </w:div>
            <w:div w:id="499464168">
              <w:marLeft w:val="0"/>
              <w:marRight w:val="0"/>
              <w:marTop w:val="0"/>
              <w:marBottom w:val="0"/>
              <w:divBdr>
                <w:top w:val="none" w:sz="0" w:space="0" w:color="auto"/>
                <w:left w:val="none" w:sz="0" w:space="0" w:color="auto"/>
                <w:bottom w:val="none" w:sz="0" w:space="0" w:color="auto"/>
                <w:right w:val="none" w:sz="0" w:space="0" w:color="auto"/>
              </w:divBdr>
            </w:div>
            <w:div w:id="1210189364">
              <w:marLeft w:val="0"/>
              <w:marRight w:val="0"/>
              <w:marTop w:val="0"/>
              <w:marBottom w:val="0"/>
              <w:divBdr>
                <w:top w:val="none" w:sz="0" w:space="0" w:color="auto"/>
                <w:left w:val="none" w:sz="0" w:space="0" w:color="auto"/>
                <w:bottom w:val="none" w:sz="0" w:space="0" w:color="auto"/>
                <w:right w:val="none" w:sz="0" w:space="0" w:color="auto"/>
              </w:divBdr>
            </w:div>
            <w:div w:id="76755264">
              <w:marLeft w:val="0"/>
              <w:marRight w:val="0"/>
              <w:marTop w:val="0"/>
              <w:marBottom w:val="0"/>
              <w:divBdr>
                <w:top w:val="none" w:sz="0" w:space="0" w:color="auto"/>
                <w:left w:val="none" w:sz="0" w:space="0" w:color="auto"/>
                <w:bottom w:val="none" w:sz="0" w:space="0" w:color="auto"/>
                <w:right w:val="none" w:sz="0" w:space="0" w:color="auto"/>
              </w:divBdr>
            </w:div>
            <w:div w:id="1957328808">
              <w:marLeft w:val="0"/>
              <w:marRight w:val="0"/>
              <w:marTop w:val="0"/>
              <w:marBottom w:val="0"/>
              <w:divBdr>
                <w:top w:val="none" w:sz="0" w:space="0" w:color="auto"/>
                <w:left w:val="none" w:sz="0" w:space="0" w:color="auto"/>
                <w:bottom w:val="none" w:sz="0" w:space="0" w:color="auto"/>
                <w:right w:val="none" w:sz="0" w:space="0" w:color="auto"/>
              </w:divBdr>
            </w:div>
            <w:div w:id="483202136">
              <w:marLeft w:val="0"/>
              <w:marRight w:val="0"/>
              <w:marTop w:val="0"/>
              <w:marBottom w:val="0"/>
              <w:divBdr>
                <w:top w:val="none" w:sz="0" w:space="0" w:color="auto"/>
                <w:left w:val="none" w:sz="0" w:space="0" w:color="auto"/>
                <w:bottom w:val="none" w:sz="0" w:space="0" w:color="auto"/>
                <w:right w:val="none" w:sz="0" w:space="0" w:color="auto"/>
              </w:divBdr>
            </w:div>
            <w:div w:id="1899587685">
              <w:marLeft w:val="0"/>
              <w:marRight w:val="0"/>
              <w:marTop w:val="0"/>
              <w:marBottom w:val="0"/>
              <w:divBdr>
                <w:top w:val="none" w:sz="0" w:space="0" w:color="auto"/>
                <w:left w:val="none" w:sz="0" w:space="0" w:color="auto"/>
                <w:bottom w:val="none" w:sz="0" w:space="0" w:color="auto"/>
                <w:right w:val="none" w:sz="0" w:space="0" w:color="auto"/>
              </w:divBdr>
            </w:div>
            <w:div w:id="557741350">
              <w:marLeft w:val="0"/>
              <w:marRight w:val="0"/>
              <w:marTop w:val="0"/>
              <w:marBottom w:val="0"/>
              <w:divBdr>
                <w:top w:val="none" w:sz="0" w:space="0" w:color="auto"/>
                <w:left w:val="none" w:sz="0" w:space="0" w:color="auto"/>
                <w:bottom w:val="none" w:sz="0" w:space="0" w:color="auto"/>
                <w:right w:val="none" w:sz="0" w:space="0" w:color="auto"/>
              </w:divBdr>
            </w:div>
            <w:div w:id="1319116490">
              <w:marLeft w:val="0"/>
              <w:marRight w:val="0"/>
              <w:marTop w:val="0"/>
              <w:marBottom w:val="0"/>
              <w:divBdr>
                <w:top w:val="none" w:sz="0" w:space="0" w:color="auto"/>
                <w:left w:val="none" w:sz="0" w:space="0" w:color="auto"/>
                <w:bottom w:val="none" w:sz="0" w:space="0" w:color="auto"/>
                <w:right w:val="none" w:sz="0" w:space="0" w:color="auto"/>
              </w:divBdr>
            </w:div>
            <w:div w:id="711882642">
              <w:marLeft w:val="0"/>
              <w:marRight w:val="0"/>
              <w:marTop w:val="0"/>
              <w:marBottom w:val="0"/>
              <w:divBdr>
                <w:top w:val="none" w:sz="0" w:space="0" w:color="auto"/>
                <w:left w:val="none" w:sz="0" w:space="0" w:color="auto"/>
                <w:bottom w:val="none" w:sz="0" w:space="0" w:color="auto"/>
                <w:right w:val="none" w:sz="0" w:space="0" w:color="auto"/>
              </w:divBdr>
            </w:div>
            <w:div w:id="939265488">
              <w:marLeft w:val="0"/>
              <w:marRight w:val="0"/>
              <w:marTop w:val="0"/>
              <w:marBottom w:val="0"/>
              <w:divBdr>
                <w:top w:val="none" w:sz="0" w:space="0" w:color="auto"/>
                <w:left w:val="none" w:sz="0" w:space="0" w:color="auto"/>
                <w:bottom w:val="none" w:sz="0" w:space="0" w:color="auto"/>
                <w:right w:val="none" w:sz="0" w:space="0" w:color="auto"/>
              </w:divBdr>
            </w:div>
            <w:div w:id="2067411457">
              <w:marLeft w:val="0"/>
              <w:marRight w:val="0"/>
              <w:marTop w:val="0"/>
              <w:marBottom w:val="0"/>
              <w:divBdr>
                <w:top w:val="none" w:sz="0" w:space="0" w:color="auto"/>
                <w:left w:val="none" w:sz="0" w:space="0" w:color="auto"/>
                <w:bottom w:val="none" w:sz="0" w:space="0" w:color="auto"/>
                <w:right w:val="none" w:sz="0" w:space="0" w:color="auto"/>
              </w:divBdr>
            </w:div>
            <w:div w:id="1841576576">
              <w:marLeft w:val="0"/>
              <w:marRight w:val="0"/>
              <w:marTop w:val="0"/>
              <w:marBottom w:val="0"/>
              <w:divBdr>
                <w:top w:val="none" w:sz="0" w:space="0" w:color="auto"/>
                <w:left w:val="none" w:sz="0" w:space="0" w:color="auto"/>
                <w:bottom w:val="none" w:sz="0" w:space="0" w:color="auto"/>
                <w:right w:val="none" w:sz="0" w:space="0" w:color="auto"/>
              </w:divBdr>
            </w:div>
            <w:div w:id="1566797067">
              <w:marLeft w:val="0"/>
              <w:marRight w:val="0"/>
              <w:marTop w:val="0"/>
              <w:marBottom w:val="0"/>
              <w:divBdr>
                <w:top w:val="none" w:sz="0" w:space="0" w:color="auto"/>
                <w:left w:val="none" w:sz="0" w:space="0" w:color="auto"/>
                <w:bottom w:val="none" w:sz="0" w:space="0" w:color="auto"/>
                <w:right w:val="none" w:sz="0" w:space="0" w:color="auto"/>
              </w:divBdr>
            </w:div>
            <w:div w:id="1574585487">
              <w:marLeft w:val="0"/>
              <w:marRight w:val="0"/>
              <w:marTop w:val="0"/>
              <w:marBottom w:val="0"/>
              <w:divBdr>
                <w:top w:val="none" w:sz="0" w:space="0" w:color="auto"/>
                <w:left w:val="none" w:sz="0" w:space="0" w:color="auto"/>
                <w:bottom w:val="none" w:sz="0" w:space="0" w:color="auto"/>
                <w:right w:val="none" w:sz="0" w:space="0" w:color="auto"/>
              </w:divBdr>
            </w:div>
            <w:div w:id="923759134">
              <w:marLeft w:val="0"/>
              <w:marRight w:val="0"/>
              <w:marTop w:val="0"/>
              <w:marBottom w:val="0"/>
              <w:divBdr>
                <w:top w:val="none" w:sz="0" w:space="0" w:color="auto"/>
                <w:left w:val="none" w:sz="0" w:space="0" w:color="auto"/>
                <w:bottom w:val="none" w:sz="0" w:space="0" w:color="auto"/>
                <w:right w:val="none" w:sz="0" w:space="0" w:color="auto"/>
              </w:divBdr>
            </w:div>
            <w:div w:id="348944726">
              <w:marLeft w:val="0"/>
              <w:marRight w:val="0"/>
              <w:marTop w:val="0"/>
              <w:marBottom w:val="0"/>
              <w:divBdr>
                <w:top w:val="none" w:sz="0" w:space="0" w:color="auto"/>
                <w:left w:val="none" w:sz="0" w:space="0" w:color="auto"/>
                <w:bottom w:val="none" w:sz="0" w:space="0" w:color="auto"/>
                <w:right w:val="none" w:sz="0" w:space="0" w:color="auto"/>
              </w:divBdr>
            </w:div>
            <w:div w:id="206915141">
              <w:marLeft w:val="0"/>
              <w:marRight w:val="0"/>
              <w:marTop w:val="0"/>
              <w:marBottom w:val="0"/>
              <w:divBdr>
                <w:top w:val="none" w:sz="0" w:space="0" w:color="auto"/>
                <w:left w:val="none" w:sz="0" w:space="0" w:color="auto"/>
                <w:bottom w:val="none" w:sz="0" w:space="0" w:color="auto"/>
                <w:right w:val="none" w:sz="0" w:space="0" w:color="auto"/>
              </w:divBdr>
            </w:div>
            <w:div w:id="1794864816">
              <w:marLeft w:val="0"/>
              <w:marRight w:val="0"/>
              <w:marTop w:val="0"/>
              <w:marBottom w:val="0"/>
              <w:divBdr>
                <w:top w:val="none" w:sz="0" w:space="0" w:color="auto"/>
                <w:left w:val="none" w:sz="0" w:space="0" w:color="auto"/>
                <w:bottom w:val="none" w:sz="0" w:space="0" w:color="auto"/>
                <w:right w:val="none" w:sz="0" w:space="0" w:color="auto"/>
              </w:divBdr>
            </w:div>
            <w:div w:id="1830822978">
              <w:marLeft w:val="0"/>
              <w:marRight w:val="0"/>
              <w:marTop w:val="0"/>
              <w:marBottom w:val="0"/>
              <w:divBdr>
                <w:top w:val="none" w:sz="0" w:space="0" w:color="auto"/>
                <w:left w:val="none" w:sz="0" w:space="0" w:color="auto"/>
                <w:bottom w:val="none" w:sz="0" w:space="0" w:color="auto"/>
                <w:right w:val="none" w:sz="0" w:space="0" w:color="auto"/>
              </w:divBdr>
            </w:div>
            <w:div w:id="133496872">
              <w:marLeft w:val="0"/>
              <w:marRight w:val="0"/>
              <w:marTop w:val="0"/>
              <w:marBottom w:val="0"/>
              <w:divBdr>
                <w:top w:val="none" w:sz="0" w:space="0" w:color="auto"/>
                <w:left w:val="none" w:sz="0" w:space="0" w:color="auto"/>
                <w:bottom w:val="none" w:sz="0" w:space="0" w:color="auto"/>
                <w:right w:val="none" w:sz="0" w:space="0" w:color="auto"/>
              </w:divBdr>
            </w:div>
            <w:div w:id="271062136">
              <w:marLeft w:val="0"/>
              <w:marRight w:val="0"/>
              <w:marTop w:val="0"/>
              <w:marBottom w:val="0"/>
              <w:divBdr>
                <w:top w:val="none" w:sz="0" w:space="0" w:color="auto"/>
                <w:left w:val="none" w:sz="0" w:space="0" w:color="auto"/>
                <w:bottom w:val="none" w:sz="0" w:space="0" w:color="auto"/>
                <w:right w:val="none" w:sz="0" w:space="0" w:color="auto"/>
              </w:divBdr>
            </w:div>
            <w:div w:id="1205412354">
              <w:marLeft w:val="0"/>
              <w:marRight w:val="0"/>
              <w:marTop w:val="0"/>
              <w:marBottom w:val="0"/>
              <w:divBdr>
                <w:top w:val="none" w:sz="0" w:space="0" w:color="auto"/>
                <w:left w:val="none" w:sz="0" w:space="0" w:color="auto"/>
                <w:bottom w:val="none" w:sz="0" w:space="0" w:color="auto"/>
                <w:right w:val="none" w:sz="0" w:space="0" w:color="auto"/>
              </w:divBdr>
            </w:div>
            <w:div w:id="880551715">
              <w:marLeft w:val="0"/>
              <w:marRight w:val="0"/>
              <w:marTop w:val="0"/>
              <w:marBottom w:val="0"/>
              <w:divBdr>
                <w:top w:val="none" w:sz="0" w:space="0" w:color="auto"/>
                <w:left w:val="none" w:sz="0" w:space="0" w:color="auto"/>
                <w:bottom w:val="none" w:sz="0" w:space="0" w:color="auto"/>
                <w:right w:val="none" w:sz="0" w:space="0" w:color="auto"/>
              </w:divBdr>
            </w:div>
            <w:div w:id="123931178">
              <w:marLeft w:val="0"/>
              <w:marRight w:val="0"/>
              <w:marTop w:val="0"/>
              <w:marBottom w:val="0"/>
              <w:divBdr>
                <w:top w:val="none" w:sz="0" w:space="0" w:color="auto"/>
                <w:left w:val="none" w:sz="0" w:space="0" w:color="auto"/>
                <w:bottom w:val="none" w:sz="0" w:space="0" w:color="auto"/>
                <w:right w:val="none" w:sz="0" w:space="0" w:color="auto"/>
              </w:divBdr>
            </w:div>
            <w:div w:id="1857885914">
              <w:marLeft w:val="0"/>
              <w:marRight w:val="0"/>
              <w:marTop w:val="0"/>
              <w:marBottom w:val="0"/>
              <w:divBdr>
                <w:top w:val="none" w:sz="0" w:space="0" w:color="auto"/>
                <w:left w:val="none" w:sz="0" w:space="0" w:color="auto"/>
                <w:bottom w:val="none" w:sz="0" w:space="0" w:color="auto"/>
                <w:right w:val="none" w:sz="0" w:space="0" w:color="auto"/>
              </w:divBdr>
            </w:div>
            <w:div w:id="1098211945">
              <w:marLeft w:val="0"/>
              <w:marRight w:val="0"/>
              <w:marTop w:val="0"/>
              <w:marBottom w:val="0"/>
              <w:divBdr>
                <w:top w:val="none" w:sz="0" w:space="0" w:color="auto"/>
                <w:left w:val="none" w:sz="0" w:space="0" w:color="auto"/>
                <w:bottom w:val="none" w:sz="0" w:space="0" w:color="auto"/>
                <w:right w:val="none" w:sz="0" w:space="0" w:color="auto"/>
              </w:divBdr>
            </w:div>
            <w:div w:id="41441943">
              <w:marLeft w:val="0"/>
              <w:marRight w:val="0"/>
              <w:marTop w:val="0"/>
              <w:marBottom w:val="0"/>
              <w:divBdr>
                <w:top w:val="none" w:sz="0" w:space="0" w:color="auto"/>
                <w:left w:val="none" w:sz="0" w:space="0" w:color="auto"/>
                <w:bottom w:val="none" w:sz="0" w:space="0" w:color="auto"/>
                <w:right w:val="none" w:sz="0" w:space="0" w:color="auto"/>
              </w:divBdr>
            </w:div>
            <w:div w:id="59449018">
              <w:marLeft w:val="0"/>
              <w:marRight w:val="0"/>
              <w:marTop w:val="0"/>
              <w:marBottom w:val="0"/>
              <w:divBdr>
                <w:top w:val="none" w:sz="0" w:space="0" w:color="auto"/>
                <w:left w:val="none" w:sz="0" w:space="0" w:color="auto"/>
                <w:bottom w:val="none" w:sz="0" w:space="0" w:color="auto"/>
                <w:right w:val="none" w:sz="0" w:space="0" w:color="auto"/>
              </w:divBdr>
            </w:div>
            <w:div w:id="1509557164">
              <w:marLeft w:val="0"/>
              <w:marRight w:val="0"/>
              <w:marTop w:val="0"/>
              <w:marBottom w:val="0"/>
              <w:divBdr>
                <w:top w:val="none" w:sz="0" w:space="0" w:color="auto"/>
                <w:left w:val="none" w:sz="0" w:space="0" w:color="auto"/>
                <w:bottom w:val="none" w:sz="0" w:space="0" w:color="auto"/>
                <w:right w:val="none" w:sz="0" w:space="0" w:color="auto"/>
              </w:divBdr>
            </w:div>
            <w:div w:id="1771312392">
              <w:marLeft w:val="0"/>
              <w:marRight w:val="0"/>
              <w:marTop w:val="0"/>
              <w:marBottom w:val="0"/>
              <w:divBdr>
                <w:top w:val="none" w:sz="0" w:space="0" w:color="auto"/>
                <w:left w:val="none" w:sz="0" w:space="0" w:color="auto"/>
                <w:bottom w:val="none" w:sz="0" w:space="0" w:color="auto"/>
                <w:right w:val="none" w:sz="0" w:space="0" w:color="auto"/>
              </w:divBdr>
            </w:div>
            <w:div w:id="1739010095">
              <w:marLeft w:val="0"/>
              <w:marRight w:val="0"/>
              <w:marTop w:val="0"/>
              <w:marBottom w:val="0"/>
              <w:divBdr>
                <w:top w:val="none" w:sz="0" w:space="0" w:color="auto"/>
                <w:left w:val="none" w:sz="0" w:space="0" w:color="auto"/>
                <w:bottom w:val="none" w:sz="0" w:space="0" w:color="auto"/>
                <w:right w:val="none" w:sz="0" w:space="0" w:color="auto"/>
              </w:divBdr>
            </w:div>
            <w:div w:id="51731903">
              <w:marLeft w:val="0"/>
              <w:marRight w:val="0"/>
              <w:marTop w:val="0"/>
              <w:marBottom w:val="0"/>
              <w:divBdr>
                <w:top w:val="none" w:sz="0" w:space="0" w:color="auto"/>
                <w:left w:val="none" w:sz="0" w:space="0" w:color="auto"/>
                <w:bottom w:val="none" w:sz="0" w:space="0" w:color="auto"/>
                <w:right w:val="none" w:sz="0" w:space="0" w:color="auto"/>
              </w:divBdr>
            </w:div>
            <w:div w:id="181285221">
              <w:marLeft w:val="0"/>
              <w:marRight w:val="0"/>
              <w:marTop w:val="0"/>
              <w:marBottom w:val="0"/>
              <w:divBdr>
                <w:top w:val="none" w:sz="0" w:space="0" w:color="auto"/>
                <w:left w:val="none" w:sz="0" w:space="0" w:color="auto"/>
                <w:bottom w:val="none" w:sz="0" w:space="0" w:color="auto"/>
                <w:right w:val="none" w:sz="0" w:space="0" w:color="auto"/>
              </w:divBdr>
            </w:div>
            <w:div w:id="104888240">
              <w:marLeft w:val="0"/>
              <w:marRight w:val="0"/>
              <w:marTop w:val="0"/>
              <w:marBottom w:val="0"/>
              <w:divBdr>
                <w:top w:val="none" w:sz="0" w:space="0" w:color="auto"/>
                <w:left w:val="none" w:sz="0" w:space="0" w:color="auto"/>
                <w:bottom w:val="none" w:sz="0" w:space="0" w:color="auto"/>
                <w:right w:val="none" w:sz="0" w:space="0" w:color="auto"/>
              </w:divBdr>
            </w:div>
            <w:div w:id="1359619059">
              <w:marLeft w:val="0"/>
              <w:marRight w:val="0"/>
              <w:marTop w:val="0"/>
              <w:marBottom w:val="0"/>
              <w:divBdr>
                <w:top w:val="none" w:sz="0" w:space="0" w:color="auto"/>
                <w:left w:val="none" w:sz="0" w:space="0" w:color="auto"/>
                <w:bottom w:val="none" w:sz="0" w:space="0" w:color="auto"/>
                <w:right w:val="none" w:sz="0" w:space="0" w:color="auto"/>
              </w:divBdr>
            </w:div>
            <w:div w:id="898787289">
              <w:marLeft w:val="0"/>
              <w:marRight w:val="0"/>
              <w:marTop w:val="0"/>
              <w:marBottom w:val="0"/>
              <w:divBdr>
                <w:top w:val="none" w:sz="0" w:space="0" w:color="auto"/>
                <w:left w:val="none" w:sz="0" w:space="0" w:color="auto"/>
                <w:bottom w:val="none" w:sz="0" w:space="0" w:color="auto"/>
                <w:right w:val="none" w:sz="0" w:space="0" w:color="auto"/>
              </w:divBdr>
            </w:div>
            <w:div w:id="688410669">
              <w:marLeft w:val="0"/>
              <w:marRight w:val="0"/>
              <w:marTop w:val="0"/>
              <w:marBottom w:val="0"/>
              <w:divBdr>
                <w:top w:val="none" w:sz="0" w:space="0" w:color="auto"/>
                <w:left w:val="none" w:sz="0" w:space="0" w:color="auto"/>
                <w:bottom w:val="none" w:sz="0" w:space="0" w:color="auto"/>
                <w:right w:val="none" w:sz="0" w:space="0" w:color="auto"/>
              </w:divBdr>
            </w:div>
            <w:div w:id="1730570377">
              <w:marLeft w:val="0"/>
              <w:marRight w:val="0"/>
              <w:marTop w:val="0"/>
              <w:marBottom w:val="0"/>
              <w:divBdr>
                <w:top w:val="none" w:sz="0" w:space="0" w:color="auto"/>
                <w:left w:val="none" w:sz="0" w:space="0" w:color="auto"/>
                <w:bottom w:val="none" w:sz="0" w:space="0" w:color="auto"/>
                <w:right w:val="none" w:sz="0" w:space="0" w:color="auto"/>
              </w:divBdr>
            </w:div>
            <w:div w:id="1934319038">
              <w:marLeft w:val="0"/>
              <w:marRight w:val="0"/>
              <w:marTop w:val="0"/>
              <w:marBottom w:val="0"/>
              <w:divBdr>
                <w:top w:val="none" w:sz="0" w:space="0" w:color="auto"/>
                <w:left w:val="none" w:sz="0" w:space="0" w:color="auto"/>
                <w:bottom w:val="none" w:sz="0" w:space="0" w:color="auto"/>
                <w:right w:val="none" w:sz="0" w:space="0" w:color="auto"/>
              </w:divBdr>
            </w:div>
            <w:div w:id="1879704621">
              <w:marLeft w:val="0"/>
              <w:marRight w:val="0"/>
              <w:marTop w:val="0"/>
              <w:marBottom w:val="0"/>
              <w:divBdr>
                <w:top w:val="none" w:sz="0" w:space="0" w:color="auto"/>
                <w:left w:val="none" w:sz="0" w:space="0" w:color="auto"/>
                <w:bottom w:val="none" w:sz="0" w:space="0" w:color="auto"/>
                <w:right w:val="none" w:sz="0" w:space="0" w:color="auto"/>
              </w:divBdr>
            </w:div>
            <w:div w:id="860245523">
              <w:marLeft w:val="0"/>
              <w:marRight w:val="0"/>
              <w:marTop w:val="0"/>
              <w:marBottom w:val="0"/>
              <w:divBdr>
                <w:top w:val="none" w:sz="0" w:space="0" w:color="auto"/>
                <w:left w:val="none" w:sz="0" w:space="0" w:color="auto"/>
                <w:bottom w:val="none" w:sz="0" w:space="0" w:color="auto"/>
                <w:right w:val="none" w:sz="0" w:space="0" w:color="auto"/>
              </w:divBdr>
            </w:div>
            <w:div w:id="1545215082">
              <w:marLeft w:val="0"/>
              <w:marRight w:val="0"/>
              <w:marTop w:val="0"/>
              <w:marBottom w:val="0"/>
              <w:divBdr>
                <w:top w:val="none" w:sz="0" w:space="0" w:color="auto"/>
                <w:left w:val="none" w:sz="0" w:space="0" w:color="auto"/>
                <w:bottom w:val="none" w:sz="0" w:space="0" w:color="auto"/>
                <w:right w:val="none" w:sz="0" w:space="0" w:color="auto"/>
              </w:divBdr>
            </w:div>
            <w:div w:id="525220623">
              <w:marLeft w:val="0"/>
              <w:marRight w:val="0"/>
              <w:marTop w:val="0"/>
              <w:marBottom w:val="0"/>
              <w:divBdr>
                <w:top w:val="none" w:sz="0" w:space="0" w:color="auto"/>
                <w:left w:val="none" w:sz="0" w:space="0" w:color="auto"/>
                <w:bottom w:val="none" w:sz="0" w:space="0" w:color="auto"/>
                <w:right w:val="none" w:sz="0" w:space="0" w:color="auto"/>
              </w:divBdr>
            </w:div>
            <w:div w:id="1452359811">
              <w:marLeft w:val="0"/>
              <w:marRight w:val="0"/>
              <w:marTop w:val="0"/>
              <w:marBottom w:val="0"/>
              <w:divBdr>
                <w:top w:val="none" w:sz="0" w:space="0" w:color="auto"/>
                <w:left w:val="none" w:sz="0" w:space="0" w:color="auto"/>
                <w:bottom w:val="none" w:sz="0" w:space="0" w:color="auto"/>
                <w:right w:val="none" w:sz="0" w:space="0" w:color="auto"/>
              </w:divBdr>
            </w:div>
            <w:div w:id="2022586718">
              <w:marLeft w:val="0"/>
              <w:marRight w:val="0"/>
              <w:marTop w:val="0"/>
              <w:marBottom w:val="0"/>
              <w:divBdr>
                <w:top w:val="none" w:sz="0" w:space="0" w:color="auto"/>
                <w:left w:val="none" w:sz="0" w:space="0" w:color="auto"/>
                <w:bottom w:val="none" w:sz="0" w:space="0" w:color="auto"/>
                <w:right w:val="none" w:sz="0" w:space="0" w:color="auto"/>
              </w:divBdr>
            </w:div>
            <w:div w:id="1509715521">
              <w:marLeft w:val="0"/>
              <w:marRight w:val="0"/>
              <w:marTop w:val="0"/>
              <w:marBottom w:val="0"/>
              <w:divBdr>
                <w:top w:val="none" w:sz="0" w:space="0" w:color="auto"/>
                <w:left w:val="none" w:sz="0" w:space="0" w:color="auto"/>
                <w:bottom w:val="none" w:sz="0" w:space="0" w:color="auto"/>
                <w:right w:val="none" w:sz="0" w:space="0" w:color="auto"/>
              </w:divBdr>
            </w:div>
            <w:div w:id="1423455171">
              <w:marLeft w:val="0"/>
              <w:marRight w:val="0"/>
              <w:marTop w:val="0"/>
              <w:marBottom w:val="0"/>
              <w:divBdr>
                <w:top w:val="none" w:sz="0" w:space="0" w:color="auto"/>
                <w:left w:val="none" w:sz="0" w:space="0" w:color="auto"/>
                <w:bottom w:val="none" w:sz="0" w:space="0" w:color="auto"/>
                <w:right w:val="none" w:sz="0" w:space="0" w:color="auto"/>
              </w:divBdr>
            </w:div>
            <w:div w:id="1781098622">
              <w:marLeft w:val="0"/>
              <w:marRight w:val="0"/>
              <w:marTop w:val="0"/>
              <w:marBottom w:val="0"/>
              <w:divBdr>
                <w:top w:val="none" w:sz="0" w:space="0" w:color="auto"/>
                <w:left w:val="none" w:sz="0" w:space="0" w:color="auto"/>
                <w:bottom w:val="none" w:sz="0" w:space="0" w:color="auto"/>
                <w:right w:val="none" w:sz="0" w:space="0" w:color="auto"/>
              </w:divBdr>
            </w:div>
            <w:div w:id="1050376429">
              <w:marLeft w:val="0"/>
              <w:marRight w:val="0"/>
              <w:marTop w:val="0"/>
              <w:marBottom w:val="0"/>
              <w:divBdr>
                <w:top w:val="none" w:sz="0" w:space="0" w:color="auto"/>
                <w:left w:val="none" w:sz="0" w:space="0" w:color="auto"/>
                <w:bottom w:val="none" w:sz="0" w:space="0" w:color="auto"/>
                <w:right w:val="none" w:sz="0" w:space="0" w:color="auto"/>
              </w:divBdr>
            </w:div>
            <w:div w:id="1370644298">
              <w:marLeft w:val="0"/>
              <w:marRight w:val="0"/>
              <w:marTop w:val="0"/>
              <w:marBottom w:val="0"/>
              <w:divBdr>
                <w:top w:val="none" w:sz="0" w:space="0" w:color="auto"/>
                <w:left w:val="none" w:sz="0" w:space="0" w:color="auto"/>
                <w:bottom w:val="none" w:sz="0" w:space="0" w:color="auto"/>
                <w:right w:val="none" w:sz="0" w:space="0" w:color="auto"/>
              </w:divBdr>
            </w:div>
            <w:div w:id="1022052811">
              <w:marLeft w:val="0"/>
              <w:marRight w:val="0"/>
              <w:marTop w:val="0"/>
              <w:marBottom w:val="0"/>
              <w:divBdr>
                <w:top w:val="none" w:sz="0" w:space="0" w:color="auto"/>
                <w:left w:val="none" w:sz="0" w:space="0" w:color="auto"/>
                <w:bottom w:val="none" w:sz="0" w:space="0" w:color="auto"/>
                <w:right w:val="none" w:sz="0" w:space="0" w:color="auto"/>
              </w:divBdr>
            </w:div>
            <w:div w:id="102769591">
              <w:marLeft w:val="0"/>
              <w:marRight w:val="0"/>
              <w:marTop w:val="0"/>
              <w:marBottom w:val="0"/>
              <w:divBdr>
                <w:top w:val="none" w:sz="0" w:space="0" w:color="auto"/>
                <w:left w:val="none" w:sz="0" w:space="0" w:color="auto"/>
                <w:bottom w:val="none" w:sz="0" w:space="0" w:color="auto"/>
                <w:right w:val="none" w:sz="0" w:space="0" w:color="auto"/>
              </w:divBdr>
            </w:div>
            <w:div w:id="1021081144">
              <w:marLeft w:val="0"/>
              <w:marRight w:val="0"/>
              <w:marTop w:val="0"/>
              <w:marBottom w:val="0"/>
              <w:divBdr>
                <w:top w:val="none" w:sz="0" w:space="0" w:color="auto"/>
                <w:left w:val="none" w:sz="0" w:space="0" w:color="auto"/>
                <w:bottom w:val="none" w:sz="0" w:space="0" w:color="auto"/>
                <w:right w:val="none" w:sz="0" w:space="0" w:color="auto"/>
              </w:divBdr>
            </w:div>
            <w:div w:id="10183669">
              <w:marLeft w:val="0"/>
              <w:marRight w:val="0"/>
              <w:marTop w:val="0"/>
              <w:marBottom w:val="0"/>
              <w:divBdr>
                <w:top w:val="none" w:sz="0" w:space="0" w:color="auto"/>
                <w:left w:val="none" w:sz="0" w:space="0" w:color="auto"/>
                <w:bottom w:val="none" w:sz="0" w:space="0" w:color="auto"/>
                <w:right w:val="none" w:sz="0" w:space="0" w:color="auto"/>
              </w:divBdr>
            </w:div>
            <w:div w:id="1360349391">
              <w:marLeft w:val="0"/>
              <w:marRight w:val="0"/>
              <w:marTop w:val="0"/>
              <w:marBottom w:val="0"/>
              <w:divBdr>
                <w:top w:val="none" w:sz="0" w:space="0" w:color="auto"/>
                <w:left w:val="none" w:sz="0" w:space="0" w:color="auto"/>
                <w:bottom w:val="none" w:sz="0" w:space="0" w:color="auto"/>
                <w:right w:val="none" w:sz="0" w:space="0" w:color="auto"/>
              </w:divBdr>
            </w:div>
            <w:div w:id="981546112">
              <w:marLeft w:val="0"/>
              <w:marRight w:val="0"/>
              <w:marTop w:val="0"/>
              <w:marBottom w:val="0"/>
              <w:divBdr>
                <w:top w:val="none" w:sz="0" w:space="0" w:color="auto"/>
                <w:left w:val="none" w:sz="0" w:space="0" w:color="auto"/>
                <w:bottom w:val="none" w:sz="0" w:space="0" w:color="auto"/>
                <w:right w:val="none" w:sz="0" w:space="0" w:color="auto"/>
              </w:divBdr>
            </w:div>
            <w:div w:id="998732768">
              <w:marLeft w:val="0"/>
              <w:marRight w:val="0"/>
              <w:marTop w:val="0"/>
              <w:marBottom w:val="0"/>
              <w:divBdr>
                <w:top w:val="none" w:sz="0" w:space="0" w:color="auto"/>
                <w:left w:val="none" w:sz="0" w:space="0" w:color="auto"/>
                <w:bottom w:val="none" w:sz="0" w:space="0" w:color="auto"/>
                <w:right w:val="none" w:sz="0" w:space="0" w:color="auto"/>
              </w:divBdr>
            </w:div>
            <w:div w:id="366151577">
              <w:marLeft w:val="0"/>
              <w:marRight w:val="0"/>
              <w:marTop w:val="0"/>
              <w:marBottom w:val="0"/>
              <w:divBdr>
                <w:top w:val="none" w:sz="0" w:space="0" w:color="auto"/>
                <w:left w:val="none" w:sz="0" w:space="0" w:color="auto"/>
                <w:bottom w:val="none" w:sz="0" w:space="0" w:color="auto"/>
                <w:right w:val="none" w:sz="0" w:space="0" w:color="auto"/>
              </w:divBdr>
            </w:div>
            <w:div w:id="1980378036">
              <w:marLeft w:val="0"/>
              <w:marRight w:val="0"/>
              <w:marTop w:val="0"/>
              <w:marBottom w:val="0"/>
              <w:divBdr>
                <w:top w:val="none" w:sz="0" w:space="0" w:color="auto"/>
                <w:left w:val="none" w:sz="0" w:space="0" w:color="auto"/>
                <w:bottom w:val="none" w:sz="0" w:space="0" w:color="auto"/>
                <w:right w:val="none" w:sz="0" w:space="0" w:color="auto"/>
              </w:divBdr>
            </w:div>
            <w:div w:id="1077285347">
              <w:marLeft w:val="0"/>
              <w:marRight w:val="0"/>
              <w:marTop w:val="0"/>
              <w:marBottom w:val="0"/>
              <w:divBdr>
                <w:top w:val="none" w:sz="0" w:space="0" w:color="auto"/>
                <w:left w:val="none" w:sz="0" w:space="0" w:color="auto"/>
                <w:bottom w:val="none" w:sz="0" w:space="0" w:color="auto"/>
                <w:right w:val="none" w:sz="0" w:space="0" w:color="auto"/>
              </w:divBdr>
            </w:div>
            <w:div w:id="916667402">
              <w:marLeft w:val="0"/>
              <w:marRight w:val="0"/>
              <w:marTop w:val="0"/>
              <w:marBottom w:val="0"/>
              <w:divBdr>
                <w:top w:val="none" w:sz="0" w:space="0" w:color="auto"/>
                <w:left w:val="none" w:sz="0" w:space="0" w:color="auto"/>
                <w:bottom w:val="none" w:sz="0" w:space="0" w:color="auto"/>
                <w:right w:val="none" w:sz="0" w:space="0" w:color="auto"/>
              </w:divBdr>
            </w:div>
            <w:div w:id="1840463777">
              <w:marLeft w:val="0"/>
              <w:marRight w:val="0"/>
              <w:marTop w:val="0"/>
              <w:marBottom w:val="0"/>
              <w:divBdr>
                <w:top w:val="none" w:sz="0" w:space="0" w:color="auto"/>
                <w:left w:val="none" w:sz="0" w:space="0" w:color="auto"/>
                <w:bottom w:val="none" w:sz="0" w:space="0" w:color="auto"/>
                <w:right w:val="none" w:sz="0" w:space="0" w:color="auto"/>
              </w:divBdr>
            </w:div>
            <w:div w:id="628823367">
              <w:marLeft w:val="0"/>
              <w:marRight w:val="0"/>
              <w:marTop w:val="0"/>
              <w:marBottom w:val="0"/>
              <w:divBdr>
                <w:top w:val="none" w:sz="0" w:space="0" w:color="auto"/>
                <w:left w:val="none" w:sz="0" w:space="0" w:color="auto"/>
                <w:bottom w:val="none" w:sz="0" w:space="0" w:color="auto"/>
                <w:right w:val="none" w:sz="0" w:space="0" w:color="auto"/>
              </w:divBdr>
            </w:div>
            <w:div w:id="1495336098">
              <w:marLeft w:val="0"/>
              <w:marRight w:val="0"/>
              <w:marTop w:val="0"/>
              <w:marBottom w:val="0"/>
              <w:divBdr>
                <w:top w:val="none" w:sz="0" w:space="0" w:color="auto"/>
                <w:left w:val="none" w:sz="0" w:space="0" w:color="auto"/>
                <w:bottom w:val="none" w:sz="0" w:space="0" w:color="auto"/>
                <w:right w:val="none" w:sz="0" w:space="0" w:color="auto"/>
              </w:divBdr>
            </w:div>
            <w:div w:id="985821487">
              <w:marLeft w:val="0"/>
              <w:marRight w:val="0"/>
              <w:marTop w:val="0"/>
              <w:marBottom w:val="0"/>
              <w:divBdr>
                <w:top w:val="none" w:sz="0" w:space="0" w:color="auto"/>
                <w:left w:val="none" w:sz="0" w:space="0" w:color="auto"/>
                <w:bottom w:val="none" w:sz="0" w:space="0" w:color="auto"/>
                <w:right w:val="none" w:sz="0" w:space="0" w:color="auto"/>
              </w:divBdr>
            </w:div>
            <w:div w:id="1063793607">
              <w:marLeft w:val="0"/>
              <w:marRight w:val="0"/>
              <w:marTop w:val="0"/>
              <w:marBottom w:val="0"/>
              <w:divBdr>
                <w:top w:val="none" w:sz="0" w:space="0" w:color="auto"/>
                <w:left w:val="none" w:sz="0" w:space="0" w:color="auto"/>
                <w:bottom w:val="none" w:sz="0" w:space="0" w:color="auto"/>
                <w:right w:val="none" w:sz="0" w:space="0" w:color="auto"/>
              </w:divBdr>
            </w:div>
            <w:div w:id="59645841">
              <w:marLeft w:val="0"/>
              <w:marRight w:val="0"/>
              <w:marTop w:val="0"/>
              <w:marBottom w:val="0"/>
              <w:divBdr>
                <w:top w:val="none" w:sz="0" w:space="0" w:color="auto"/>
                <w:left w:val="none" w:sz="0" w:space="0" w:color="auto"/>
                <w:bottom w:val="none" w:sz="0" w:space="0" w:color="auto"/>
                <w:right w:val="none" w:sz="0" w:space="0" w:color="auto"/>
              </w:divBdr>
            </w:div>
            <w:div w:id="2575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4148">
      <w:bodyDiv w:val="1"/>
      <w:marLeft w:val="0"/>
      <w:marRight w:val="0"/>
      <w:marTop w:val="0"/>
      <w:marBottom w:val="0"/>
      <w:divBdr>
        <w:top w:val="none" w:sz="0" w:space="0" w:color="auto"/>
        <w:left w:val="none" w:sz="0" w:space="0" w:color="auto"/>
        <w:bottom w:val="none" w:sz="0" w:space="0" w:color="auto"/>
        <w:right w:val="none" w:sz="0" w:space="0" w:color="auto"/>
      </w:divBdr>
      <w:divsChild>
        <w:div w:id="1247494724">
          <w:marLeft w:val="0"/>
          <w:marRight w:val="0"/>
          <w:marTop w:val="0"/>
          <w:marBottom w:val="0"/>
          <w:divBdr>
            <w:top w:val="none" w:sz="0" w:space="0" w:color="auto"/>
            <w:left w:val="none" w:sz="0" w:space="0" w:color="auto"/>
            <w:bottom w:val="none" w:sz="0" w:space="0" w:color="auto"/>
            <w:right w:val="none" w:sz="0" w:space="0" w:color="auto"/>
          </w:divBdr>
        </w:div>
      </w:divsChild>
    </w:div>
    <w:div w:id="1635479463">
      <w:bodyDiv w:val="1"/>
      <w:marLeft w:val="0"/>
      <w:marRight w:val="0"/>
      <w:marTop w:val="0"/>
      <w:marBottom w:val="0"/>
      <w:divBdr>
        <w:top w:val="none" w:sz="0" w:space="0" w:color="auto"/>
        <w:left w:val="none" w:sz="0" w:space="0" w:color="auto"/>
        <w:bottom w:val="none" w:sz="0" w:space="0" w:color="auto"/>
        <w:right w:val="none" w:sz="0" w:space="0" w:color="auto"/>
      </w:divBdr>
      <w:divsChild>
        <w:div w:id="1528833810">
          <w:marLeft w:val="0"/>
          <w:marRight w:val="0"/>
          <w:marTop w:val="0"/>
          <w:marBottom w:val="0"/>
          <w:divBdr>
            <w:top w:val="none" w:sz="0" w:space="0" w:color="auto"/>
            <w:left w:val="none" w:sz="0" w:space="0" w:color="auto"/>
            <w:bottom w:val="none" w:sz="0" w:space="0" w:color="auto"/>
            <w:right w:val="none" w:sz="0" w:space="0" w:color="auto"/>
          </w:divBdr>
          <w:divsChild>
            <w:div w:id="1156260154">
              <w:marLeft w:val="0"/>
              <w:marRight w:val="0"/>
              <w:marTop w:val="0"/>
              <w:marBottom w:val="0"/>
              <w:divBdr>
                <w:top w:val="none" w:sz="0" w:space="0" w:color="auto"/>
                <w:left w:val="none" w:sz="0" w:space="0" w:color="auto"/>
                <w:bottom w:val="none" w:sz="0" w:space="0" w:color="auto"/>
                <w:right w:val="none" w:sz="0" w:space="0" w:color="auto"/>
              </w:divBdr>
            </w:div>
            <w:div w:id="1074863884">
              <w:marLeft w:val="0"/>
              <w:marRight w:val="0"/>
              <w:marTop w:val="0"/>
              <w:marBottom w:val="0"/>
              <w:divBdr>
                <w:top w:val="none" w:sz="0" w:space="0" w:color="auto"/>
                <w:left w:val="none" w:sz="0" w:space="0" w:color="auto"/>
                <w:bottom w:val="none" w:sz="0" w:space="0" w:color="auto"/>
                <w:right w:val="none" w:sz="0" w:space="0" w:color="auto"/>
              </w:divBdr>
            </w:div>
            <w:div w:id="604457977">
              <w:marLeft w:val="0"/>
              <w:marRight w:val="0"/>
              <w:marTop w:val="0"/>
              <w:marBottom w:val="0"/>
              <w:divBdr>
                <w:top w:val="none" w:sz="0" w:space="0" w:color="auto"/>
                <w:left w:val="none" w:sz="0" w:space="0" w:color="auto"/>
                <w:bottom w:val="none" w:sz="0" w:space="0" w:color="auto"/>
                <w:right w:val="none" w:sz="0" w:space="0" w:color="auto"/>
              </w:divBdr>
            </w:div>
            <w:div w:id="569849004">
              <w:marLeft w:val="0"/>
              <w:marRight w:val="0"/>
              <w:marTop w:val="0"/>
              <w:marBottom w:val="0"/>
              <w:divBdr>
                <w:top w:val="none" w:sz="0" w:space="0" w:color="auto"/>
                <w:left w:val="none" w:sz="0" w:space="0" w:color="auto"/>
                <w:bottom w:val="none" w:sz="0" w:space="0" w:color="auto"/>
                <w:right w:val="none" w:sz="0" w:space="0" w:color="auto"/>
              </w:divBdr>
            </w:div>
            <w:div w:id="921911094">
              <w:marLeft w:val="0"/>
              <w:marRight w:val="0"/>
              <w:marTop w:val="0"/>
              <w:marBottom w:val="0"/>
              <w:divBdr>
                <w:top w:val="none" w:sz="0" w:space="0" w:color="auto"/>
                <w:left w:val="none" w:sz="0" w:space="0" w:color="auto"/>
                <w:bottom w:val="none" w:sz="0" w:space="0" w:color="auto"/>
                <w:right w:val="none" w:sz="0" w:space="0" w:color="auto"/>
              </w:divBdr>
            </w:div>
            <w:div w:id="588662890">
              <w:marLeft w:val="0"/>
              <w:marRight w:val="0"/>
              <w:marTop w:val="0"/>
              <w:marBottom w:val="0"/>
              <w:divBdr>
                <w:top w:val="none" w:sz="0" w:space="0" w:color="auto"/>
                <w:left w:val="none" w:sz="0" w:space="0" w:color="auto"/>
                <w:bottom w:val="none" w:sz="0" w:space="0" w:color="auto"/>
                <w:right w:val="none" w:sz="0" w:space="0" w:color="auto"/>
              </w:divBdr>
            </w:div>
            <w:div w:id="493423285">
              <w:marLeft w:val="0"/>
              <w:marRight w:val="0"/>
              <w:marTop w:val="0"/>
              <w:marBottom w:val="0"/>
              <w:divBdr>
                <w:top w:val="none" w:sz="0" w:space="0" w:color="auto"/>
                <w:left w:val="none" w:sz="0" w:space="0" w:color="auto"/>
                <w:bottom w:val="none" w:sz="0" w:space="0" w:color="auto"/>
                <w:right w:val="none" w:sz="0" w:space="0" w:color="auto"/>
              </w:divBdr>
            </w:div>
            <w:div w:id="1397045049">
              <w:marLeft w:val="0"/>
              <w:marRight w:val="0"/>
              <w:marTop w:val="0"/>
              <w:marBottom w:val="0"/>
              <w:divBdr>
                <w:top w:val="none" w:sz="0" w:space="0" w:color="auto"/>
                <w:left w:val="none" w:sz="0" w:space="0" w:color="auto"/>
                <w:bottom w:val="none" w:sz="0" w:space="0" w:color="auto"/>
                <w:right w:val="none" w:sz="0" w:space="0" w:color="auto"/>
              </w:divBdr>
            </w:div>
            <w:div w:id="413160988">
              <w:marLeft w:val="0"/>
              <w:marRight w:val="0"/>
              <w:marTop w:val="0"/>
              <w:marBottom w:val="0"/>
              <w:divBdr>
                <w:top w:val="none" w:sz="0" w:space="0" w:color="auto"/>
                <w:left w:val="none" w:sz="0" w:space="0" w:color="auto"/>
                <w:bottom w:val="none" w:sz="0" w:space="0" w:color="auto"/>
                <w:right w:val="none" w:sz="0" w:space="0" w:color="auto"/>
              </w:divBdr>
            </w:div>
            <w:div w:id="96993721">
              <w:marLeft w:val="0"/>
              <w:marRight w:val="0"/>
              <w:marTop w:val="0"/>
              <w:marBottom w:val="0"/>
              <w:divBdr>
                <w:top w:val="none" w:sz="0" w:space="0" w:color="auto"/>
                <w:left w:val="none" w:sz="0" w:space="0" w:color="auto"/>
                <w:bottom w:val="none" w:sz="0" w:space="0" w:color="auto"/>
                <w:right w:val="none" w:sz="0" w:space="0" w:color="auto"/>
              </w:divBdr>
            </w:div>
            <w:div w:id="5007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ww.mikroe.com/relay-click" TargetMode="External"/><Relationship Id="rId39" Type="http://schemas.openxmlformats.org/officeDocument/2006/relationships/hyperlink" Target="https://docs.microsoft.com/en-gb/azure/iot-dps/quick-setup-auto-provision" TargetMode="External"/><Relationship Id="rId21" Type="http://schemas.openxmlformats.org/officeDocument/2006/relationships/image" Target="media/image12.png"/><Relationship Id="rId34" Type="http://schemas.openxmlformats.org/officeDocument/2006/relationships/image" Target="media/image17.jpeg"/><Relationship Id="rId42" Type="http://schemas.openxmlformats.org/officeDocument/2006/relationships/hyperlink" Target="https://www.linkedin.com/pulse/stream-data-power-bi-from-azure-function-9-lines-code-van-valkenburg" TargetMode="External"/><Relationship Id="rId47" Type="http://schemas.openxmlformats.org/officeDocument/2006/relationships/hyperlink" Target="https://docs.microsoft.com/en-us/power-bi/fundamentals/service-self-service-signup-for-power-bi" TargetMode="External"/><Relationship Id="rId50" Type="http://schemas.openxmlformats.org/officeDocument/2006/relationships/hyperlink" Target="https://github.com/Andrei-Florian/IntlAir" TargetMode="External"/><Relationship Id="rId55" Type="http://schemas.openxmlformats.org/officeDocument/2006/relationships/hyperlink" Target="https://docs.microsoft.com/en-us/azure-sphere/deployment/deployment-concepts" TargetMode="External"/><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docs.microsoft.com/en-us/azure-sphere/install/install-sdk"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ie.farnell.com/avnet/aes-ms-mt3620-sk-g/starter-kit-arm-cortex-a7-cortex/dp/3106884" TargetMode="External"/><Relationship Id="rId32" Type="http://schemas.openxmlformats.org/officeDocument/2006/relationships/hyperlink" Target="https://docs.microsoft.com/en-us/azure-sphere/install/configure-wifi" TargetMode="External"/><Relationship Id="rId37" Type="http://schemas.openxmlformats.org/officeDocument/2006/relationships/image" Target="media/image20.jpeg"/><Relationship Id="rId40" Type="http://schemas.openxmlformats.org/officeDocument/2006/relationships/hyperlink" Target="https://docs.microsoft.com/en-us/azure-sphere/app-development/setup-iot-hub" TargetMode="External"/><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yperlink" Target="https://visualstudio.microsoft.com/" TargetMode="External"/><Relationship Id="rId36" Type="http://schemas.openxmlformats.org/officeDocument/2006/relationships/image" Target="media/image19.jpeg"/><Relationship Id="rId49" Type="http://schemas.openxmlformats.org/officeDocument/2006/relationships/hyperlink" Target="https://github.com/Andrei-Florian/IntlAir" TargetMode="External"/><Relationship Id="rId57" Type="http://schemas.openxmlformats.org/officeDocument/2006/relationships/image" Target="media/image31.png"/><Relationship Id="rId61" Type="http://schemas.openxmlformats.org/officeDocument/2006/relationships/hyperlink" Target="https://docs.microsoft.com/en-us/power-bi/fundamentals/service-get-starte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docs.microsoft.com/en-us/azure-sphere/install/claim-device"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5.jpeg"/><Relationship Id="rId30" Type="http://schemas.openxmlformats.org/officeDocument/2006/relationships/hyperlink" Target="https://docs.microsoft.com/en-us/azure-sphere/install/development-environment-windows" TargetMode="External"/><Relationship Id="rId35" Type="http://schemas.openxmlformats.org/officeDocument/2006/relationships/image" Target="media/image18.jpe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0.jpeg"/><Relationship Id="rId64" Type="http://schemas.openxmlformats.org/officeDocument/2006/relationships/hyperlink" Target="mailto:Andrei_florian@universumco.com" TargetMode="External"/><Relationship Id="rId8" Type="http://schemas.openxmlformats.org/officeDocument/2006/relationships/footnotes" Target="footnotes.xml"/><Relationship Id="rId51" Type="http://schemas.openxmlformats.org/officeDocument/2006/relationships/image" Target="media/image26.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mikroe.com/air-quality-4-click" TargetMode="External"/><Relationship Id="rId33" Type="http://schemas.openxmlformats.org/officeDocument/2006/relationships/image" Target="media/image16.png"/><Relationship Id="rId38" Type="http://schemas.openxmlformats.org/officeDocument/2006/relationships/hyperlink" Target="https://azure.microsoft.com/en-us/free/search/?&amp;ef_id=Cj0KCQjw_ez2BRCyARIsAJfg-kv440AJYtRGKVjWP28QJishm9oW1ZAgR9AdOXwo1o6ytGZpZMlHhq8aAldLEALw_wcB:G:s&amp;OCID=AID2000084_SEM_Cj0KCQjw_ez2BRCyARIsAJfg-kv440AJYtRGKVjWP28QJishm9oW1ZAgR9AdOXwo1o6ytGZpZMlHhq8aAldLEALw_wcB:G:s&amp;dclid=CLqrn_W57ekCFWSN7QodH8oDGA" TargetMode="External"/><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azure.microsoft.com/nl-nl/blog/how-to-use-azure-functions-with-iot-hub-message-routing/" TargetMode="External"/><Relationship Id="rId54" Type="http://schemas.openxmlformats.org/officeDocument/2006/relationships/image" Target="media/image29.png"/><Relationship Id="rId62" Type="http://schemas.openxmlformats.org/officeDocument/2006/relationships/image" Target="media/image35.png"/></Relationships>
</file>

<file path=word/_rels/foot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https://universumgroup-my.sharepoint.com/personal/andrei_florian_universumco_com1/Documents/Documents/Document%20Templates/Microsoft%20Word/Special/Universum%20Project%20Overview.dotx" TargetMode="External"/></Relationships>
</file>

<file path=word/theme/theme1.xml><?xml version="1.0" encoding="utf-8"?>
<a:theme xmlns:a="http://schemas.openxmlformats.org/drawingml/2006/main" name="Office Theme">
  <a:themeElements>
    <a:clrScheme name="Universum Identity">
      <a:dk1>
        <a:sysClr val="windowText" lastClr="000000"/>
      </a:dk1>
      <a:lt1>
        <a:sysClr val="window" lastClr="FFFFFF"/>
      </a:lt1>
      <a:dk2>
        <a:srgbClr val="01295F"/>
      </a:dk2>
      <a:lt2>
        <a:srgbClr val="F2F2F2"/>
      </a:lt2>
      <a:accent1>
        <a:srgbClr val="0051A8"/>
      </a:accent1>
      <a:accent2>
        <a:srgbClr val="0071E2"/>
      </a:accent2>
      <a:accent3>
        <a:srgbClr val="00A6FB"/>
      </a:accent3>
      <a:accent4>
        <a:srgbClr val="23C9FF"/>
      </a:accent4>
      <a:accent5>
        <a:srgbClr val="009999"/>
      </a:accent5>
      <a:accent6>
        <a:srgbClr val="3DD6D0"/>
      </a:accent6>
      <a:hlink>
        <a:srgbClr val="0071E2"/>
      </a:hlink>
      <a:folHlink>
        <a:srgbClr val="00A6F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C25D6A-4ABA-4F51-9135-416376819046}">
  <we:reference id="b0430364-2ab6-47cd-907e-f8b72239b204" version="3.6.75.0" store="EXCatalog" storeType="EXCatalog"/>
  <we:alternateReferences>
    <we:reference id="WA200000729" version="3.6.75.0" store="en-I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BF1DE5E0B9C714DB7422ED7FE37F426" ma:contentTypeVersion="13" ma:contentTypeDescription="Create a new document." ma:contentTypeScope="" ma:versionID="a4456b39fbd5c13e5ba26be74b42732f">
  <xsd:schema xmlns:xsd="http://www.w3.org/2001/XMLSchema" xmlns:xs="http://www.w3.org/2001/XMLSchema" xmlns:p="http://schemas.microsoft.com/office/2006/metadata/properties" xmlns:ns3="fc105dc7-7611-4f4c-b8af-11fa4a8696e1" xmlns:ns4="81dfafa5-5a41-4659-b506-6264ffcad0af" targetNamespace="http://schemas.microsoft.com/office/2006/metadata/properties" ma:root="true" ma:fieldsID="639a68ebd16f5b7fa4bce32fcfb3ba33" ns3:_="" ns4:_="">
    <xsd:import namespace="fc105dc7-7611-4f4c-b8af-11fa4a8696e1"/>
    <xsd:import namespace="81dfafa5-5a41-4659-b506-6264ffcad0a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5dc7-7611-4f4c-b8af-11fa4a8696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dfafa5-5a41-4659-b506-6264ffcad0a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7C4BF5-0519-4A5B-A1DF-C8919E8535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D40F7D-96C6-4AE2-9EF5-18C9A5083C76}">
  <ds:schemaRefs>
    <ds:schemaRef ds:uri="http://schemas.microsoft.com/sharepoint/v3/contenttype/forms"/>
  </ds:schemaRefs>
</ds:datastoreItem>
</file>

<file path=customXml/itemProps3.xml><?xml version="1.0" encoding="utf-8"?>
<ds:datastoreItem xmlns:ds="http://schemas.openxmlformats.org/officeDocument/2006/customXml" ds:itemID="{A59FA76A-63C8-4595-8D73-AC07EA7ADC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5dc7-7611-4f4c-b8af-11fa4a8696e1"/>
    <ds:schemaRef ds:uri="81dfafa5-5a41-4659-b506-6264ffcad0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Universum%20Project%20Overview.dotx</Template>
  <TotalTime>2</TotalTime>
  <Pages>36</Pages>
  <Words>5554</Words>
  <Characters>31659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Florian</dc:creator>
  <cp:keywords/>
  <dc:description/>
  <cp:lastModifiedBy>Andrei Florian</cp:lastModifiedBy>
  <cp:revision>3</cp:revision>
  <cp:lastPrinted>2020-04-15T14:38:00Z</cp:lastPrinted>
  <dcterms:created xsi:type="dcterms:W3CDTF">2020-06-06T17:01:00Z</dcterms:created>
  <dcterms:modified xsi:type="dcterms:W3CDTF">2020-06-06T17:03:00Z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0x0101005BF1DE5E0B9C714DB7422ED7FE37F426</vt:lpwstr>
  </property>
</Properties>
</file>